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noProof/>
        </w:rPr>
        <w:id w:val="861023187"/>
        <w:docPartObj>
          <w:docPartGallery w:val="Cover Pages"/>
          <w:docPartUnique/>
        </w:docPartObj>
      </w:sdtPr>
      <w:sdtEndPr>
        <w:rPr>
          <w:noProof w:val="0"/>
        </w:rPr>
      </w:sdtEndPr>
      <w:sdtContent>
        <w:p w14:paraId="1B029AC8" w14:textId="248C93A1" w:rsidR="002D5533" w:rsidRPr="004D1430" w:rsidRDefault="004F786E">
          <w:pPr>
            <w:rPr>
              <w:noProof/>
            </w:rPr>
          </w:pPr>
          <w:r w:rsidRPr="004F786E">
            <w:rPr>
              <w:rFonts w:asciiTheme="majorHAnsi" w:hAnsiTheme="majorHAnsi" w:cstheme="majorHAnsi"/>
              <w:noProof/>
              <w:sz w:val="24"/>
              <w:szCs w:val="24"/>
            </w:rPr>
            <w:drawing>
              <wp:anchor distT="0" distB="0" distL="114300" distR="114300" simplePos="0" relativeHeight="251658241" behindDoc="0" locked="0" layoutInCell="1" allowOverlap="1" wp14:anchorId="4263330E" wp14:editId="400840E2">
                <wp:simplePos x="0" y="0"/>
                <wp:positionH relativeFrom="column">
                  <wp:posOffset>-2359</wp:posOffset>
                </wp:positionH>
                <wp:positionV relativeFrom="paragraph">
                  <wp:posOffset>86179</wp:posOffset>
                </wp:positionV>
                <wp:extent cx="1609090" cy="370783"/>
                <wp:effectExtent l="0" t="0" r="0" b="0"/>
                <wp:wrapNone/>
                <wp:docPr id="1827480507" name="Grafik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480507" name=""/>
                        <pic:cNvPicPr/>
                      </pic:nvPicPr>
                      <pic:blipFill>
                        <a:blip r:embed="rId12">
                          <a:extLst>
                            <a:ext uri="{96DAC541-7B7A-43D3-8B79-37D633B846F1}">
                              <asvg:svgBlip xmlns:asvg="http://schemas.microsoft.com/office/drawing/2016/SVG/main" r:embe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090" cy="370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D5533" w:rsidRPr="004D1430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D9C8048" wp14:editId="6431E9D3">
                <wp:simplePos x="0" y="0"/>
                <wp:positionH relativeFrom="page">
                  <wp:posOffset>0</wp:posOffset>
                </wp:positionH>
                <wp:positionV relativeFrom="page">
                  <wp:posOffset>6438900</wp:posOffset>
                </wp:positionV>
                <wp:extent cx="7559675" cy="4246245"/>
                <wp:effectExtent l="0" t="0" r="3175" b="1905"/>
                <wp:wrapNone/>
                <wp:docPr id="42" name="Grafik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" name="Grafikk 177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15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9675" cy="4246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DF8B31D" w14:textId="237EBB8F" w:rsidR="002D5533" w:rsidRPr="004D1430" w:rsidRDefault="002D5533">
          <w:pPr>
            <w:pStyle w:val="Topptekst"/>
          </w:pPr>
        </w:p>
        <w:p w14:paraId="7B24FF6C" w14:textId="0BFF4445" w:rsidR="002D5533" w:rsidRPr="004D1430" w:rsidRDefault="002D5533" w:rsidP="002D5533">
          <w:pPr>
            <w:spacing w:after="0" w:line="480" w:lineRule="auto"/>
            <w:jc w:val="right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sty m:val="p"/>
                </m:rPr>
                <w:rPr>
                  <w:rFonts w:ascii="Cambria Math" w:hAnsi="Cambria Math" w:cstheme="majorHAnsi"/>
                </w:rPr>
                <m:t>F</m:t>
              </m:r>
              <m:r>
                <m:rPr>
                  <m:nor/>
                </m:rPr>
                <w:rPr>
                  <w:rFonts w:ascii="Cambria Math" w:hAnsi="Cambria Math" w:cstheme="majorHAnsi"/>
                  <w:iCs/>
                </w:rPr>
                <m:t>akultet for teknologi, naturvitenskap og maritime fag</m:t>
              </m:r>
            </m:oMath>
          </m:oMathPara>
        </w:p>
        <w:p w14:paraId="089CA00F" w14:textId="3331D587" w:rsidR="002D5533" w:rsidRPr="004D1430" w:rsidRDefault="004F786E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>Grupperapport</m:t>
              </m:r>
            </m:oMath>
          </m:oMathPara>
        </w:p>
        <w:p w14:paraId="7BB51BD7" w14:textId="3197ACBB" w:rsidR="002D5533" w:rsidRPr="004D1430" w:rsidRDefault="004F786E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 xml:space="preserve">Bacheloroppgave/TS3000 </m:t>
              </m:r>
            </m:oMath>
          </m:oMathPara>
        </w:p>
        <w:p w14:paraId="6DF9F061" w14:textId="01BC7182" w:rsidR="002D5533" w:rsidRPr="004D1430" w:rsidRDefault="00821B07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>2025 VÅR</m:t>
              </m:r>
            </m:oMath>
          </m:oMathPara>
        </w:p>
        <w:p w14:paraId="629D2DEB" w14:textId="77777777" w:rsidR="002A5681" w:rsidRDefault="002A5681" w:rsidP="002D5533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</w:p>
        <w:p w14:paraId="4812A725" w14:textId="77777777" w:rsidR="00821B07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Elkraft gruppe 3</w:t>
          </w:r>
        </w:p>
        <w:p w14:paraId="0EA32231" w14:textId="77777777" w:rsidR="00821B07" w:rsidRPr="002A5681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Johannes Børte, Andres Felipe Johnsen-Castaneda</w:t>
          </w:r>
        </w:p>
        <w:p w14:paraId="23636CEC" w14:textId="77777777" w:rsidR="00821B07" w:rsidRPr="002A5681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Fredrik Iversen, Kim Mangård Norborg</w:t>
          </w:r>
        </w:p>
        <w:p w14:paraId="1215C184" w14:textId="77777777" w:rsidR="00821B07" w:rsidRDefault="00821B07" w:rsidP="00821B07">
          <w:pPr>
            <w:spacing w:line="276" w:lineRule="auto"/>
            <w:rPr>
              <w:rFonts w:asciiTheme="majorHAnsi" w:hAnsiTheme="majorHAnsi" w:cstheme="majorHAnsi"/>
              <w:sz w:val="56"/>
              <w:szCs w:val="56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Håkon André Tveitan</w:t>
          </w:r>
          <w:r w:rsidRPr="004D1430">
            <w:rPr>
              <w:rFonts w:asciiTheme="majorHAnsi" w:hAnsiTheme="majorHAnsi" w:cstheme="majorHAnsi"/>
              <w:sz w:val="56"/>
              <w:szCs w:val="56"/>
            </w:rPr>
            <w:t xml:space="preserve"> </w:t>
          </w:r>
        </w:p>
        <w:p w14:paraId="26FA20A4" w14:textId="0361EA32" w:rsidR="002D5533" w:rsidRPr="004D1430" w:rsidRDefault="00E3080C" w:rsidP="00821B07">
          <w:pPr>
            <w:spacing w:line="276" w:lineRule="auto"/>
            <w:rPr>
              <w:rFonts w:asciiTheme="majorHAnsi" w:hAnsiTheme="majorHAnsi" w:cstheme="majorHAnsi"/>
              <w:sz w:val="56"/>
              <w:szCs w:val="56"/>
            </w:rPr>
          </w:pPr>
          <w:r>
            <w:rPr>
              <w:rFonts w:asciiTheme="majorHAnsi" w:hAnsiTheme="majorHAnsi" w:cstheme="majorHAnsi"/>
              <w:sz w:val="56"/>
              <w:szCs w:val="56"/>
            </w:rPr>
            <w:t>Vedlegg 1</w:t>
          </w:r>
        </w:p>
        <w:p w14:paraId="64C2EE8B" w14:textId="3255D8A1" w:rsidR="002D5533" w:rsidRPr="004D1430" w:rsidRDefault="00CB5AFB" w:rsidP="002D5533">
          <w:pPr>
            <w:spacing w:line="276" w:lineRule="auto"/>
            <w:rPr>
              <w:rFonts w:asciiTheme="majorHAnsi" w:hAnsiTheme="majorHAnsi" w:cstheme="majorHAnsi"/>
              <w:sz w:val="28"/>
              <w:szCs w:val="28"/>
            </w:rPr>
          </w:pPr>
          <w:r>
            <w:rPr>
              <w:rFonts w:asciiTheme="majorHAnsi" w:hAnsiTheme="majorHAnsi" w:cstheme="majorHAnsi"/>
              <w:sz w:val="28"/>
              <w:szCs w:val="28"/>
            </w:rPr>
            <w:t>Rådata r</w:t>
          </w:r>
          <w:r w:rsidR="00E62594">
            <w:rPr>
              <w:rFonts w:asciiTheme="majorHAnsi" w:hAnsiTheme="majorHAnsi" w:cstheme="majorHAnsi"/>
              <w:sz w:val="28"/>
              <w:szCs w:val="28"/>
            </w:rPr>
            <w:t>esultater omgivelseskontroller</w:t>
          </w:r>
        </w:p>
        <w:p w14:paraId="58FC2BD0" w14:textId="77777777" w:rsidR="002D5533" w:rsidRPr="004D1430" w:rsidRDefault="002D5533"/>
        <w:p w14:paraId="5D29A0F4" w14:textId="77777777" w:rsidR="002D5533" w:rsidRPr="004D1430" w:rsidRDefault="00000000">
          <w:pPr>
            <w:sectPr w:rsidR="002D5533" w:rsidRPr="004D1430" w:rsidSect="00E30DCD">
              <w:footerReference w:type="default" r:id="rId16"/>
              <w:pgSz w:w="11906" w:h="16838"/>
              <w:pgMar w:top="1270" w:right="1418" w:bottom="1134" w:left="1418" w:header="709" w:footer="567" w:gutter="0"/>
              <w:pgNumType w:start="0"/>
              <w:cols w:space="708"/>
              <w:titlePg/>
              <w:docGrid w:linePitch="360"/>
            </w:sectPr>
          </w:pPr>
        </w:p>
      </w:sdtContent>
    </w:sdt>
    <w:p w14:paraId="013A5068" w14:textId="41C38D0A" w:rsidR="00A013B4" w:rsidRPr="00E3080C" w:rsidRDefault="00A013B4" w:rsidP="00E3080C">
      <w:pPr>
        <w:tabs>
          <w:tab w:val="left" w:pos="5100"/>
        </w:tabs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732285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2B4960" w14:textId="504D3A7D" w:rsidR="00A013B4" w:rsidRDefault="00A013B4">
          <w:pPr>
            <w:pStyle w:val="Overskriftforinnholdsfortegnelse"/>
          </w:pPr>
          <w:r>
            <w:t>Innhold</w:t>
          </w:r>
        </w:p>
        <w:p w14:paraId="352C611E" w14:textId="53A8655C" w:rsidR="00771C75" w:rsidRDefault="00A013B4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6065027" w:history="1">
            <w:r w:rsidR="00771C75" w:rsidRPr="009938E6">
              <w:rPr>
                <w:rStyle w:val="Hyperkobling"/>
              </w:rPr>
              <w:t>1</w:t>
            </w:r>
            <w:r w:rsidR="00771C75"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="00771C75" w:rsidRPr="009938E6">
              <w:rPr>
                <w:rStyle w:val="Hyperkobling"/>
              </w:rPr>
              <w:t>Innstillinger for tester</w:t>
            </w:r>
            <w:r w:rsidR="00771C75">
              <w:rPr>
                <w:webHidden/>
              </w:rPr>
              <w:tab/>
            </w:r>
            <w:r w:rsidR="00771C75">
              <w:rPr>
                <w:webHidden/>
              </w:rPr>
              <w:fldChar w:fldCharType="begin"/>
            </w:r>
            <w:r w:rsidR="00771C75">
              <w:rPr>
                <w:webHidden/>
              </w:rPr>
              <w:instrText xml:space="preserve"> PAGEREF _Toc196065027 \h </w:instrText>
            </w:r>
            <w:r w:rsidR="00771C75">
              <w:rPr>
                <w:webHidden/>
              </w:rPr>
            </w:r>
            <w:r w:rsidR="00771C75">
              <w:rPr>
                <w:webHidden/>
              </w:rPr>
              <w:fldChar w:fldCharType="separate"/>
            </w:r>
            <w:r w:rsidR="00771C75">
              <w:rPr>
                <w:webHidden/>
              </w:rPr>
              <w:t>4</w:t>
            </w:r>
            <w:r w:rsidR="00771C75">
              <w:rPr>
                <w:webHidden/>
              </w:rPr>
              <w:fldChar w:fldCharType="end"/>
            </w:r>
          </w:hyperlink>
        </w:p>
        <w:p w14:paraId="02967CF1" w14:textId="11387DE5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28" w:history="1">
            <w:r w:rsidRPr="009938E6">
              <w:rPr>
                <w:rStyle w:val="Hyperkobling"/>
              </w:rPr>
              <w:t>2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243D023" w14:textId="09DE992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29" w:history="1">
            <w:r w:rsidRPr="009938E6">
              <w:rPr>
                <w:rStyle w:val="Hyperkobling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BD76" w14:textId="6CB8E43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0" w:history="1">
            <w:r w:rsidRPr="009938E6">
              <w:rPr>
                <w:rStyle w:val="Hyperkobling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342F" w14:textId="033549F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1" w:history="1">
            <w:r w:rsidRPr="009938E6">
              <w:rPr>
                <w:rStyle w:val="Hyperkobling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F9A29" w14:textId="0D3379EA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2" w:history="1">
            <w:r w:rsidRPr="009938E6">
              <w:rPr>
                <w:rStyle w:val="Hyperkobling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9DB61" w14:textId="1ABF264C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3" w:history="1">
            <w:r w:rsidRPr="009938E6">
              <w:rPr>
                <w:rStyle w:val="Hyperkobling"/>
              </w:rPr>
              <w:t>3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E11F2D3" w14:textId="334F6B6C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4" w:history="1">
            <w:r w:rsidRPr="009938E6">
              <w:rPr>
                <w:rStyle w:val="Hyperkobling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79A6" w14:textId="763D615D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5" w:history="1">
            <w:r w:rsidRPr="009938E6">
              <w:rPr>
                <w:rStyle w:val="Hyperkobling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857B" w14:textId="494AEFF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6" w:history="1">
            <w:r w:rsidRPr="009938E6">
              <w:rPr>
                <w:rStyle w:val="Hyperkobling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B804" w14:textId="5EFED8D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7" w:history="1">
            <w:r w:rsidRPr="009938E6">
              <w:rPr>
                <w:rStyle w:val="Hyperkobling"/>
                <w:noProof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66B8" w14:textId="3E93DD7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8" w:history="1">
            <w:r w:rsidRPr="009938E6">
              <w:rPr>
                <w:rStyle w:val="Hyperkobling"/>
              </w:rPr>
              <w:t>4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3565E96" w14:textId="07E53D3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9" w:history="1">
            <w:r w:rsidRPr="009938E6">
              <w:rPr>
                <w:rStyle w:val="Hyperkobling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6DBF" w14:textId="2F29F8A2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0" w:history="1">
            <w:r w:rsidRPr="009938E6">
              <w:rPr>
                <w:rStyle w:val="Hyperkobling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9F647" w14:textId="58B98DD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1" w:history="1">
            <w:r w:rsidRPr="009938E6">
              <w:rPr>
                <w:rStyle w:val="Hyperkobling"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DCFB" w14:textId="1777DE4A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2" w:history="1">
            <w:r w:rsidRPr="009938E6">
              <w:rPr>
                <w:rStyle w:val="Hyperkobling"/>
                <w:noProof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6532" w14:textId="1B134864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3" w:history="1">
            <w:r w:rsidRPr="009938E6">
              <w:rPr>
                <w:rStyle w:val="Hyperkobling"/>
              </w:rPr>
              <w:t>5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AAA0B1A" w14:textId="5A9EB2FB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4" w:history="1">
            <w:r w:rsidRPr="009938E6">
              <w:rPr>
                <w:rStyle w:val="Hyperkobling"/>
                <w:noProof/>
              </w:rPr>
              <w:t>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8B96A" w14:textId="592F205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5" w:history="1">
            <w:r w:rsidRPr="009938E6">
              <w:rPr>
                <w:rStyle w:val="Hyperkobling"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DF099" w14:textId="5DB01D34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6" w:history="1">
            <w:r w:rsidRPr="009938E6">
              <w:rPr>
                <w:rStyle w:val="Hyperkobling"/>
                <w:noProof/>
              </w:rPr>
              <w:t>5.3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3F64C" w14:textId="604E3F0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7" w:history="1">
            <w:r w:rsidRPr="009938E6">
              <w:rPr>
                <w:rStyle w:val="Hyperkobling"/>
                <w:noProof/>
              </w:rPr>
              <w:t>5.4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C9DD8" w14:textId="359D502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8" w:history="1">
            <w:r w:rsidRPr="009938E6">
              <w:rPr>
                <w:rStyle w:val="Hyperkobling"/>
              </w:rPr>
              <w:t>6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6405851" w14:textId="604ACE8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9" w:history="1">
            <w:r w:rsidRPr="009938E6">
              <w:rPr>
                <w:rStyle w:val="Hyperkobling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8BDAA" w14:textId="54146BB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0" w:history="1">
            <w:r w:rsidRPr="009938E6">
              <w:rPr>
                <w:rStyle w:val="Hyperkobling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12356" w14:textId="7941C80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1" w:history="1">
            <w:r w:rsidRPr="009938E6">
              <w:rPr>
                <w:rStyle w:val="Hyperkobling"/>
                <w:noProof/>
              </w:rPr>
              <w:t>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56865" w14:textId="66F6A92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2" w:history="1">
            <w:r w:rsidRPr="009938E6">
              <w:rPr>
                <w:rStyle w:val="Hyperkobling"/>
                <w:noProof/>
              </w:rPr>
              <w:t>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2AF7A" w14:textId="3976B975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3" w:history="1">
            <w:r w:rsidRPr="009938E6">
              <w:rPr>
                <w:rStyle w:val="Hyperkobling"/>
              </w:rPr>
              <w:t>7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1C22AB6C" w14:textId="5A2E0D4D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4" w:history="1">
            <w:r w:rsidRPr="009938E6">
              <w:rPr>
                <w:rStyle w:val="Hyperkobling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0860" w14:textId="025C5CC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5" w:history="1">
            <w:r w:rsidRPr="009938E6">
              <w:rPr>
                <w:rStyle w:val="Hyperkobling"/>
                <w:noProof/>
              </w:rPr>
              <w:t>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94948" w14:textId="1CE57E8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6" w:history="1">
            <w:r w:rsidRPr="009938E6">
              <w:rPr>
                <w:rStyle w:val="Hyperkobling"/>
                <w:noProof/>
              </w:rPr>
              <w:t>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131F" w14:textId="02AA47DF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7" w:history="1">
            <w:r w:rsidRPr="009938E6">
              <w:rPr>
                <w:rStyle w:val="Hyperkobling"/>
                <w:noProof/>
              </w:rPr>
              <w:t>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33612" w14:textId="4C495F6A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8" w:history="1">
            <w:r w:rsidRPr="009938E6">
              <w:rPr>
                <w:rStyle w:val="Hyperkobling"/>
              </w:rPr>
              <w:t>8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BBE3804" w14:textId="3DFC71E7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9" w:history="1">
            <w:r w:rsidRPr="009938E6">
              <w:rPr>
                <w:rStyle w:val="Hyperkobling"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7C55F" w14:textId="359C95D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0" w:history="1">
            <w:r w:rsidRPr="009938E6">
              <w:rPr>
                <w:rStyle w:val="Hyperkobling"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BB822" w14:textId="050C4F26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1" w:history="1">
            <w:r w:rsidRPr="009938E6">
              <w:rPr>
                <w:rStyle w:val="Hyperkobling"/>
                <w:noProof/>
              </w:rPr>
              <w:t>8.3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DC79" w14:textId="361DA986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2" w:history="1">
            <w:r w:rsidRPr="009938E6">
              <w:rPr>
                <w:rStyle w:val="Hyperkobling"/>
                <w:noProof/>
              </w:rPr>
              <w:t>8.4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DEBFF" w14:textId="0E9838E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3" w:history="1">
            <w:r w:rsidRPr="009938E6">
              <w:rPr>
                <w:rStyle w:val="Hyperkobling"/>
              </w:rPr>
              <w:t>9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0973478B" w14:textId="503E9EE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4" w:history="1">
            <w:r w:rsidRPr="009938E6">
              <w:rPr>
                <w:rStyle w:val="Hyperkobling"/>
                <w:noProof/>
              </w:rPr>
              <w:t>9.1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C51ED" w14:textId="4431D86F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5" w:history="1">
            <w:r w:rsidRPr="009938E6">
              <w:rPr>
                <w:rStyle w:val="Hyperkobling"/>
                <w:noProof/>
              </w:rPr>
              <w:t>9.2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ADF0" w14:textId="145303E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6" w:history="1">
            <w:r w:rsidRPr="009938E6">
              <w:rPr>
                <w:rStyle w:val="Hyperkobling"/>
                <w:noProof/>
              </w:rPr>
              <w:t>9.3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BCE8" w14:textId="63D7B853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7" w:history="1">
            <w:r w:rsidRPr="009938E6">
              <w:rPr>
                <w:rStyle w:val="Hyperkobling"/>
                <w:noProof/>
              </w:rPr>
              <w:t>9.4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FFB4" w14:textId="03F01017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8" w:history="1">
            <w:r w:rsidRPr="009938E6">
              <w:rPr>
                <w:rStyle w:val="Hyperkobling"/>
              </w:rPr>
              <w:t>10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651D53C3" w14:textId="16AE34FB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9" w:history="1">
            <w:r w:rsidRPr="009938E6">
              <w:rPr>
                <w:rStyle w:val="Hyperkobling"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34299" w14:textId="5036B3D3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0" w:history="1">
            <w:r w:rsidRPr="009938E6">
              <w:rPr>
                <w:rStyle w:val="Hyperkobling"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AA7F" w14:textId="52642E0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1" w:history="1">
            <w:r w:rsidRPr="009938E6">
              <w:rPr>
                <w:rStyle w:val="Hyperkobling"/>
                <w:noProof/>
              </w:rPr>
              <w:t>10.3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857B" w14:textId="6476047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2" w:history="1">
            <w:r w:rsidRPr="009938E6">
              <w:rPr>
                <w:rStyle w:val="Hyperkobling"/>
                <w:noProof/>
              </w:rPr>
              <w:t>10.4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A611" w14:textId="0BD09422" w:rsidR="00A013B4" w:rsidRDefault="00A013B4">
          <w:r>
            <w:rPr>
              <w:b/>
              <w:bCs/>
            </w:rPr>
            <w:lastRenderedPageBreak/>
            <w:fldChar w:fldCharType="end"/>
          </w:r>
        </w:p>
      </w:sdtContent>
    </w:sdt>
    <w:p w14:paraId="57270558" w14:textId="060696E5" w:rsidR="00A013B4" w:rsidRDefault="00A013B4">
      <w:pPr>
        <w:spacing w:after="160" w:line="259" w:lineRule="auto"/>
      </w:pPr>
      <w:r>
        <w:br w:type="page"/>
      </w:r>
    </w:p>
    <w:p w14:paraId="50D4B697" w14:textId="321ACF43" w:rsidR="00E26D9E" w:rsidRDefault="00890128" w:rsidP="009B6BCA">
      <w:pPr>
        <w:pStyle w:val="Overskrift1"/>
      </w:pPr>
      <w:bookmarkStart w:id="0" w:name="_Toc196065027"/>
      <w:r>
        <w:lastRenderedPageBreak/>
        <w:t>Innstillinger for tester</w:t>
      </w:r>
      <w:bookmarkEnd w:id="0"/>
    </w:p>
    <w:p w14:paraId="6396F1E8" w14:textId="38802FE3" w:rsidR="00A76DC3" w:rsidRPr="00A76DC3" w:rsidRDefault="00A76DC3" w:rsidP="00A76DC3">
      <w:r>
        <w:t xml:space="preserve">I </w:t>
      </w:r>
      <w:r>
        <w:fldChar w:fldCharType="begin"/>
      </w:r>
      <w:r>
        <w:instrText xml:space="preserve"> REF _Ref196046991 \h </w:instrText>
      </w:r>
      <w:r>
        <w:fldChar w:fldCharType="separate"/>
      </w:r>
      <w:r w:rsidR="00771C75">
        <w:t xml:space="preserve">Tabell </w:t>
      </w:r>
      <w:r w:rsidR="00771C75">
        <w:rPr>
          <w:noProof/>
        </w:rPr>
        <w:t>1</w:t>
      </w:r>
      <w:r w:rsidR="00771C75">
        <w:noBreakHyphen/>
      </w:r>
      <w:r w:rsidR="00771C75">
        <w:rPr>
          <w:noProof/>
        </w:rPr>
        <w:t>1</w:t>
      </w:r>
      <w:r>
        <w:fldChar w:fldCharType="end"/>
      </w:r>
      <w:r>
        <w:t xml:space="preserve"> </w:t>
      </w:r>
      <w:r w:rsidR="000C1B99">
        <w:t xml:space="preserve">vises parameter i MatLab som er gjeldende for alle tester som utføres på omgivelseskontrolleren. </w:t>
      </w:r>
    </w:p>
    <w:p w14:paraId="67B689F1" w14:textId="4522F249" w:rsidR="00A76DC3" w:rsidRDefault="00A76DC3" w:rsidP="00A76DC3">
      <w:pPr>
        <w:pStyle w:val="Bildetekst"/>
        <w:keepNext/>
        <w:jc w:val="center"/>
      </w:pPr>
      <w:bookmarkStart w:id="1" w:name="_Ref196046991"/>
      <w:r>
        <w:t xml:space="preserve">Tabell </w:t>
      </w:r>
      <w:fldSimple w:instr=" STYLEREF 1 \s ">
        <w:r w:rsidR="00771C75">
          <w:rPr>
            <w:noProof/>
          </w:rPr>
          <w:t>1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bookmarkEnd w:id="1"/>
      <w:r>
        <w:t xml:space="preserve"> Felles parameter MatLab for test av omgivelseskontroller</w:t>
      </w: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4390"/>
        <w:gridCol w:w="1559"/>
        <w:gridCol w:w="1701"/>
      </w:tblGrid>
      <w:tr w:rsidR="009375CF" w14:paraId="253F5FF1" w14:textId="77777777" w:rsidTr="009375CF">
        <w:tc>
          <w:tcPr>
            <w:tcW w:w="4390" w:type="dxa"/>
          </w:tcPr>
          <w:p w14:paraId="7CE43240" w14:textId="6EDAB177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Parameter</w:t>
            </w:r>
          </w:p>
        </w:tc>
        <w:tc>
          <w:tcPr>
            <w:tcW w:w="1559" w:type="dxa"/>
          </w:tcPr>
          <w:p w14:paraId="5968AEDE" w14:textId="213E0E37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Enhet</w:t>
            </w:r>
          </w:p>
        </w:tc>
        <w:tc>
          <w:tcPr>
            <w:tcW w:w="1701" w:type="dxa"/>
          </w:tcPr>
          <w:p w14:paraId="200970F6" w14:textId="5F19DA7E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Verdi</w:t>
            </w:r>
          </w:p>
        </w:tc>
      </w:tr>
      <w:tr w:rsidR="009375CF" w14:paraId="01CC492E" w14:textId="77777777" w:rsidTr="009375CF">
        <w:tc>
          <w:tcPr>
            <w:tcW w:w="4390" w:type="dxa"/>
          </w:tcPr>
          <w:p w14:paraId="0B505A79" w14:textId="16CCE012" w:rsidR="009375CF" w:rsidRDefault="00A24A3E">
            <w:pPr>
              <w:spacing w:after="160" w:line="259" w:lineRule="auto"/>
            </w:pPr>
            <w:r w:rsidRPr="00A24A3E">
              <w:t>sample_tid</w:t>
            </w:r>
          </w:p>
        </w:tc>
        <w:tc>
          <w:tcPr>
            <w:tcW w:w="1559" w:type="dxa"/>
          </w:tcPr>
          <w:p w14:paraId="24AB9718" w14:textId="4B529FF4" w:rsidR="009375CF" w:rsidRDefault="00A24A3E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65D043F7" w14:textId="3EFE633B" w:rsidR="009375CF" w:rsidRDefault="00FB30D3">
            <w:pPr>
              <w:spacing w:after="160" w:line="259" w:lineRule="auto"/>
            </w:pPr>
            <w:r>
              <w:t>0.002</w:t>
            </w:r>
          </w:p>
        </w:tc>
      </w:tr>
      <w:tr w:rsidR="009375CF" w14:paraId="6EABCAA9" w14:textId="77777777" w:rsidTr="009375CF">
        <w:tc>
          <w:tcPr>
            <w:tcW w:w="4390" w:type="dxa"/>
          </w:tcPr>
          <w:p w14:paraId="15201326" w14:textId="54D305A3" w:rsidR="009375CF" w:rsidRDefault="00A24A3E">
            <w:pPr>
              <w:spacing w:after="160" w:line="259" w:lineRule="auto"/>
            </w:pPr>
            <w:r w:rsidRPr="00A24A3E">
              <w:t>simulering_tid</w:t>
            </w:r>
          </w:p>
        </w:tc>
        <w:tc>
          <w:tcPr>
            <w:tcW w:w="1559" w:type="dxa"/>
          </w:tcPr>
          <w:p w14:paraId="0A8B5D72" w14:textId="226D557D" w:rsidR="009375CF" w:rsidRDefault="00A24A3E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1F8C9138" w14:textId="6C8A5064" w:rsidR="009375CF" w:rsidRDefault="00FB30D3">
            <w:pPr>
              <w:spacing w:after="160" w:line="259" w:lineRule="auto"/>
            </w:pPr>
            <w:r>
              <w:t>10000</w:t>
            </w:r>
          </w:p>
        </w:tc>
      </w:tr>
      <w:tr w:rsidR="009375CF" w14:paraId="4F021AED" w14:textId="77777777" w:rsidTr="009375CF">
        <w:tc>
          <w:tcPr>
            <w:tcW w:w="4390" w:type="dxa"/>
          </w:tcPr>
          <w:p w14:paraId="4F8AB3DF" w14:textId="1FD2C0F3" w:rsidR="009375CF" w:rsidRDefault="00FB30D3">
            <w:pPr>
              <w:spacing w:after="160" w:line="259" w:lineRule="auto"/>
            </w:pPr>
            <w:r>
              <w:t>hz</w:t>
            </w:r>
          </w:p>
        </w:tc>
        <w:tc>
          <w:tcPr>
            <w:tcW w:w="1559" w:type="dxa"/>
          </w:tcPr>
          <w:p w14:paraId="1723633B" w14:textId="1AECA243" w:rsidR="009375CF" w:rsidRDefault="00FB30D3">
            <w:pPr>
              <w:spacing w:after="160" w:line="259" w:lineRule="auto"/>
            </w:pPr>
            <w:r>
              <w:t>hz</w:t>
            </w:r>
          </w:p>
        </w:tc>
        <w:tc>
          <w:tcPr>
            <w:tcW w:w="1701" w:type="dxa"/>
          </w:tcPr>
          <w:p w14:paraId="43A29385" w14:textId="56B8899A" w:rsidR="009375CF" w:rsidRDefault="00FB30D3">
            <w:pPr>
              <w:spacing w:after="160" w:line="259" w:lineRule="auto"/>
            </w:pPr>
            <w:r>
              <w:t>50/3</w:t>
            </w:r>
          </w:p>
        </w:tc>
      </w:tr>
      <w:tr w:rsidR="009375CF" w14:paraId="3D72C0BA" w14:textId="77777777" w:rsidTr="009375CF">
        <w:tc>
          <w:tcPr>
            <w:tcW w:w="4390" w:type="dxa"/>
          </w:tcPr>
          <w:p w14:paraId="1ECFC620" w14:textId="23F9E507" w:rsidR="009375CF" w:rsidRDefault="00F22894">
            <w:pPr>
              <w:spacing w:after="160" w:line="259" w:lineRule="auto"/>
            </w:pPr>
            <w:r w:rsidRPr="00F22894">
              <w:t>Generator</w:t>
            </w:r>
            <w:r>
              <w:t>1</w:t>
            </w:r>
            <w:r w:rsidRPr="00F22894">
              <w:t>_referanse</w:t>
            </w:r>
          </w:p>
        </w:tc>
        <w:tc>
          <w:tcPr>
            <w:tcW w:w="1559" w:type="dxa"/>
          </w:tcPr>
          <w:p w14:paraId="23F06CCE" w14:textId="14D73D3A" w:rsidR="009375CF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598AD0A2" w14:textId="4DBCF1B2" w:rsidR="009375CF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9375CF" w14:paraId="0124AF0B" w14:textId="77777777" w:rsidTr="009375CF">
        <w:tc>
          <w:tcPr>
            <w:tcW w:w="4390" w:type="dxa"/>
          </w:tcPr>
          <w:p w14:paraId="76586C4B" w14:textId="16F98321" w:rsidR="009375CF" w:rsidRDefault="00F22894">
            <w:pPr>
              <w:spacing w:after="160" w:line="259" w:lineRule="auto"/>
            </w:pPr>
            <w:r w:rsidRPr="00F22894">
              <w:t>Generator</w:t>
            </w:r>
            <w:r>
              <w:t>2</w:t>
            </w:r>
            <w:r w:rsidRPr="00F22894">
              <w:t>_referanse</w:t>
            </w:r>
          </w:p>
        </w:tc>
        <w:tc>
          <w:tcPr>
            <w:tcW w:w="1559" w:type="dxa"/>
          </w:tcPr>
          <w:p w14:paraId="393F7973" w14:textId="20549890" w:rsidR="009375CF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53230286" w14:textId="7854A120" w:rsidR="009375CF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F22894" w14:paraId="2A8D387E" w14:textId="77777777" w:rsidTr="009375CF">
        <w:tc>
          <w:tcPr>
            <w:tcW w:w="4390" w:type="dxa"/>
          </w:tcPr>
          <w:p w14:paraId="0AFAA445" w14:textId="0F8FA5C5" w:rsidR="00F22894" w:rsidRDefault="00F22894">
            <w:pPr>
              <w:spacing w:after="160" w:line="259" w:lineRule="auto"/>
            </w:pPr>
            <w:r w:rsidRPr="00F22894">
              <w:t>Generator</w:t>
            </w:r>
            <w:r>
              <w:t>3</w:t>
            </w:r>
            <w:r w:rsidRPr="00F22894">
              <w:t>_referanse</w:t>
            </w:r>
          </w:p>
        </w:tc>
        <w:tc>
          <w:tcPr>
            <w:tcW w:w="1559" w:type="dxa"/>
          </w:tcPr>
          <w:p w14:paraId="4C7C96AD" w14:textId="686D9285" w:rsidR="00F22894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62AD39BF" w14:textId="2AB1CA2A" w:rsidR="00F22894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F22894" w14:paraId="7B2C68A0" w14:textId="77777777" w:rsidTr="009375CF">
        <w:tc>
          <w:tcPr>
            <w:tcW w:w="4390" w:type="dxa"/>
          </w:tcPr>
          <w:p w14:paraId="0B83A39B" w14:textId="1B52BB6B" w:rsidR="00F22894" w:rsidRDefault="00B116B0">
            <w:pPr>
              <w:spacing w:after="160" w:line="259" w:lineRule="auto"/>
            </w:pPr>
            <w:r w:rsidRPr="00B116B0">
              <w:t>Generator1_faseforskyvnin</w:t>
            </w:r>
            <w:r>
              <w:t>g</w:t>
            </w:r>
          </w:p>
        </w:tc>
        <w:tc>
          <w:tcPr>
            <w:tcW w:w="1559" w:type="dxa"/>
          </w:tcPr>
          <w:p w14:paraId="542826E2" w14:textId="04B7BA6C" w:rsidR="00F22894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23688113" w14:textId="1777620E" w:rsidR="00F22894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5D33C2C0" w14:textId="77777777" w:rsidTr="009375CF">
        <w:tc>
          <w:tcPr>
            <w:tcW w:w="4390" w:type="dxa"/>
          </w:tcPr>
          <w:p w14:paraId="700F86C1" w14:textId="4C8EEE36" w:rsidR="00B116B0" w:rsidRDefault="00B116B0">
            <w:pPr>
              <w:spacing w:after="160" w:line="259" w:lineRule="auto"/>
            </w:pPr>
            <w:r w:rsidRPr="00B116B0">
              <w:t>Generator</w:t>
            </w:r>
            <w:r>
              <w:t>2</w:t>
            </w:r>
            <w:r w:rsidRPr="00B116B0">
              <w:t>_faseforskyvning</w:t>
            </w:r>
          </w:p>
        </w:tc>
        <w:tc>
          <w:tcPr>
            <w:tcW w:w="1559" w:type="dxa"/>
          </w:tcPr>
          <w:p w14:paraId="1EB19D77" w14:textId="5C73CBC1" w:rsidR="00B116B0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1EF2A1BE" w14:textId="26AE9CF5" w:rsidR="00B116B0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001E37FF" w14:textId="77777777" w:rsidTr="009375CF">
        <w:tc>
          <w:tcPr>
            <w:tcW w:w="4390" w:type="dxa"/>
          </w:tcPr>
          <w:p w14:paraId="2A6FB38D" w14:textId="40A86E19" w:rsidR="00B116B0" w:rsidRDefault="00B116B0">
            <w:pPr>
              <w:spacing w:after="160" w:line="259" w:lineRule="auto"/>
            </w:pPr>
            <w:r w:rsidRPr="00B116B0">
              <w:t>Generator</w:t>
            </w:r>
            <w:r>
              <w:t>3</w:t>
            </w:r>
            <w:r w:rsidRPr="00B116B0">
              <w:t>_faseforskyvning</w:t>
            </w:r>
          </w:p>
        </w:tc>
        <w:tc>
          <w:tcPr>
            <w:tcW w:w="1559" w:type="dxa"/>
          </w:tcPr>
          <w:p w14:paraId="1A47F3FA" w14:textId="4225294F" w:rsidR="00B116B0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556789CC" w14:textId="13C83401" w:rsidR="00B116B0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2100D45E" w14:textId="77777777" w:rsidTr="009375CF">
        <w:tc>
          <w:tcPr>
            <w:tcW w:w="4390" w:type="dxa"/>
          </w:tcPr>
          <w:p w14:paraId="2FC30617" w14:textId="1F115000" w:rsidR="00B116B0" w:rsidRDefault="00AB5C9B">
            <w:pPr>
              <w:spacing w:after="160" w:line="259" w:lineRule="auto"/>
            </w:pPr>
            <w:r w:rsidRPr="00AB5C9B">
              <w:t>Resistans_Kjorelednin</w:t>
            </w:r>
            <w:r>
              <w:t>g</w:t>
            </w:r>
          </w:p>
        </w:tc>
        <w:tc>
          <w:tcPr>
            <w:tcW w:w="1559" w:type="dxa"/>
          </w:tcPr>
          <w:p w14:paraId="67CD75EC" w14:textId="2E36602E" w:rsidR="00B116B0" w:rsidRDefault="00AB5C9B">
            <w:pPr>
              <w:spacing w:after="160" w:line="259" w:lineRule="auto"/>
            </w:pPr>
            <w:r>
              <w:t>Ohm/km</w:t>
            </w:r>
          </w:p>
        </w:tc>
        <w:tc>
          <w:tcPr>
            <w:tcW w:w="1701" w:type="dxa"/>
          </w:tcPr>
          <w:p w14:paraId="5031C935" w14:textId="681B79BC" w:rsidR="00B116B0" w:rsidRDefault="00AB5C9B">
            <w:pPr>
              <w:spacing w:after="160" w:line="259" w:lineRule="auto"/>
            </w:pPr>
            <w:r>
              <w:t>0.18</w:t>
            </w:r>
          </w:p>
        </w:tc>
      </w:tr>
      <w:tr w:rsidR="00B116B0" w14:paraId="69B627FD" w14:textId="77777777" w:rsidTr="009375CF">
        <w:tc>
          <w:tcPr>
            <w:tcW w:w="4390" w:type="dxa"/>
          </w:tcPr>
          <w:p w14:paraId="2E87CE53" w14:textId="0CDE2993" w:rsidR="00B116B0" w:rsidRDefault="00AB5C9B">
            <w:pPr>
              <w:spacing w:after="160" w:line="259" w:lineRule="auto"/>
            </w:pPr>
            <w:r w:rsidRPr="00AB5C9B">
              <w:t>Induktans_Kjoreledning</w:t>
            </w:r>
          </w:p>
        </w:tc>
        <w:tc>
          <w:tcPr>
            <w:tcW w:w="1559" w:type="dxa"/>
          </w:tcPr>
          <w:p w14:paraId="2B0320E4" w14:textId="4B25B5AB" w:rsidR="00B116B0" w:rsidRDefault="00AB5C9B">
            <w:pPr>
              <w:spacing w:after="160" w:line="259" w:lineRule="auto"/>
            </w:pPr>
            <w:r>
              <w:t>H/km</w:t>
            </w:r>
          </w:p>
        </w:tc>
        <w:tc>
          <w:tcPr>
            <w:tcW w:w="1701" w:type="dxa"/>
          </w:tcPr>
          <w:p w14:paraId="3211A365" w14:textId="1E82E1AD" w:rsidR="00B116B0" w:rsidRDefault="00CF4C8A">
            <w:pPr>
              <w:spacing w:after="160" w:line="259" w:lineRule="auto"/>
            </w:pPr>
            <w:r w:rsidRPr="00CF4C8A">
              <w:t>1.8143e-3</w:t>
            </w:r>
          </w:p>
        </w:tc>
      </w:tr>
      <w:tr w:rsidR="00B116B0" w14:paraId="245B5968" w14:textId="77777777" w:rsidTr="009375CF">
        <w:tc>
          <w:tcPr>
            <w:tcW w:w="4390" w:type="dxa"/>
          </w:tcPr>
          <w:p w14:paraId="350E89E8" w14:textId="569179CA" w:rsidR="00B116B0" w:rsidRDefault="00CF4C8A">
            <w:pPr>
              <w:spacing w:after="160" w:line="259" w:lineRule="auto"/>
            </w:pPr>
            <w:r w:rsidRPr="00CF4C8A">
              <w:t>Hastighet_last1</w:t>
            </w:r>
          </w:p>
        </w:tc>
        <w:tc>
          <w:tcPr>
            <w:tcW w:w="1559" w:type="dxa"/>
          </w:tcPr>
          <w:p w14:paraId="09CD4A53" w14:textId="28DAA3E0" w:rsidR="00B116B0" w:rsidRDefault="00CF4C8A">
            <w:pPr>
              <w:spacing w:after="160" w:line="259" w:lineRule="auto"/>
            </w:pPr>
            <w:r>
              <w:t>Km/h</w:t>
            </w:r>
          </w:p>
        </w:tc>
        <w:tc>
          <w:tcPr>
            <w:tcW w:w="1701" w:type="dxa"/>
          </w:tcPr>
          <w:p w14:paraId="23A8F8BE" w14:textId="78175DB2" w:rsidR="00B116B0" w:rsidRDefault="00CF4C8A">
            <w:pPr>
              <w:spacing w:after="160" w:line="259" w:lineRule="auto"/>
            </w:pPr>
            <w:r>
              <w:t>20</w:t>
            </w:r>
          </w:p>
        </w:tc>
      </w:tr>
      <w:tr w:rsidR="00B116B0" w14:paraId="0DA5C175" w14:textId="77777777" w:rsidTr="009375CF">
        <w:tc>
          <w:tcPr>
            <w:tcW w:w="4390" w:type="dxa"/>
          </w:tcPr>
          <w:p w14:paraId="10B17327" w14:textId="2FD2EBD6" w:rsidR="00B116B0" w:rsidRDefault="00CF4C8A">
            <w:pPr>
              <w:spacing w:after="160" w:line="259" w:lineRule="auto"/>
            </w:pPr>
            <w:r w:rsidRPr="00CF4C8A">
              <w:t>Startpunkt_last1</w:t>
            </w:r>
          </w:p>
        </w:tc>
        <w:tc>
          <w:tcPr>
            <w:tcW w:w="1559" w:type="dxa"/>
          </w:tcPr>
          <w:p w14:paraId="029B4A68" w14:textId="32F972CA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1A8223D7" w14:textId="024BEFF1" w:rsidR="00B116B0" w:rsidRDefault="002750E0">
            <w:pPr>
              <w:spacing w:after="160" w:line="259" w:lineRule="auto"/>
            </w:pPr>
            <w:r>
              <w:t>0.1</w:t>
            </w:r>
          </w:p>
        </w:tc>
      </w:tr>
      <w:tr w:rsidR="00B116B0" w14:paraId="244F3A5E" w14:textId="77777777" w:rsidTr="009375CF">
        <w:tc>
          <w:tcPr>
            <w:tcW w:w="4390" w:type="dxa"/>
          </w:tcPr>
          <w:p w14:paraId="1D76C79F" w14:textId="6446F833" w:rsidR="00B116B0" w:rsidRDefault="002750E0">
            <w:pPr>
              <w:spacing w:after="160" w:line="259" w:lineRule="auto"/>
            </w:pPr>
            <w:r w:rsidRPr="002750E0">
              <w:t>SektorC_lengde</w:t>
            </w:r>
          </w:p>
        </w:tc>
        <w:tc>
          <w:tcPr>
            <w:tcW w:w="1559" w:type="dxa"/>
          </w:tcPr>
          <w:p w14:paraId="70D4D8AE" w14:textId="1C4B4D1F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308974B6" w14:textId="455EF2C1" w:rsidR="00B116B0" w:rsidRDefault="002750E0">
            <w:pPr>
              <w:spacing w:after="160" w:line="259" w:lineRule="auto"/>
            </w:pPr>
            <w:r>
              <w:t>40</w:t>
            </w:r>
          </w:p>
        </w:tc>
      </w:tr>
      <w:tr w:rsidR="00B116B0" w14:paraId="7A12E558" w14:textId="77777777" w:rsidTr="009375CF">
        <w:tc>
          <w:tcPr>
            <w:tcW w:w="4390" w:type="dxa"/>
          </w:tcPr>
          <w:p w14:paraId="4A16AD7C" w14:textId="3DD1FC47" w:rsidR="00B116B0" w:rsidRDefault="002750E0">
            <w:pPr>
              <w:spacing w:after="160" w:line="259" w:lineRule="auto"/>
            </w:pPr>
            <w:r w:rsidRPr="002750E0">
              <w:t>Sektor</w:t>
            </w:r>
            <w:r>
              <w:t>D</w:t>
            </w:r>
            <w:r w:rsidRPr="002750E0">
              <w:t>_lengde</w:t>
            </w:r>
          </w:p>
        </w:tc>
        <w:tc>
          <w:tcPr>
            <w:tcW w:w="1559" w:type="dxa"/>
          </w:tcPr>
          <w:p w14:paraId="630A56CB" w14:textId="37A597D0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1EB0A767" w14:textId="4BCC0A10" w:rsidR="00B116B0" w:rsidRDefault="002750E0">
            <w:pPr>
              <w:spacing w:after="160" w:line="259" w:lineRule="auto"/>
            </w:pPr>
            <w:r>
              <w:t>40</w:t>
            </w:r>
          </w:p>
        </w:tc>
      </w:tr>
      <w:tr w:rsidR="00B116B0" w14:paraId="5FAE0C6F" w14:textId="77777777" w:rsidTr="009375CF">
        <w:tc>
          <w:tcPr>
            <w:tcW w:w="4390" w:type="dxa"/>
          </w:tcPr>
          <w:p w14:paraId="0A934632" w14:textId="3D99C5D2" w:rsidR="00B116B0" w:rsidRDefault="00490D88">
            <w:pPr>
              <w:spacing w:after="160" w:line="259" w:lineRule="auto"/>
            </w:pPr>
            <w:r w:rsidRPr="00490D88">
              <w:t>Last2_resistans</w:t>
            </w:r>
          </w:p>
        </w:tc>
        <w:tc>
          <w:tcPr>
            <w:tcW w:w="1559" w:type="dxa"/>
          </w:tcPr>
          <w:p w14:paraId="4EF89BAB" w14:textId="160C7137" w:rsidR="00B116B0" w:rsidRDefault="00490D88">
            <w:pPr>
              <w:spacing w:after="160" w:line="259" w:lineRule="auto"/>
            </w:pPr>
            <w:r>
              <w:t>Ohm</w:t>
            </w:r>
          </w:p>
        </w:tc>
        <w:tc>
          <w:tcPr>
            <w:tcW w:w="1701" w:type="dxa"/>
          </w:tcPr>
          <w:p w14:paraId="3278CF1B" w14:textId="21405DD7" w:rsidR="00B116B0" w:rsidRDefault="00490D88" w:rsidP="00490D88">
            <w:pPr>
              <w:spacing w:after="160" w:line="259" w:lineRule="auto"/>
            </w:pPr>
            <w:r w:rsidRPr="00490D88">
              <w:t>30.1*5</w:t>
            </w:r>
          </w:p>
        </w:tc>
      </w:tr>
      <w:tr w:rsidR="00B116B0" w14:paraId="0AD85290" w14:textId="77777777" w:rsidTr="009375CF">
        <w:tc>
          <w:tcPr>
            <w:tcW w:w="4390" w:type="dxa"/>
          </w:tcPr>
          <w:p w14:paraId="08B81714" w14:textId="1B1AD207" w:rsidR="00B116B0" w:rsidRDefault="00490D88">
            <w:pPr>
              <w:spacing w:after="160" w:line="259" w:lineRule="auto"/>
            </w:pPr>
            <w:r w:rsidRPr="00490D88">
              <w:t>Last2_induktans</w:t>
            </w:r>
          </w:p>
        </w:tc>
        <w:tc>
          <w:tcPr>
            <w:tcW w:w="1559" w:type="dxa"/>
          </w:tcPr>
          <w:p w14:paraId="195A14F0" w14:textId="76600738" w:rsidR="00B116B0" w:rsidRDefault="00490D88">
            <w:pPr>
              <w:spacing w:after="160" w:line="259" w:lineRule="auto"/>
            </w:pPr>
            <w:r>
              <w:t>H</w:t>
            </w:r>
          </w:p>
        </w:tc>
        <w:tc>
          <w:tcPr>
            <w:tcW w:w="1701" w:type="dxa"/>
          </w:tcPr>
          <w:p w14:paraId="2FE1F748" w14:textId="16B787D6" w:rsidR="00B116B0" w:rsidRDefault="00C338A5">
            <w:pPr>
              <w:spacing w:after="160" w:line="259" w:lineRule="auto"/>
            </w:pPr>
            <w:r w:rsidRPr="00C338A5">
              <w:t>0.1776169</w:t>
            </w:r>
          </w:p>
        </w:tc>
      </w:tr>
      <w:tr w:rsidR="00B116B0" w14:paraId="29C4DD42" w14:textId="77777777" w:rsidTr="009375CF">
        <w:tc>
          <w:tcPr>
            <w:tcW w:w="4390" w:type="dxa"/>
          </w:tcPr>
          <w:p w14:paraId="1FA46A21" w14:textId="41FA222C" w:rsidR="00B116B0" w:rsidRDefault="008A0BDE">
            <w:pPr>
              <w:spacing w:after="160" w:line="259" w:lineRule="auto"/>
            </w:pPr>
            <w:r w:rsidRPr="008A0BDE">
              <w:t>Kp_g</w:t>
            </w:r>
          </w:p>
        </w:tc>
        <w:tc>
          <w:tcPr>
            <w:tcW w:w="1559" w:type="dxa"/>
          </w:tcPr>
          <w:p w14:paraId="01883CBF" w14:textId="77777777" w:rsidR="00B116B0" w:rsidRDefault="00B116B0">
            <w:pPr>
              <w:spacing w:after="160" w:line="259" w:lineRule="auto"/>
            </w:pPr>
          </w:p>
        </w:tc>
        <w:tc>
          <w:tcPr>
            <w:tcW w:w="1701" w:type="dxa"/>
          </w:tcPr>
          <w:p w14:paraId="628F2D2C" w14:textId="37F779D9" w:rsidR="00B116B0" w:rsidRDefault="00051AA5">
            <w:pPr>
              <w:spacing w:after="160" w:line="259" w:lineRule="auto"/>
            </w:pPr>
            <w:r>
              <w:t>-547</w:t>
            </w:r>
          </w:p>
        </w:tc>
      </w:tr>
      <w:tr w:rsidR="00B116B0" w14:paraId="5FDF175C" w14:textId="77777777" w:rsidTr="009375CF">
        <w:tc>
          <w:tcPr>
            <w:tcW w:w="4390" w:type="dxa"/>
          </w:tcPr>
          <w:p w14:paraId="4AA3BC24" w14:textId="0671B529" w:rsidR="00B116B0" w:rsidRDefault="00051AA5">
            <w:pPr>
              <w:spacing w:after="160" w:line="259" w:lineRule="auto"/>
            </w:pPr>
            <w:r w:rsidRPr="00051AA5">
              <w:t>Ti_g</w:t>
            </w:r>
          </w:p>
        </w:tc>
        <w:tc>
          <w:tcPr>
            <w:tcW w:w="1559" w:type="dxa"/>
          </w:tcPr>
          <w:p w14:paraId="067597F5" w14:textId="1F307242" w:rsidR="00B116B0" w:rsidRDefault="00051AA5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6853548A" w14:textId="015247A7" w:rsidR="00B116B0" w:rsidRDefault="009B53ED">
            <w:pPr>
              <w:spacing w:after="160" w:line="259" w:lineRule="auto"/>
            </w:pPr>
            <w:r>
              <w:t>1908</w:t>
            </w:r>
          </w:p>
        </w:tc>
      </w:tr>
      <w:tr w:rsidR="009B53ED" w14:paraId="1A64D021" w14:textId="77777777" w:rsidTr="009375CF">
        <w:tc>
          <w:tcPr>
            <w:tcW w:w="4390" w:type="dxa"/>
          </w:tcPr>
          <w:p w14:paraId="22ECD1EC" w14:textId="757FA3E1" w:rsidR="009B53ED" w:rsidRDefault="009B53ED" w:rsidP="009B53ED">
            <w:pPr>
              <w:spacing w:after="160" w:line="259" w:lineRule="auto"/>
            </w:pPr>
            <w:r w:rsidRPr="008A0BDE">
              <w:t>Kp_</w:t>
            </w:r>
            <w:r>
              <w:t>t</w:t>
            </w:r>
          </w:p>
        </w:tc>
        <w:tc>
          <w:tcPr>
            <w:tcW w:w="1559" w:type="dxa"/>
          </w:tcPr>
          <w:p w14:paraId="723E1BE1" w14:textId="77777777" w:rsidR="009B53ED" w:rsidRDefault="009B53ED" w:rsidP="009B53ED">
            <w:pPr>
              <w:spacing w:after="160" w:line="259" w:lineRule="auto"/>
            </w:pPr>
          </w:p>
        </w:tc>
        <w:tc>
          <w:tcPr>
            <w:tcW w:w="1701" w:type="dxa"/>
          </w:tcPr>
          <w:p w14:paraId="53C07C13" w14:textId="378A6060" w:rsidR="009B53ED" w:rsidRDefault="009B53ED" w:rsidP="009B53ED">
            <w:pPr>
              <w:spacing w:after="160" w:line="259" w:lineRule="auto"/>
            </w:pPr>
            <w:r>
              <w:t>-2000</w:t>
            </w:r>
          </w:p>
        </w:tc>
      </w:tr>
      <w:tr w:rsidR="009B53ED" w14:paraId="6E452B26" w14:textId="77777777" w:rsidTr="009375CF">
        <w:tc>
          <w:tcPr>
            <w:tcW w:w="4390" w:type="dxa"/>
          </w:tcPr>
          <w:p w14:paraId="3DD5A76C" w14:textId="00CDC8BD" w:rsidR="009B53ED" w:rsidRDefault="009B53ED" w:rsidP="009B53ED">
            <w:pPr>
              <w:spacing w:after="160" w:line="259" w:lineRule="auto"/>
            </w:pPr>
            <w:r w:rsidRPr="00051AA5">
              <w:t>Ti_</w:t>
            </w:r>
            <w:r>
              <w:t>t</w:t>
            </w:r>
          </w:p>
        </w:tc>
        <w:tc>
          <w:tcPr>
            <w:tcW w:w="1559" w:type="dxa"/>
          </w:tcPr>
          <w:p w14:paraId="4884B532" w14:textId="64648331" w:rsidR="009B53ED" w:rsidRDefault="009B53ED" w:rsidP="009B53ED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6282CA3" w14:textId="3A926CC9" w:rsidR="009B53ED" w:rsidRDefault="009B53ED" w:rsidP="009B53ED">
            <w:pPr>
              <w:spacing w:after="160" w:line="259" w:lineRule="auto"/>
            </w:pPr>
            <w:r>
              <w:t>100</w:t>
            </w:r>
          </w:p>
        </w:tc>
      </w:tr>
      <w:tr w:rsidR="009B53ED" w14:paraId="541AEF90" w14:textId="77777777" w:rsidTr="009375CF">
        <w:tc>
          <w:tcPr>
            <w:tcW w:w="4390" w:type="dxa"/>
          </w:tcPr>
          <w:p w14:paraId="69779A40" w14:textId="51D0FBFB" w:rsidR="009B53ED" w:rsidRDefault="00527F9D" w:rsidP="009B53ED">
            <w:pPr>
              <w:spacing w:after="160" w:line="259" w:lineRule="auto"/>
            </w:pPr>
            <w:r w:rsidRPr="00527F9D">
              <w:t>U_upperlimit</w:t>
            </w:r>
          </w:p>
        </w:tc>
        <w:tc>
          <w:tcPr>
            <w:tcW w:w="1559" w:type="dxa"/>
          </w:tcPr>
          <w:p w14:paraId="2C658BC7" w14:textId="595FC006" w:rsidR="009B53ED" w:rsidRDefault="00527F9D" w:rsidP="009B53ED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4EB014CE" w14:textId="62FB30A3" w:rsidR="009B53ED" w:rsidRDefault="00527F9D" w:rsidP="009B53ED">
            <w:pPr>
              <w:spacing w:after="160" w:line="259" w:lineRule="auto"/>
            </w:pPr>
            <w:r>
              <w:t>3000</w:t>
            </w:r>
          </w:p>
        </w:tc>
      </w:tr>
      <w:tr w:rsidR="009B53ED" w14:paraId="4FE9150E" w14:textId="77777777" w:rsidTr="009375CF">
        <w:tc>
          <w:tcPr>
            <w:tcW w:w="4390" w:type="dxa"/>
          </w:tcPr>
          <w:p w14:paraId="4232F95D" w14:textId="3F7A2494" w:rsidR="009B53ED" w:rsidRDefault="00527F9D" w:rsidP="009B53ED">
            <w:pPr>
              <w:spacing w:after="160" w:line="259" w:lineRule="auto"/>
            </w:pPr>
            <w:r w:rsidRPr="00527F9D">
              <w:t>U_lowerlimit</w:t>
            </w:r>
          </w:p>
        </w:tc>
        <w:tc>
          <w:tcPr>
            <w:tcW w:w="1559" w:type="dxa"/>
          </w:tcPr>
          <w:p w14:paraId="3895308A" w14:textId="4BDA29D7" w:rsidR="009B53ED" w:rsidRDefault="00527F9D" w:rsidP="009B53ED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4E73EA1C" w14:textId="0B840269" w:rsidR="009B53ED" w:rsidRDefault="00527F9D" w:rsidP="009B53ED">
            <w:pPr>
              <w:spacing w:after="160" w:line="259" w:lineRule="auto"/>
            </w:pPr>
            <w:r>
              <w:t>0</w:t>
            </w:r>
          </w:p>
        </w:tc>
      </w:tr>
      <w:tr w:rsidR="009B53ED" w14:paraId="5FA2BF6C" w14:textId="77777777" w:rsidTr="009375CF">
        <w:tc>
          <w:tcPr>
            <w:tcW w:w="4390" w:type="dxa"/>
          </w:tcPr>
          <w:p w14:paraId="1B2B08D6" w14:textId="4C6A2E86" w:rsidR="009B53ED" w:rsidRDefault="002063A6" w:rsidP="009B53ED">
            <w:pPr>
              <w:spacing w:after="160" w:line="259" w:lineRule="auto"/>
            </w:pPr>
            <w:r w:rsidRPr="002063A6">
              <w:lastRenderedPageBreak/>
              <w:t>omgivelsestemperatur_init</w:t>
            </w:r>
          </w:p>
        </w:tc>
        <w:tc>
          <w:tcPr>
            <w:tcW w:w="1559" w:type="dxa"/>
          </w:tcPr>
          <w:p w14:paraId="5CFEB2FC" w14:textId="1D395FB2" w:rsidR="009B53ED" w:rsidRDefault="002063A6" w:rsidP="009B53ED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225650F" w14:textId="02CDFFB7" w:rsidR="009B53ED" w:rsidRDefault="002063A6" w:rsidP="009B53ED">
            <w:pPr>
              <w:spacing w:after="160" w:line="259" w:lineRule="auto"/>
            </w:pPr>
            <w:r>
              <w:t>30</w:t>
            </w:r>
          </w:p>
        </w:tc>
      </w:tr>
      <w:tr w:rsidR="00080870" w14:paraId="5E59FCD4" w14:textId="77777777" w:rsidTr="009375CF">
        <w:tc>
          <w:tcPr>
            <w:tcW w:w="4390" w:type="dxa"/>
          </w:tcPr>
          <w:p w14:paraId="50C54A1B" w14:textId="66ADC172" w:rsidR="00080870" w:rsidRDefault="00080870" w:rsidP="00080870">
            <w:pPr>
              <w:spacing w:after="160" w:line="259" w:lineRule="auto"/>
            </w:pPr>
            <w:r w:rsidRPr="00080870">
              <w:t>T_omgivelser_max</w:t>
            </w:r>
          </w:p>
        </w:tc>
        <w:tc>
          <w:tcPr>
            <w:tcW w:w="1559" w:type="dxa"/>
          </w:tcPr>
          <w:p w14:paraId="3BB8BC42" w14:textId="467E269C" w:rsidR="00080870" w:rsidRDefault="00080870" w:rsidP="00080870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91B10A3" w14:textId="32DCF57A" w:rsidR="00080870" w:rsidRDefault="00080870" w:rsidP="00080870">
            <w:pPr>
              <w:spacing w:after="160" w:line="259" w:lineRule="auto"/>
            </w:pPr>
            <w:r>
              <w:t>30</w:t>
            </w:r>
          </w:p>
        </w:tc>
      </w:tr>
      <w:tr w:rsidR="00080870" w14:paraId="0A02F879" w14:textId="77777777" w:rsidTr="009375CF">
        <w:tc>
          <w:tcPr>
            <w:tcW w:w="4390" w:type="dxa"/>
          </w:tcPr>
          <w:p w14:paraId="10014FFB" w14:textId="2D6DF41D" w:rsidR="00080870" w:rsidRDefault="00080870" w:rsidP="00080870">
            <w:pPr>
              <w:spacing w:after="160" w:line="259" w:lineRule="auto"/>
            </w:pPr>
            <w:r w:rsidRPr="00080870">
              <w:t>Kp_o</w:t>
            </w:r>
          </w:p>
        </w:tc>
        <w:tc>
          <w:tcPr>
            <w:tcW w:w="1559" w:type="dxa"/>
          </w:tcPr>
          <w:p w14:paraId="1D661BB7" w14:textId="77777777" w:rsidR="00080870" w:rsidRDefault="00080870" w:rsidP="00080870">
            <w:pPr>
              <w:spacing w:after="160" w:line="259" w:lineRule="auto"/>
            </w:pPr>
          </w:p>
        </w:tc>
        <w:tc>
          <w:tcPr>
            <w:tcW w:w="1701" w:type="dxa"/>
          </w:tcPr>
          <w:p w14:paraId="7141F28D" w14:textId="1C71037B" w:rsidR="00080870" w:rsidRDefault="00080870" w:rsidP="00080870">
            <w:pPr>
              <w:spacing w:after="160" w:line="259" w:lineRule="auto"/>
            </w:pPr>
            <w:r>
              <w:t>2.324</w:t>
            </w:r>
          </w:p>
        </w:tc>
      </w:tr>
      <w:tr w:rsidR="00017CBB" w14:paraId="03B573DA" w14:textId="77777777" w:rsidTr="009375CF">
        <w:tc>
          <w:tcPr>
            <w:tcW w:w="4390" w:type="dxa"/>
          </w:tcPr>
          <w:p w14:paraId="5F38BA2C" w14:textId="77777777" w:rsidR="00A76DC3" w:rsidRPr="00A76DC3" w:rsidRDefault="00A76DC3" w:rsidP="00A76DC3">
            <w:pPr>
              <w:spacing w:after="160" w:line="259" w:lineRule="auto"/>
            </w:pPr>
            <w:r w:rsidRPr="00A76DC3">
              <w:t>tau_omgivelser</w:t>
            </w:r>
          </w:p>
          <w:p w14:paraId="4E5BE067" w14:textId="06E0EADF" w:rsidR="00017CBB" w:rsidRPr="00080870" w:rsidRDefault="00017CBB" w:rsidP="00080870">
            <w:pPr>
              <w:spacing w:after="160" w:line="259" w:lineRule="auto"/>
            </w:pPr>
          </w:p>
        </w:tc>
        <w:tc>
          <w:tcPr>
            <w:tcW w:w="1559" w:type="dxa"/>
          </w:tcPr>
          <w:p w14:paraId="35BCA669" w14:textId="7E91C777" w:rsidR="00017CBB" w:rsidRDefault="00A76DC3" w:rsidP="00080870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148DF91" w14:textId="3514F47F" w:rsidR="00017CBB" w:rsidRDefault="00A76DC3" w:rsidP="00080870">
            <w:pPr>
              <w:spacing w:after="160" w:line="259" w:lineRule="auto"/>
            </w:pPr>
            <w:r>
              <w:t>500</w:t>
            </w:r>
          </w:p>
        </w:tc>
      </w:tr>
      <w:tr w:rsidR="003B3DC3" w14:paraId="2B9C1BF1" w14:textId="77777777" w:rsidTr="009375CF">
        <w:tc>
          <w:tcPr>
            <w:tcW w:w="4390" w:type="dxa"/>
          </w:tcPr>
          <w:p w14:paraId="063974E5" w14:textId="5F91C438" w:rsidR="003B3DC3" w:rsidRPr="00603FCE" w:rsidRDefault="003B3DC3" w:rsidP="00603FCE">
            <w:pPr>
              <w:spacing w:after="160" w:line="259" w:lineRule="auto"/>
            </w:pPr>
            <w:r w:rsidRPr="00603FCE">
              <w:t>KIB_S</w:t>
            </w:r>
          </w:p>
        </w:tc>
        <w:tc>
          <w:tcPr>
            <w:tcW w:w="1559" w:type="dxa"/>
          </w:tcPr>
          <w:p w14:paraId="654616FB" w14:textId="0FF30205" w:rsidR="003B3DC3" w:rsidRDefault="003B3DC3" w:rsidP="00080870">
            <w:pPr>
              <w:spacing w:after="160" w:line="259" w:lineRule="auto"/>
            </w:pPr>
          </w:p>
        </w:tc>
        <w:tc>
          <w:tcPr>
            <w:tcW w:w="1701" w:type="dxa"/>
          </w:tcPr>
          <w:p w14:paraId="4CEC9850" w14:textId="529A4522" w:rsidR="003B3DC3" w:rsidRDefault="00017CBB" w:rsidP="00080870">
            <w:pPr>
              <w:spacing w:after="160" w:line="259" w:lineRule="auto"/>
            </w:pPr>
            <w:r>
              <w:t>349</w:t>
            </w:r>
          </w:p>
        </w:tc>
      </w:tr>
      <w:tr w:rsidR="00080870" w14:paraId="3030744B" w14:textId="77777777" w:rsidTr="009375CF">
        <w:tc>
          <w:tcPr>
            <w:tcW w:w="4390" w:type="dxa"/>
          </w:tcPr>
          <w:p w14:paraId="4DBF00A9" w14:textId="35F080C2" w:rsidR="00080870" w:rsidRPr="00080870" w:rsidRDefault="00603FCE" w:rsidP="00080870">
            <w:pPr>
              <w:spacing w:after="160" w:line="259" w:lineRule="auto"/>
            </w:pPr>
            <w:r w:rsidRPr="00603FCE">
              <w:t>TAU_S</w:t>
            </w:r>
          </w:p>
        </w:tc>
        <w:tc>
          <w:tcPr>
            <w:tcW w:w="1559" w:type="dxa"/>
          </w:tcPr>
          <w:p w14:paraId="338922BF" w14:textId="55A45B8B" w:rsidR="00080870" w:rsidRDefault="007A3C36" w:rsidP="00080870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F06BA93" w14:textId="1A234BBE" w:rsidR="00080870" w:rsidRDefault="00A76DC3" w:rsidP="00080870">
            <w:pPr>
              <w:spacing w:after="160" w:line="259" w:lineRule="auto"/>
            </w:pPr>
            <w:r>
              <w:t>963</w:t>
            </w:r>
          </w:p>
        </w:tc>
      </w:tr>
      <w:tr w:rsidR="003B3DC3" w14:paraId="6955386A" w14:textId="77777777" w:rsidTr="009375CF">
        <w:tc>
          <w:tcPr>
            <w:tcW w:w="4390" w:type="dxa"/>
          </w:tcPr>
          <w:p w14:paraId="29CC1D7C" w14:textId="05AF46FB" w:rsidR="003B3DC3" w:rsidRPr="00080870" w:rsidRDefault="003B3DC3" w:rsidP="003B3DC3">
            <w:pPr>
              <w:spacing w:after="160" w:line="259" w:lineRule="auto"/>
            </w:pPr>
            <w:r w:rsidRPr="00603FCE">
              <w:t>TN_S</w:t>
            </w:r>
          </w:p>
        </w:tc>
        <w:tc>
          <w:tcPr>
            <w:tcW w:w="1559" w:type="dxa"/>
          </w:tcPr>
          <w:p w14:paraId="1693D619" w14:textId="6EBD53C4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40892B77" w14:textId="1E198607" w:rsidR="003B3DC3" w:rsidRDefault="00A76DC3" w:rsidP="003B3DC3">
            <w:pPr>
              <w:spacing w:after="160" w:line="259" w:lineRule="auto"/>
            </w:pPr>
            <w:r>
              <w:t>46</w:t>
            </w:r>
          </w:p>
        </w:tc>
      </w:tr>
      <w:tr w:rsidR="003B3DC3" w14:paraId="01127824" w14:textId="77777777" w:rsidTr="009375CF">
        <w:tc>
          <w:tcPr>
            <w:tcW w:w="4390" w:type="dxa"/>
          </w:tcPr>
          <w:p w14:paraId="710F27C0" w14:textId="54CFB2B9" w:rsidR="003B3DC3" w:rsidRPr="00080870" w:rsidRDefault="003B3DC3" w:rsidP="003B3DC3">
            <w:pPr>
              <w:spacing w:after="160" w:line="259" w:lineRule="auto"/>
            </w:pPr>
            <w:r w:rsidRPr="007A3C36">
              <w:t>TC_S</w:t>
            </w:r>
          </w:p>
        </w:tc>
        <w:tc>
          <w:tcPr>
            <w:tcW w:w="1559" w:type="dxa"/>
          </w:tcPr>
          <w:p w14:paraId="6D74EBB5" w14:textId="0DB7B1DB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98366FB" w14:textId="5437882B" w:rsidR="003B3DC3" w:rsidRDefault="00A76DC3" w:rsidP="003B3DC3">
            <w:pPr>
              <w:spacing w:after="160" w:line="259" w:lineRule="auto"/>
            </w:pPr>
            <w:r>
              <w:t>8</w:t>
            </w:r>
          </w:p>
        </w:tc>
      </w:tr>
      <w:tr w:rsidR="003B3DC3" w14:paraId="281A7995" w14:textId="77777777" w:rsidTr="009375CF">
        <w:tc>
          <w:tcPr>
            <w:tcW w:w="4390" w:type="dxa"/>
          </w:tcPr>
          <w:p w14:paraId="355F6B58" w14:textId="2F4C98B9" w:rsidR="003B3DC3" w:rsidRPr="00080870" w:rsidRDefault="003B3DC3" w:rsidP="003B3DC3">
            <w:pPr>
              <w:spacing w:after="160" w:line="259" w:lineRule="auto"/>
            </w:pPr>
            <w:r w:rsidRPr="00603FCE">
              <w:t>KIB_</w:t>
            </w:r>
            <w:r>
              <w:t>T</w:t>
            </w:r>
          </w:p>
        </w:tc>
        <w:tc>
          <w:tcPr>
            <w:tcW w:w="1559" w:type="dxa"/>
          </w:tcPr>
          <w:p w14:paraId="28A5D8ED" w14:textId="77777777" w:rsidR="003B3DC3" w:rsidRDefault="003B3DC3" w:rsidP="003B3DC3">
            <w:pPr>
              <w:spacing w:after="160" w:line="259" w:lineRule="auto"/>
            </w:pPr>
          </w:p>
        </w:tc>
        <w:tc>
          <w:tcPr>
            <w:tcW w:w="1701" w:type="dxa"/>
          </w:tcPr>
          <w:p w14:paraId="7D7FBA49" w14:textId="325EA09D" w:rsidR="003B3DC3" w:rsidRDefault="00A76DC3" w:rsidP="003B3DC3">
            <w:pPr>
              <w:spacing w:after="160" w:line="259" w:lineRule="auto"/>
            </w:pPr>
            <w:r>
              <w:t>349</w:t>
            </w:r>
          </w:p>
        </w:tc>
      </w:tr>
      <w:tr w:rsidR="003B3DC3" w14:paraId="08E26511" w14:textId="77777777" w:rsidTr="009375CF">
        <w:tc>
          <w:tcPr>
            <w:tcW w:w="4390" w:type="dxa"/>
          </w:tcPr>
          <w:p w14:paraId="6ED723FE" w14:textId="1142135A" w:rsidR="003B3DC3" w:rsidRPr="00080870" w:rsidRDefault="003B3DC3" w:rsidP="003B3DC3">
            <w:pPr>
              <w:spacing w:after="160" w:line="259" w:lineRule="auto"/>
            </w:pPr>
            <w:r w:rsidRPr="00603FCE">
              <w:t>TAU_</w:t>
            </w:r>
            <w:r>
              <w:t>T</w:t>
            </w:r>
          </w:p>
        </w:tc>
        <w:tc>
          <w:tcPr>
            <w:tcW w:w="1559" w:type="dxa"/>
          </w:tcPr>
          <w:p w14:paraId="4E8CAAED" w14:textId="025F74DB" w:rsidR="003B3DC3" w:rsidRDefault="003B3DC3" w:rsidP="003B3DC3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0586366B" w14:textId="651C6D1E" w:rsidR="003B3DC3" w:rsidRDefault="00A76DC3" w:rsidP="003B3DC3">
            <w:pPr>
              <w:spacing w:after="160" w:line="259" w:lineRule="auto"/>
            </w:pPr>
            <w:r>
              <w:t>786</w:t>
            </w:r>
          </w:p>
        </w:tc>
      </w:tr>
      <w:tr w:rsidR="003B3DC3" w14:paraId="49A78595" w14:textId="77777777" w:rsidTr="009375CF">
        <w:tc>
          <w:tcPr>
            <w:tcW w:w="4390" w:type="dxa"/>
          </w:tcPr>
          <w:p w14:paraId="76F22E1F" w14:textId="5939FDAC" w:rsidR="003B3DC3" w:rsidRPr="00080870" w:rsidRDefault="003B3DC3" w:rsidP="003B3DC3">
            <w:pPr>
              <w:spacing w:after="160" w:line="259" w:lineRule="auto"/>
            </w:pPr>
            <w:r w:rsidRPr="00603FCE">
              <w:t>TN_</w:t>
            </w:r>
            <w:r>
              <w:t>T</w:t>
            </w:r>
          </w:p>
        </w:tc>
        <w:tc>
          <w:tcPr>
            <w:tcW w:w="1559" w:type="dxa"/>
          </w:tcPr>
          <w:p w14:paraId="43E05505" w14:textId="2312AAC3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102A811A" w14:textId="3A3064B7" w:rsidR="003B3DC3" w:rsidRDefault="00A76DC3" w:rsidP="003B3DC3">
            <w:pPr>
              <w:spacing w:after="160" w:line="259" w:lineRule="auto"/>
            </w:pPr>
            <w:r>
              <w:t>60</w:t>
            </w:r>
          </w:p>
        </w:tc>
      </w:tr>
      <w:tr w:rsidR="003B3DC3" w14:paraId="1F292AE6" w14:textId="77777777" w:rsidTr="009375CF">
        <w:tc>
          <w:tcPr>
            <w:tcW w:w="4390" w:type="dxa"/>
          </w:tcPr>
          <w:p w14:paraId="5F4D5C90" w14:textId="5645FA68" w:rsidR="003B3DC3" w:rsidRPr="00080870" w:rsidRDefault="003B3DC3" w:rsidP="003B3DC3">
            <w:pPr>
              <w:spacing w:after="160" w:line="259" w:lineRule="auto"/>
            </w:pPr>
            <w:r w:rsidRPr="007A3C36">
              <w:t>TC_</w:t>
            </w:r>
            <w:r>
              <w:t>T</w:t>
            </w:r>
          </w:p>
        </w:tc>
        <w:tc>
          <w:tcPr>
            <w:tcW w:w="1559" w:type="dxa"/>
          </w:tcPr>
          <w:p w14:paraId="35E4EFCF" w14:textId="1E2DACF9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2AD09677" w14:textId="7886B23E" w:rsidR="003B3DC3" w:rsidRDefault="00A76DC3" w:rsidP="003B3DC3">
            <w:pPr>
              <w:spacing w:after="160" w:line="259" w:lineRule="auto"/>
            </w:pPr>
            <w:r>
              <w:t>12</w:t>
            </w:r>
          </w:p>
        </w:tc>
      </w:tr>
      <w:tr w:rsidR="00886FB2" w14:paraId="34BF6986" w14:textId="77777777" w:rsidTr="009375CF">
        <w:tc>
          <w:tcPr>
            <w:tcW w:w="4390" w:type="dxa"/>
          </w:tcPr>
          <w:p w14:paraId="7F2127C6" w14:textId="77777777" w:rsidR="00886FB2" w:rsidRPr="007A3C36" w:rsidRDefault="00886FB2" w:rsidP="003B3DC3">
            <w:pPr>
              <w:spacing w:after="160" w:line="259" w:lineRule="auto"/>
            </w:pPr>
          </w:p>
        </w:tc>
        <w:tc>
          <w:tcPr>
            <w:tcW w:w="1559" w:type="dxa"/>
          </w:tcPr>
          <w:p w14:paraId="35FFC334" w14:textId="77777777" w:rsidR="00886FB2" w:rsidRPr="002063A6" w:rsidRDefault="00886FB2" w:rsidP="003B3DC3">
            <w:pPr>
              <w:spacing w:after="160" w:line="259" w:lineRule="auto"/>
            </w:pPr>
          </w:p>
        </w:tc>
        <w:tc>
          <w:tcPr>
            <w:tcW w:w="1701" w:type="dxa"/>
          </w:tcPr>
          <w:p w14:paraId="2FF06780" w14:textId="77777777" w:rsidR="00886FB2" w:rsidRDefault="00886FB2" w:rsidP="003B3DC3">
            <w:pPr>
              <w:spacing w:after="160" w:line="259" w:lineRule="auto"/>
            </w:pPr>
          </w:p>
        </w:tc>
      </w:tr>
    </w:tbl>
    <w:p w14:paraId="4BB59484" w14:textId="77777777" w:rsidR="000C1B99" w:rsidRDefault="000C1B99" w:rsidP="000C1B99">
      <w:pPr>
        <w:spacing w:after="160" w:line="259" w:lineRule="auto"/>
      </w:pPr>
    </w:p>
    <w:p w14:paraId="6B2E2781" w14:textId="04230CD7" w:rsidR="007E643F" w:rsidRDefault="007E643F">
      <w:pPr>
        <w:spacing w:after="160" w:line="259" w:lineRule="auto"/>
      </w:pPr>
      <w:r>
        <w:br w:type="page"/>
      </w:r>
    </w:p>
    <w:p w14:paraId="4FB03A51" w14:textId="77777777" w:rsidR="00886FB2" w:rsidRDefault="00886FB2" w:rsidP="000C1B99">
      <w:pPr>
        <w:spacing w:after="160" w:line="259" w:lineRule="auto"/>
      </w:pPr>
    </w:p>
    <w:p w14:paraId="0B40A133" w14:textId="57136415" w:rsidR="006379BE" w:rsidRDefault="00886FB2" w:rsidP="000C1B99">
      <w:pPr>
        <w:spacing w:after="160" w:line="259" w:lineRule="auto"/>
      </w:pPr>
      <w:r>
        <w:t xml:space="preserve">I </w:t>
      </w:r>
      <w:r>
        <w:fldChar w:fldCharType="begin"/>
      </w:r>
      <w:r>
        <w:instrText xml:space="preserve"> REF _Ref196047551 \h </w:instrText>
      </w:r>
      <w:r>
        <w:fldChar w:fldCharType="separate"/>
      </w:r>
      <w:r w:rsidR="00771C75">
        <w:t xml:space="preserve">Figur </w:t>
      </w:r>
      <w:r w:rsidR="00771C75">
        <w:rPr>
          <w:noProof/>
        </w:rPr>
        <w:t>1</w:t>
      </w:r>
      <w:r w:rsidR="00771C75">
        <w:noBreakHyphen/>
      </w:r>
      <w:r w:rsidR="00771C75">
        <w:rPr>
          <w:noProof/>
        </w:rPr>
        <w:t>1</w:t>
      </w:r>
      <w:r>
        <w:fldChar w:fldCharType="end"/>
      </w:r>
      <w:r>
        <w:t xml:space="preserve"> vises endringen i lengdene på Sektor A og B under kjøring av simuleringen.</w:t>
      </w:r>
    </w:p>
    <w:p w14:paraId="088633EA" w14:textId="77777777" w:rsidR="006379BE" w:rsidRDefault="006379BE" w:rsidP="006379BE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02B3FFBF" wp14:editId="4D4E7267">
            <wp:extent cx="5753100" cy="5791200"/>
            <wp:effectExtent l="0" t="0" r="0" b="0"/>
            <wp:docPr id="1552091637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80A" w14:textId="2E4BBB30" w:rsidR="006379BE" w:rsidRDefault="006379BE" w:rsidP="006379BE">
      <w:pPr>
        <w:pStyle w:val="Bildetekst"/>
        <w:jc w:val="center"/>
      </w:pPr>
      <w:bookmarkStart w:id="2" w:name="_Ref196047551"/>
      <w:r>
        <w:t xml:space="preserve">Figur </w:t>
      </w:r>
      <w:fldSimple w:instr=" STYLEREF 1 \s ">
        <w:r w:rsidR="00771C75">
          <w:rPr>
            <w:noProof/>
          </w:rPr>
          <w:t>1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bookmarkEnd w:id="2"/>
      <w:r>
        <w:t xml:space="preserve"> Graf for endring i Sektor A og B under kjøring</w:t>
      </w:r>
    </w:p>
    <w:p w14:paraId="3BCA6508" w14:textId="2F09080A" w:rsidR="00E26D9E" w:rsidRPr="00E26D9E" w:rsidRDefault="00E26D9E" w:rsidP="000C1B99">
      <w:pPr>
        <w:spacing w:after="160" w:line="259" w:lineRule="auto"/>
      </w:pPr>
      <w:r>
        <w:br w:type="page"/>
      </w:r>
    </w:p>
    <w:p w14:paraId="7C61436A" w14:textId="05DED66D" w:rsidR="009B6BCA" w:rsidRDefault="003A16A5" w:rsidP="009B6BCA">
      <w:pPr>
        <w:pStyle w:val="Overskrift1"/>
      </w:pPr>
      <w:bookmarkStart w:id="3" w:name="_Toc196065028"/>
      <w:r>
        <w:lastRenderedPageBreak/>
        <w:t xml:space="preserve">Scenario </w:t>
      </w:r>
      <w:r w:rsidR="008D10D7">
        <w:t>1</w:t>
      </w:r>
      <w:bookmarkEnd w:id="3"/>
    </w:p>
    <w:p w14:paraId="6B242EF5" w14:textId="73F7853E" w:rsidR="00934923" w:rsidRDefault="00934923" w:rsidP="00934923">
      <w:r>
        <w:t>Nøkkelverdier for scenario 1:</w:t>
      </w:r>
    </w:p>
    <w:p w14:paraId="46B4C118" w14:textId="5D00AB48" w:rsidR="00934923" w:rsidRDefault="00934923" w:rsidP="00934923">
      <w:pPr>
        <w:pStyle w:val="Listeavsnitt"/>
        <w:numPr>
          <w:ilvl w:val="0"/>
          <w:numId w:val="11"/>
        </w:numPr>
      </w:pPr>
      <w:r>
        <w:t>Lav belastningsprofil</w:t>
      </w:r>
    </w:p>
    <w:p w14:paraId="0F41B0FB" w14:textId="4A989660" w:rsidR="00934923" w:rsidRDefault="000A2F78" w:rsidP="00934923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38127846" w14:textId="57B5B450" w:rsidR="00A97702" w:rsidRDefault="00A97702" w:rsidP="00934923">
      <w:pPr>
        <w:pStyle w:val="Listeavsnitt"/>
        <w:numPr>
          <w:ilvl w:val="0"/>
          <w:numId w:val="11"/>
        </w:numPr>
      </w:pPr>
      <w:r>
        <w:t>Regulering på Generator 1</w:t>
      </w:r>
    </w:p>
    <w:p w14:paraId="0E5EAF70" w14:textId="617D1F0C" w:rsidR="00327BAD" w:rsidRDefault="00327BAD">
      <w:pPr>
        <w:spacing w:after="160" w:line="259" w:lineRule="auto"/>
      </w:pPr>
      <w:r>
        <w:br w:type="page"/>
      </w:r>
    </w:p>
    <w:p w14:paraId="181CF484" w14:textId="77777777" w:rsidR="00327BAD" w:rsidRPr="00934923" w:rsidRDefault="00327BAD" w:rsidP="00327BAD">
      <w:pPr>
        <w:pStyle w:val="Listeavsnitt"/>
      </w:pPr>
    </w:p>
    <w:p w14:paraId="4D46FECE" w14:textId="32B3F7BA" w:rsidR="008D10D7" w:rsidRDefault="008D10D7" w:rsidP="008D10D7">
      <w:pPr>
        <w:pStyle w:val="Overskrift2"/>
      </w:pPr>
      <w:bookmarkStart w:id="4" w:name="_Toc196065029"/>
      <w:r>
        <w:t>Test nr 1</w:t>
      </w:r>
      <w:bookmarkEnd w:id="4"/>
    </w:p>
    <w:p w14:paraId="0A2FBE85" w14:textId="2BC4A7CB" w:rsidR="0064541E" w:rsidRDefault="0064541E" w:rsidP="0064541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Effektdata fra referansetest 1, lav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4541E" w14:paraId="3EA0C8C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4ACA3E5" w14:textId="77777777" w:rsidR="0064541E" w:rsidRDefault="0064541E" w:rsidP="008B7C47">
            <w:pPr>
              <w:spacing w:after="0"/>
              <w:jc w:val="center"/>
            </w:pPr>
            <w:r>
              <w:t>Test nummer: 1</w:t>
            </w:r>
          </w:p>
        </w:tc>
        <w:tc>
          <w:tcPr>
            <w:tcW w:w="1158" w:type="dxa"/>
            <w:vAlign w:val="center"/>
          </w:tcPr>
          <w:p w14:paraId="4E186F24" w14:textId="77777777" w:rsidR="0064541E" w:rsidRDefault="0064541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A6CA7F3" w14:textId="77777777" w:rsidR="0064541E" w:rsidRDefault="0064541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573D005" w14:textId="77777777" w:rsidR="0064541E" w:rsidRDefault="0064541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700393D" w14:textId="77777777" w:rsidR="0064541E" w:rsidRDefault="0064541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4541E" w14:paraId="428AF03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944530A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D32760F" w14:textId="77777777" w:rsidR="0064541E" w:rsidRDefault="0064541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3E7E59A" w14:textId="77777777" w:rsidR="0064541E" w:rsidRDefault="0064541E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13" w:type="dxa"/>
            <w:vAlign w:val="center"/>
          </w:tcPr>
          <w:p w14:paraId="52604213" w14:textId="77777777" w:rsidR="0064541E" w:rsidRDefault="0064541E" w:rsidP="008B7C47">
            <w:pPr>
              <w:spacing w:after="0"/>
              <w:jc w:val="center"/>
            </w:pPr>
            <w:r>
              <w:t>10.76</w:t>
            </w:r>
          </w:p>
        </w:tc>
        <w:tc>
          <w:tcPr>
            <w:tcW w:w="1524" w:type="dxa"/>
            <w:vAlign w:val="center"/>
          </w:tcPr>
          <w:p w14:paraId="51D3B9C7" w14:textId="77777777" w:rsidR="0064541E" w:rsidRDefault="0064541E" w:rsidP="008B7C47">
            <w:pPr>
              <w:spacing w:after="0"/>
              <w:jc w:val="center"/>
            </w:pPr>
            <w:r>
              <w:t>2.23</w:t>
            </w:r>
          </w:p>
        </w:tc>
      </w:tr>
      <w:tr w:rsidR="0064541E" w14:paraId="344383B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2D6D07" w14:textId="77777777" w:rsidR="0064541E" w:rsidRDefault="0064541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4BC8E97" w14:textId="77777777" w:rsidR="0064541E" w:rsidRDefault="0064541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0B72A05" w14:textId="77777777" w:rsidR="0064541E" w:rsidRDefault="0064541E" w:rsidP="008B7C47">
            <w:pPr>
              <w:spacing w:after="0"/>
              <w:jc w:val="center"/>
            </w:pPr>
            <w:r>
              <w:t>6.43</w:t>
            </w:r>
          </w:p>
        </w:tc>
        <w:tc>
          <w:tcPr>
            <w:tcW w:w="1513" w:type="dxa"/>
            <w:vAlign w:val="center"/>
          </w:tcPr>
          <w:p w14:paraId="6DD3E29F" w14:textId="77777777" w:rsidR="0064541E" w:rsidRDefault="0064541E" w:rsidP="008B7C47">
            <w:pPr>
              <w:spacing w:after="0"/>
              <w:jc w:val="center"/>
            </w:pPr>
            <w:r>
              <w:t>12.25</w:t>
            </w:r>
          </w:p>
        </w:tc>
        <w:tc>
          <w:tcPr>
            <w:tcW w:w="1524" w:type="dxa"/>
            <w:vAlign w:val="center"/>
          </w:tcPr>
          <w:p w14:paraId="74A9E1AC" w14:textId="77777777" w:rsidR="0064541E" w:rsidRDefault="0064541E" w:rsidP="008B7C47">
            <w:pPr>
              <w:spacing w:after="0"/>
              <w:jc w:val="center"/>
            </w:pPr>
            <w:r>
              <w:t>2.25</w:t>
            </w:r>
          </w:p>
        </w:tc>
      </w:tr>
      <w:tr w:rsidR="0064541E" w14:paraId="1440275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D1FC8B0" w14:textId="77777777" w:rsidR="0064541E" w:rsidRDefault="0064541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762C1EE" w14:textId="77777777" w:rsidR="0064541E" w:rsidRDefault="0064541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2B6B7ED" w14:textId="77777777" w:rsidR="0064541E" w:rsidRDefault="0064541E" w:rsidP="008B7C47">
            <w:pPr>
              <w:spacing w:after="0"/>
              <w:jc w:val="center"/>
            </w:pPr>
            <w:r>
              <w:t>3.00</w:t>
            </w:r>
          </w:p>
        </w:tc>
        <w:tc>
          <w:tcPr>
            <w:tcW w:w="1513" w:type="dxa"/>
            <w:vAlign w:val="center"/>
          </w:tcPr>
          <w:p w14:paraId="46BAF197" w14:textId="77777777" w:rsidR="0064541E" w:rsidRDefault="0064541E" w:rsidP="008B7C47">
            <w:pPr>
              <w:spacing w:after="0"/>
              <w:jc w:val="center"/>
            </w:pPr>
            <w:r>
              <w:t>5.82</w:t>
            </w:r>
          </w:p>
        </w:tc>
        <w:tc>
          <w:tcPr>
            <w:tcW w:w="1524" w:type="dxa"/>
            <w:vAlign w:val="center"/>
          </w:tcPr>
          <w:p w14:paraId="0CD2F651" w14:textId="77777777" w:rsidR="0064541E" w:rsidRDefault="0064541E" w:rsidP="008B7C47">
            <w:pPr>
              <w:spacing w:after="0"/>
              <w:jc w:val="center"/>
            </w:pPr>
            <w:r>
              <w:t>0.32</w:t>
            </w:r>
          </w:p>
        </w:tc>
      </w:tr>
      <w:tr w:rsidR="0064541E" w14:paraId="5B70C69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C320AFF" w14:textId="77777777" w:rsidR="0064541E" w:rsidRDefault="0064541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6DCC309" w14:textId="77777777" w:rsidR="0064541E" w:rsidRDefault="0064541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E330768" w14:textId="77777777" w:rsidR="0064541E" w:rsidRDefault="0064541E" w:rsidP="008B7C47">
            <w:pPr>
              <w:spacing w:after="0"/>
              <w:jc w:val="center"/>
            </w:pPr>
            <w:r>
              <w:t>2.22</w:t>
            </w:r>
          </w:p>
        </w:tc>
        <w:tc>
          <w:tcPr>
            <w:tcW w:w="1513" w:type="dxa"/>
            <w:vAlign w:val="center"/>
          </w:tcPr>
          <w:p w14:paraId="06B02A81" w14:textId="77777777" w:rsidR="0064541E" w:rsidRDefault="0064541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F5B44F2" w14:textId="77777777" w:rsidR="0064541E" w:rsidRDefault="0064541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07F5E0F" w14:textId="77777777" w:rsidR="0064541E" w:rsidRDefault="0064541E" w:rsidP="0064541E"/>
    <w:p w14:paraId="014818B4" w14:textId="21534449" w:rsidR="0064541E" w:rsidRDefault="0064541E" w:rsidP="0064541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Temperatur data fra referansetest 1, lav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64541E" w14:paraId="2C61A06F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5E86E28" w14:textId="77777777" w:rsidR="0064541E" w:rsidRDefault="0064541E" w:rsidP="008B7C47">
            <w:pPr>
              <w:spacing w:after="0"/>
              <w:jc w:val="center"/>
            </w:pPr>
            <w:r>
              <w:t>Test nummer: 1</w:t>
            </w:r>
          </w:p>
        </w:tc>
        <w:tc>
          <w:tcPr>
            <w:tcW w:w="914" w:type="dxa"/>
            <w:vMerge w:val="restart"/>
            <w:vAlign w:val="center"/>
          </w:tcPr>
          <w:p w14:paraId="00D6DA4A" w14:textId="77777777" w:rsidR="0064541E" w:rsidRDefault="0064541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D80FB16" w14:textId="77777777" w:rsidR="0064541E" w:rsidRDefault="0064541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82D494B" w14:textId="77777777" w:rsidR="0064541E" w:rsidRDefault="0064541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4541E" w14:paraId="2FA9F2C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854822A" w14:textId="77777777" w:rsidR="0064541E" w:rsidRDefault="0064541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1D1255CF" w14:textId="77777777" w:rsidR="0064541E" w:rsidRDefault="0064541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372A3CA" w14:textId="77777777" w:rsidR="0064541E" w:rsidRDefault="0064541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0026210" w14:textId="77777777" w:rsidR="0064541E" w:rsidRDefault="0064541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3678C5F2" w14:textId="77777777" w:rsidR="0064541E" w:rsidRDefault="0064541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24EAF5A" w14:textId="77777777" w:rsidR="0064541E" w:rsidRDefault="0064541E" w:rsidP="008B7C47">
            <w:pPr>
              <w:spacing w:after="0"/>
              <w:jc w:val="center"/>
            </w:pPr>
            <w:r>
              <w:t>Max</w:t>
            </w:r>
          </w:p>
        </w:tc>
      </w:tr>
      <w:tr w:rsidR="0064541E" w14:paraId="79B17E6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5D28E89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9B2EEFF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0875C38" w14:textId="77777777" w:rsidR="0064541E" w:rsidRDefault="0064541E" w:rsidP="008B7C47">
            <w:pPr>
              <w:spacing w:after="0"/>
              <w:jc w:val="center"/>
            </w:pPr>
            <w:r>
              <w:t>48.7</w:t>
            </w:r>
          </w:p>
        </w:tc>
        <w:tc>
          <w:tcPr>
            <w:tcW w:w="856" w:type="dxa"/>
            <w:vAlign w:val="center"/>
          </w:tcPr>
          <w:p w14:paraId="63E990EE" w14:textId="77777777" w:rsidR="0064541E" w:rsidRDefault="0064541E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1269EA55" w14:textId="77777777" w:rsidR="0064541E" w:rsidRDefault="0064541E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95" w:type="dxa"/>
            <w:vAlign w:val="center"/>
          </w:tcPr>
          <w:p w14:paraId="044F8517" w14:textId="77777777" w:rsidR="0064541E" w:rsidRDefault="0064541E" w:rsidP="008B7C47">
            <w:pPr>
              <w:spacing w:after="0"/>
              <w:jc w:val="center"/>
            </w:pPr>
            <w:r>
              <w:t>82.7</w:t>
            </w:r>
          </w:p>
        </w:tc>
      </w:tr>
      <w:tr w:rsidR="0064541E" w14:paraId="0640240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94AEDFE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A98E225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6287A1D" w14:textId="77777777" w:rsidR="0064541E" w:rsidRDefault="0064541E" w:rsidP="008B7C47">
            <w:pPr>
              <w:spacing w:after="0"/>
              <w:jc w:val="center"/>
            </w:pPr>
            <w:r>
              <w:t>55.7</w:t>
            </w:r>
          </w:p>
        </w:tc>
        <w:tc>
          <w:tcPr>
            <w:tcW w:w="856" w:type="dxa"/>
            <w:vAlign w:val="center"/>
          </w:tcPr>
          <w:p w14:paraId="29E167C1" w14:textId="77777777" w:rsidR="0064541E" w:rsidRDefault="0064541E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475619F3" w14:textId="77777777" w:rsidR="0064541E" w:rsidRDefault="0064541E" w:rsidP="008B7C47">
            <w:pPr>
              <w:spacing w:after="0"/>
              <w:jc w:val="center"/>
            </w:pPr>
            <w:r>
              <w:t>79.5</w:t>
            </w:r>
          </w:p>
        </w:tc>
        <w:tc>
          <w:tcPr>
            <w:tcW w:w="795" w:type="dxa"/>
            <w:vAlign w:val="center"/>
          </w:tcPr>
          <w:p w14:paraId="4D2E5A04" w14:textId="77777777" w:rsidR="0064541E" w:rsidRDefault="0064541E" w:rsidP="008B7C47">
            <w:pPr>
              <w:spacing w:after="0"/>
              <w:jc w:val="center"/>
            </w:pPr>
            <w:r>
              <w:t>100</w:t>
            </w:r>
          </w:p>
        </w:tc>
      </w:tr>
      <w:tr w:rsidR="0064541E" w14:paraId="552DC5B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B2A21D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1022B9F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503A9F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6FE5A0A7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511E07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DF9DA04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D3CB335" w14:textId="77777777" w:rsidR="00E26D95" w:rsidRDefault="00E26D95" w:rsidP="00E26D95"/>
    <w:p w14:paraId="4E409C55" w14:textId="7E84142D" w:rsidR="00AA0EAA" w:rsidRDefault="00AA0EAA" w:rsidP="00AA0EAA">
      <w:pPr>
        <w:keepNext/>
      </w:pPr>
    </w:p>
    <w:p w14:paraId="100B2D04" w14:textId="77777777" w:rsidR="00327BAD" w:rsidRDefault="002D1DEB" w:rsidP="00327BAD">
      <w:pPr>
        <w:keepNext/>
      </w:pPr>
      <w:r>
        <w:rPr>
          <w:noProof/>
        </w:rPr>
        <w:drawing>
          <wp:inline distT="0" distB="0" distL="0" distR="0" wp14:anchorId="1DC227B6" wp14:editId="7B672142">
            <wp:extent cx="5759450" cy="6264275"/>
            <wp:effectExtent l="0" t="0" r="0" b="3175"/>
            <wp:docPr id="2086609659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890A" w14:textId="3CBD0912" w:rsidR="002D1DEB" w:rsidRDefault="00327BAD" w:rsidP="00327B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1</w:t>
      </w:r>
    </w:p>
    <w:p w14:paraId="061FB1BE" w14:textId="77777777" w:rsidR="005C3AF9" w:rsidRDefault="005C3AF9" w:rsidP="005C3AF9">
      <w:pPr>
        <w:keepNext/>
        <w:jc w:val="center"/>
      </w:pPr>
      <w:r>
        <w:rPr>
          <w:rFonts w:ascii="Times New Roman" w:hAnsi="Times New Roman"/>
          <w:i/>
          <w:iCs/>
          <w:noProof/>
          <w:color w:val="000000" w:themeColor="text1"/>
          <w:sz w:val="20"/>
          <w:szCs w:val="18"/>
        </w:rPr>
        <w:lastRenderedPageBreak/>
        <w:drawing>
          <wp:inline distT="0" distB="0" distL="0" distR="0" wp14:anchorId="6F3E88C5" wp14:editId="4396B41F">
            <wp:extent cx="7925266" cy="4300790"/>
            <wp:effectExtent l="2540" t="0" r="2540" b="2540"/>
            <wp:docPr id="176283982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9446" cy="432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2964" w14:textId="17A51F1E" w:rsidR="002D1DEB" w:rsidRDefault="005C3AF9" w:rsidP="005C3AF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1</w:t>
      </w:r>
    </w:p>
    <w:p w14:paraId="189B2509" w14:textId="77777777" w:rsidR="002D1DEB" w:rsidRPr="002D1DEB" w:rsidRDefault="002D1DEB" w:rsidP="002D1DEB"/>
    <w:p w14:paraId="2C1B3284" w14:textId="4004C811" w:rsidR="00E26D95" w:rsidRDefault="00E26D95" w:rsidP="00E26D95">
      <w:pPr>
        <w:pStyle w:val="Overskrift2"/>
      </w:pPr>
      <w:bookmarkStart w:id="5" w:name="_Toc196065030"/>
      <w:r>
        <w:t>Test nr 7</w:t>
      </w:r>
      <w:bookmarkEnd w:id="5"/>
    </w:p>
    <w:p w14:paraId="40B5069F" w14:textId="5B3EA3D5" w:rsidR="003A515A" w:rsidRDefault="003A515A" w:rsidP="003A515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Effektdata fra test 7, lav belastning, minimum omgivelser 21</w:t>
      </w:r>
      <w:r w:rsidRPr="00A02890">
        <w:t>°C</w:t>
      </w:r>
      <w:r>
        <w:t xml:space="preserve"> 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A515A" w14:paraId="7FEB34A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BCBEA49" w14:textId="77777777" w:rsidR="003A515A" w:rsidRDefault="003A515A" w:rsidP="008B7C47">
            <w:pPr>
              <w:spacing w:after="0"/>
              <w:jc w:val="center"/>
            </w:pPr>
            <w:r>
              <w:t>Test nummer: 7</w:t>
            </w:r>
          </w:p>
        </w:tc>
        <w:tc>
          <w:tcPr>
            <w:tcW w:w="1158" w:type="dxa"/>
            <w:vAlign w:val="center"/>
          </w:tcPr>
          <w:p w14:paraId="58E7DB45" w14:textId="77777777" w:rsidR="003A515A" w:rsidRDefault="003A515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1D3BD82" w14:textId="77777777" w:rsidR="003A515A" w:rsidRDefault="003A515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319FD17" w14:textId="77777777" w:rsidR="003A515A" w:rsidRDefault="003A515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70F4587" w14:textId="77777777" w:rsidR="003A515A" w:rsidRDefault="003A515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A515A" w14:paraId="3FE0615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D4F674B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A3AA1DA" w14:textId="77777777" w:rsidR="003A515A" w:rsidRDefault="003A515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66020E7" w14:textId="77777777" w:rsidR="003A515A" w:rsidRDefault="003A515A" w:rsidP="008B7C47">
            <w:pPr>
              <w:spacing w:after="0"/>
              <w:jc w:val="center"/>
            </w:pPr>
            <w:r>
              <w:t>6.57</w:t>
            </w:r>
          </w:p>
        </w:tc>
        <w:tc>
          <w:tcPr>
            <w:tcW w:w="1513" w:type="dxa"/>
            <w:vAlign w:val="center"/>
          </w:tcPr>
          <w:p w14:paraId="10DB2FAA" w14:textId="77777777" w:rsidR="003A515A" w:rsidRDefault="003A515A" w:rsidP="008B7C47">
            <w:pPr>
              <w:spacing w:after="0"/>
              <w:jc w:val="center"/>
            </w:pPr>
            <w:r>
              <w:t>10.18</w:t>
            </w:r>
          </w:p>
        </w:tc>
        <w:tc>
          <w:tcPr>
            <w:tcW w:w="1524" w:type="dxa"/>
            <w:vAlign w:val="center"/>
          </w:tcPr>
          <w:p w14:paraId="43C035E5" w14:textId="77777777" w:rsidR="003A515A" w:rsidRDefault="003A515A" w:rsidP="008B7C47">
            <w:pPr>
              <w:spacing w:after="0"/>
              <w:jc w:val="center"/>
            </w:pPr>
            <w:r>
              <w:t>2.23</w:t>
            </w:r>
          </w:p>
        </w:tc>
      </w:tr>
      <w:tr w:rsidR="003A515A" w14:paraId="0014BEF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E023313" w14:textId="77777777" w:rsidR="003A515A" w:rsidRDefault="003A515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56E20CA" w14:textId="77777777" w:rsidR="003A515A" w:rsidRDefault="003A515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7CECCAC2" w14:textId="77777777" w:rsidR="003A515A" w:rsidRDefault="003A515A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13" w:type="dxa"/>
            <w:vAlign w:val="center"/>
          </w:tcPr>
          <w:p w14:paraId="232B6B77" w14:textId="77777777" w:rsidR="003A515A" w:rsidRDefault="003A515A" w:rsidP="008B7C47">
            <w:pPr>
              <w:spacing w:after="0"/>
              <w:jc w:val="center"/>
            </w:pPr>
            <w:r>
              <w:t>11.47</w:t>
            </w:r>
          </w:p>
        </w:tc>
        <w:tc>
          <w:tcPr>
            <w:tcW w:w="1524" w:type="dxa"/>
            <w:vAlign w:val="center"/>
          </w:tcPr>
          <w:p w14:paraId="53C678CA" w14:textId="77777777" w:rsidR="003A515A" w:rsidRDefault="003A515A" w:rsidP="008B7C47">
            <w:pPr>
              <w:spacing w:after="0"/>
              <w:jc w:val="center"/>
            </w:pPr>
            <w:r>
              <w:t>2.25</w:t>
            </w:r>
          </w:p>
        </w:tc>
      </w:tr>
      <w:tr w:rsidR="003A515A" w14:paraId="7CEE919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6EDEA0F" w14:textId="77777777" w:rsidR="003A515A" w:rsidRDefault="003A515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039185E" w14:textId="77777777" w:rsidR="003A515A" w:rsidRDefault="003A515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968AA3D" w14:textId="77777777" w:rsidR="003A515A" w:rsidRDefault="003A515A" w:rsidP="008B7C47">
            <w:pPr>
              <w:spacing w:after="0"/>
              <w:jc w:val="center"/>
            </w:pPr>
            <w:r>
              <w:t>3.74</w:t>
            </w:r>
          </w:p>
        </w:tc>
        <w:tc>
          <w:tcPr>
            <w:tcW w:w="1513" w:type="dxa"/>
            <w:vAlign w:val="center"/>
          </w:tcPr>
          <w:p w14:paraId="0F57A2B5" w14:textId="77777777" w:rsidR="003A515A" w:rsidRDefault="003A515A" w:rsidP="008B7C47">
            <w:pPr>
              <w:spacing w:after="0"/>
              <w:jc w:val="center"/>
            </w:pPr>
            <w:r>
              <w:t>5.26</w:t>
            </w:r>
          </w:p>
        </w:tc>
        <w:tc>
          <w:tcPr>
            <w:tcW w:w="1524" w:type="dxa"/>
            <w:vAlign w:val="center"/>
          </w:tcPr>
          <w:p w14:paraId="3009A43D" w14:textId="77777777" w:rsidR="003A515A" w:rsidRDefault="003A515A" w:rsidP="008B7C47">
            <w:pPr>
              <w:spacing w:after="0"/>
              <w:jc w:val="center"/>
            </w:pPr>
            <w:r>
              <w:t>0.32</w:t>
            </w:r>
          </w:p>
        </w:tc>
      </w:tr>
      <w:tr w:rsidR="003A515A" w14:paraId="2EFB40B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557C51" w14:textId="77777777" w:rsidR="003A515A" w:rsidRDefault="003A515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58F1D7F" w14:textId="77777777" w:rsidR="003A515A" w:rsidRDefault="003A515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E6B6474" w14:textId="77777777" w:rsidR="003A515A" w:rsidRDefault="003A515A" w:rsidP="008B7C47">
            <w:pPr>
              <w:spacing w:after="0"/>
              <w:jc w:val="center"/>
            </w:pPr>
            <w:r>
              <w:t>1.03</w:t>
            </w:r>
          </w:p>
        </w:tc>
        <w:tc>
          <w:tcPr>
            <w:tcW w:w="1513" w:type="dxa"/>
            <w:vAlign w:val="center"/>
          </w:tcPr>
          <w:p w14:paraId="28F9B5BF" w14:textId="77777777" w:rsidR="003A515A" w:rsidRDefault="003A515A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EBE20C1" w14:textId="77777777" w:rsidR="003A515A" w:rsidRDefault="003A515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7EE7396" w14:textId="77777777" w:rsidR="003A515A" w:rsidRDefault="003A515A" w:rsidP="003A515A"/>
    <w:p w14:paraId="11D529CC" w14:textId="54497C90" w:rsidR="003A515A" w:rsidRDefault="003A515A" w:rsidP="003A515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7, lav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A515A" w14:paraId="1D971FA4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9B12497" w14:textId="77777777" w:rsidR="003A515A" w:rsidRDefault="003A515A" w:rsidP="008B7C47">
            <w:pPr>
              <w:spacing w:after="0"/>
              <w:jc w:val="center"/>
            </w:pPr>
            <w:r>
              <w:t>Test nummer: 7</w:t>
            </w:r>
          </w:p>
        </w:tc>
        <w:tc>
          <w:tcPr>
            <w:tcW w:w="914" w:type="dxa"/>
            <w:vMerge w:val="restart"/>
            <w:vAlign w:val="center"/>
          </w:tcPr>
          <w:p w14:paraId="5BD59882" w14:textId="77777777" w:rsidR="003A515A" w:rsidRDefault="003A515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C48A365" w14:textId="77777777" w:rsidR="003A515A" w:rsidRDefault="003A515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9B1304E" w14:textId="77777777" w:rsidR="003A515A" w:rsidRDefault="003A515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A515A" w14:paraId="43056402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9A5A16E" w14:textId="77777777" w:rsidR="003A515A" w:rsidRDefault="003A515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22EE468" w14:textId="77777777" w:rsidR="003A515A" w:rsidRDefault="003A515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BFD55C2" w14:textId="77777777" w:rsidR="003A515A" w:rsidRDefault="003A515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0CF9D37" w14:textId="77777777" w:rsidR="003A515A" w:rsidRDefault="003A515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7CF0121" w14:textId="77777777" w:rsidR="003A515A" w:rsidRDefault="003A515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B6B00AB" w14:textId="77777777" w:rsidR="003A515A" w:rsidRDefault="003A515A" w:rsidP="008B7C47">
            <w:pPr>
              <w:spacing w:after="0"/>
              <w:jc w:val="center"/>
            </w:pPr>
            <w:r>
              <w:t>Max</w:t>
            </w:r>
          </w:p>
        </w:tc>
      </w:tr>
      <w:tr w:rsidR="003A515A" w14:paraId="02152E1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DA69EF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61EBB10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3FB01FF" w14:textId="77777777" w:rsidR="003A515A" w:rsidRDefault="003A515A" w:rsidP="008B7C47">
            <w:pPr>
              <w:spacing w:after="0"/>
              <w:jc w:val="center"/>
            </w:pPr>
            <w:r>
              <w:t>46.3</w:t>
            </w:r>
          </w:p>
        </w:tc>
        <w:tc>
          <w:tcPr>
            <w:tcW w:w="856" w:type="dxa"/>
            <w:vAlign w:val="center"/>
          </w:tcPr>
          <w:p w14:paraId="3F885B6B" w14:textId="77777777" w:rsidR="003A515A" w:rsidRDefault="003A515A" w:rsidP="008B7C47">
            <w:pPr>
              <w:spacing w:after="0"/>
              <w:jc w:val="center"/>
            </w:pPr>
            <w:r>
              <w:t>49.3</w:t>
            </w:r>
          </w:p>
        </w:tc>
        <w:tc>
          <w:tcPr>
            <w:tcW w:w="718" w:type="dxa"/>
            <w:vAlign w:val="center"/>
          </w:tcPr>
          <w:p w14:paraId="6D27F228" w14:textId="77777777" w:rsidR="003A515A" w:rsidRDefault="003A515A" w:rsidP="008B7C47">
            <w:pPr>
              <w:spacing w:after="0"/>
              <w:jc w:val="center"/>
            </w:pPr>
            <w:r>
              <w:t>63.2</w:t>
            </w:r>
          </w:p>
        </w:tc>
        <w:tc>
          <w:tcPr>
            <w:tcW w:w="795" w:type="dxa"/>
            <w:vAlign w:val="center"/>
          </w:tcPr>
          <w:p w14:paraId="3081E404" w14:textId="77777777" w:rsidR="003A515A" w:rsidRDefault="003A515A" w:rsidP="008B7C47">
            <w:pPr>
              <w:spacing w:after="0"/>
              <w:jc w:val="center"/>
            </w:pPr>
            <w:r>
              <w:t>81.2</w:t>
            </w:r>
          </w:p>
        </w:tc>
      </w:tr>
      <w:tr w:rsidR="003A515A" w14:paraId="4698B69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1970560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9B5EA81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F20AEE" w14:textId="77777777" w:rsidR="003A515A" w:rsidRDefault="003A515A" w:rsidP="008B7C47">
            <w:pPr>
              <w:spacing w:after="0"/>
              <w:jc w:val="center"/>
            </w:pPr>
            <w:r>
              <w:t>54.4</w:t>
            </w:r>
          </w:p>
        </w:tc>
        <w:tc>
          <w:tcPr>
            <w:tcW w:w="856" w:type="dxa"/>
            <w:vAlign w:val="center"/>
          </w:tcPr>
          <w:p w14:paraId="4A9A42C1" w14:textId="77777777" w:rsidR="003A515A" w:rsidRDefault="003A515A" w:rsidP="008B7C47">
            <w:pPr>
              <w:spacing w:after="0"/>
              <w:jc w:val="center"/>
            </w:pPr>
            <w:r>
              <w:t>60.5</w:t>
            </w:r>
          </w:p>
        </w:tc>
        <w:tc>
          <w:tcPr>
            <w:tcW w:w="718" w:type="dxa"/>
            <w:vAlign w:val="center"/>
          </w:tcPr>
          <w:p w14:paraId="1AFFC08E" w14:textId="77777777" w:rsidR="003A515A" w:rsidRDefault="003A515A" w:rsidP="008B7C47">
            <w:pPr>
              <w:spacing w:after="0"/>
              <w:jc w:val="center"/>
            </w:pPr>
            <w:r>
              <w:t>75.5</w:t>
            </w:r>
          </w:p>
        </w:tc>
        <w:tc>
          <w:tcPr>
            <w:tcW w:w="795" w:type="dxa"/>
            <w:vAlign w:val="center"/>
          </w:tcPr>
          <w:p w14:paraId="608AC447" w14:textId="77777777" w:rsidR="003A515A" w:rsidRDefault="003A515A" w:rsidP="008B7C47">
            <w:pPr>
              <w:spacing w:after="0"/>
              <w:jc w:val="center"/>
            </w:pPr>
            <w:r>
              <w:t>99.2</w:t>
            </w:r>
          </w:p>
        </w:tc>
      </w:tr>
      <w:tr w:rsidR="003A515A" w14:paraId="66F329F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BA11CFC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EE1EBDB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21F138" w14:textId="77777777" w:rsidR="003A515A" w:rsidRDefault="003A515A" w:rsidP="008B7C47">
            <w:pPr>
              <w:spacing w:after="0"/>
              <w:jc w:val="center"/>
            </w:pPr>
            <w:r>
              <w:t>24.0</w:t>
            </w:r>
          </w:p>
        </w:tc>
        <w:tc>
          <w:tcPr>
            <w:tcW w:w="856" w:type="dxa"/>
            <w:vAlign w:val="center"/>
          </w:tcPr>
          <w:p w14:paraId="1D2FE82F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1EB09B2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0DFDB77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9DD50E5" w14:textId="0F15EDA8" w:rsidR="00B64EC5" w:rsidRDefault="00B64EC5">
      <w:pPr>
        <w:spacing w:after="160" w:line="259" w:lineRule="auto"/>
      </w:pPr>
      <w:r>
        <w:br w:type="page"/>
      </w:r>
    </w:p>
    <w:p w14:paraId="0E382E19" w14:textId="77777777" w:rsidR="003819DA" w:rsidRDefault="003819DA" w:rsidP="003819DA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2D333EE" wp14:editId="0EBA9F84">
            <wp:extent cx="5754370" cy="6243320"/>
            <wp:effectExtent l="0" t="0" r="0" b="5080"/>
            <wp:docPr id="108853596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2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FB65" w14:textId="0B44A319" w:rsidR="007F55D1" w:rsidRDefault="003819DA" w:rsidP="003819D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7</w:t>
      </w:r>
    </w:p>
    <w:p w14:paraId="574AFA1B" w14:textId="77777777" w:rsidR="00E26D95" w:rsidRDefault="00E26D95" w:rsidP="00E26D95"/>
    <w:p w14:paraId="2A3C1770" w14:textId="77777777" w:rsidR="0009293C" w:rsidRDefault="0009293C" w:rsidP="000929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E6A0F" wp14:editId="3DECE194">
            <wp:extent cx="7860698" cy="4255598"/>
            <wp:effectExtent l="0" t="6985" r="0" b="0"/>
            <wp:docPr id="1490128552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3311" cy="42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4846" w14:textId="0429CB16" w:rsidR="003819DA" w:rsidRDefault="0009293C" w:rsidP="0009293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7</w:t>
      </w:r>
    </w:p>
    <w:p w14:paraId="7EE6DD5E" w14:textId="77777777" w:rsidR="0009293C" w:rsidRPr="0009293C" w:rsidRDefault="0009293C" w:rsidP="0009293C"/>
    <w:p w14:paraId="44A78B8B" w14:textId="1B5DBBBF" w:rsidR="00E26D95" w:rsidRDefault="00E26D95" w:rsidP="00E26D95">
      <w:pPr>
        <w:pStyle w:val="Overskrift2"/>
      </w:pPr>
      <w:bookmarkStart w:id="6" w:name="_Toc196065031"/>
      <w:r>
        <w:lastRenderedPageBreak/>
        <w:t>Test nr 10</w:t>
      </w:r>
      <w:bookmarkEnd w:id="6"/>
    </w:p>
    <w:p w14:paraId="617D5980" w14:textId="643D520C" w:rsidR="00631596" w:rsidRDefault="00631596" w:rsidP="0063159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10, lav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31596" w14:paraId="7C56EAA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0DF6AC1" w14:textId="77777777" w:rsidR="00631596" w:rsidRDefault="00631596" w:rsidP="008B7C47">
            <w:pPr>
              <w:spacing w:after="0"/>
              <w:jc w:val="center"/>
            </w:pPr>
            <w:r>
              <w:t>Test nummer: 10</w:t>
            </w:r>
          </w:p>
        </w:tc>
        <w:tc>
          <w:tcPr>
            <w:tcW w:w="1158" w:type="dxa"/>
            <w:vAlign w:val="center"/>
          </w:tcPr>
          <w:p w14:paraId="360F2D21" w14:textId="77777777" w:rsidR="00631596" w:rsidRDefault="0063159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F431B9C" w14:textId="77777777" w:rsidR="00631596" w:rsidRDefault="0063159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C871A98" w14:textId="77777777" w:rsidR="00631596" w:rsidRDefault="00631596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6141AD9" w14:textId="77777777" w:rsidR="00631596" w:rsidRDefault="00631596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31596" w14:paraId="3FC5DBB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D759B6E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13D8A7CD" w14:textId="77777777" w:rsidR="00631596" w:rsidRDefault="00631596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9AA18F8" w14:textId="77777777" w:rsidR="00631596" w:rsidRDefault="00631596" w:rsidP="008B7C47">
            <w:pPr>
              <w:spacing w:after="0"/>
              <w:jc w:val="center"/>
            </w:pPr>
            <w:r>
              <w:t>6.21</w:t>
            </w:r>
          </w:p>
        </w:tc>
        <w:tc>
          <w:tcPr>
            <w:tcW w:w="1513" w:type="dxa"/>
            <w:vAlign w:val="center"/>
          </w:tcPr>
          <w:p w14:paraId="0D8CD676" w14:textId="77777777" w:rsidR="00631596" w:rsidRDefault="00631596" w:rsidP="008B7C47">
            <w:pPr>
              <w:spacing w:after="0"/>
              <w:jc w:val="center"/>
            </w:pPr>
            <w:r>
              <w:t>10.41</w:t>
            </w:r>
          </w:p>
        </w:tc>
        <w:tc>
          <w:tcPr>
            <w:tcW w:w="1524" w:type="dxa"/>
            <w:vAlign w:val="center"/>
          </w:tcPr>
          <w:p w14:paraId="6F0C23C9" w14:textId="77777777" w:rsidR="00631596" w:rsidRDefault="00631596" w:rsidP="008B7C47">
            <w:pPr>
              <w:spacing w:after="0"/>
              <w:jc w:val="center"/>
            </w:pPr>
            <w:r>
              <w:t>2.23</w:t>
            </w:r>
          </w:p>
        </w:tc>
      </w:tr>
      <w:tr w:rsidR="00631596" w14:paraId="74BB0F1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89F0F1" w14:textId="77777777" w:rsidR="00631596" w:rsidRDefault="00631596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AED06A5" w14:textId="77777777" w:rsidR="00631596" w:rsidRDefault="00631596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224D184" w14:textId="77777777" w:rsidR="00631596" w:rsidRDefault="00631596" w:rsidP="008B7C47">
            <w:pPr>
              <w:spacing w:after="0"/>
              <w:jc w:val="center"/>
            </w:pPr>
            <w:r>
              <w:t>7.10</w:t>
            </w:r>
          </w:p>
        </w:tc>
        <w:tc>
          <w:tcPr>
            <w:tcW w:w="1513" w:type="dxa"/>
            <w:vAlign w:val="center"/>
          </w:tcPr>
          <w:p w14:paraId="69868C2B" w14:textId="77777777" w:rsidR="00631596" w:rsidRDefault="00631596" w:rsidP="008B7C47">
            <w:pPr>
              <w:spacing w:after="0"/>
              <w:jc w:val="center"/>
            </w:pPr>
            <w:r>
              <w:t>11.78</w:t>
            </w:r>
          </w:p>
        </w:tc>
        <w:tc>
          <w:tcPr>
            <w:tcW w:w="1524" w:type="dxa"/>
            <w:vAlign w:val="center"/>
          </w:tcPr>
          <w:p w14:paraId="69BC37F1" w14:textId="77777777" w:rsidR="00631596" w:rsidRDefault="00631596" w:rsidP="008B7C47">
            <w:pPr>
              <w:spacing w:after="0"/>
              <w:jc w:val="center"/>
            </w:pPr>
            <w:r>
              <w:t>2.25</w:t>
            </w:r>
          </w:p>
        </w:tc>
      </w:tr>
      <w:tr w:rsidR="00631596" w14:paraId="3FA6468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73EA678" w14:textId="77777777" w:rsidR="00631596" w:rsidRDefault="00631596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9851D97" w14:textId="77777777" w:rsidR="00631596" w:rsidRDefault="00631596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2CCF516" w14:textId="77777777" w:rsidR="00631596" w:rsidRDefault="00631596" w:rsidP="008B7C47">
            <w:pPr>
              <w:spacing w:after="0"/>
              <w:jc w:val="center"/>
            </w:pPr>
            <w:r>
              <w:t>3.44</w:t>
            </w:r>
          </w:p>
        </w:tc>
        <w:tc>
          <w:tcPr>
            <w:tcW w:w="1513" w:type="dxa"/>
            <w:vAlign w:val="center"/>
          </w:tcPr>
          <w:p w14:paraId="5BE30E8E" w14:textId="77777777" w:rsidR="00631596" w:rsidRDefault="00631596" w:rsidP="008B7C47">
            <w:pPr>
              <w:spacing w:after="0"/>
              <w:jc w:val="center"/>
            </w:pPr>
            <w:r>
              <w:t>5.48</w:t>
            </w:r>
          </w:p>
        </w:tc>
        <w:tc>
          <w:tcPr>
            <w:tcW w:w="1524" w:type="dxa"/>
            <w:vAlign w:val="center"/>
          </w:tcPr>
          <w:p w14:paraId="30B234F4" w14:textId="77777777" w:rsidR="00631596" w:rsidRDefault="00631596" w:rsidP="008B7C47">
            <w:pPr>
              <w:spacing w:after="0"/>
              <w:jc w:val="center"/>
            </w:pPr>
            <w:r>
              <w:t>0.32</w:t>
            </w:r>
          </w:p>
        </w:tc>
      </w:tr>
      <w:tr w:rsidR="00631596" w14:paraId="562411E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8ECE410" w14:textId="77777777" w:rsidR="00631596" w:rsidRDefault="00631596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2F62209" w14:textId="77777777" w:rsidR="00631596" w:rsidRDefault="00631596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784A683" w14:textId="77777777" w:rsidR="00631596" w:rsidRDefault="00631596" w:rsidP="008B7C47">
            <w:pPr>
              <w:spacing w:after="0"/>
              <w:jc w:val="center"/>
            </w:pPr>
            <w:r>
              <w:t>1.50</w:t>
            </w:r>
          </w:p>
        </w:tc>
        <w:tc>
          <w:tcPr>
            <w:tcW w:w="1513" w:type="dxa"/>
            <w:vAlign w:val="center"/>
          </w:tcPr>
          <w:p w14:paraId="56F4B100" w14:textId="77777777" w:rsidR="00631596" w:rsidRDefault="00631596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4373CCC" w14:textId="77777777" w:rsidR="00631596" w:rsidRDefault="00631596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0CEF8A6" w14:textId="77777777" w:rsidR="00631596" w:rsidRDefault="00631596" w:rsidP="00631596"/>
    <w:p w14:paraId="5F25C135" w14:textId="743D8258" w:rsidR="00631596" w:rsidRDefault="00631596" w:rsidP="0063159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10, lav belastning, minimum omgivelser 25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631596" w14:paraId="09919C68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6720457" w14:textId="77777777" w:rsidR="00631596" w:rsidRDefault="00631596" w:rsidP="008B7C47">
            <w:pPr>
              <w:spacing w:after="0"/>
              <w:jc w:val="center"/>
            </w:pPr>
            <w:r>
              <w:t>Test nummer: 10</w:t>
            </w:r>
          </w:p>
        </w:tc>
        <w:tc>
          <w:tcPr>
            <w:tcW w:w="914" w:type="dxa"/>
            <w:vMerge w:val="restart"/>
            <w:vAlign w:val="center"/>
          </w:tcPr>
          <w:p w14:paraId="1F1D61A3" w14:textId="77777777" w:rsidR="00631596" w:rsidRDefault="0063159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537707F" w14:textId="77777777" w:rsidR="00631596" w:rsidRDefault="0063159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AE3A082" w14:textId="77777777" w:rsidR="00631596" w:rsidRDefault="00631596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31596" w14:paraId="36A4A76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229FAF4" w14:textId="77777777" w:rsidR="00631596" w:rsidRDefault="00631596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F8D2CD3" w14:textId="77777777" w:rsidR="00631596" w:rsidRDefault="00631596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5FD4763" w14:textId="77777777" w:rsidR="00631596" w:rsidRDefault="0063159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0A8654C" w14:textId="77777777" w:rsidR="00631596" w:rsidRDefault="00631596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743079F" w14:textId="77777777" w:rsidR="00631596" w:rsidRDefault="0063159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1885800" w14:textId="77777777" w:rsidR="00631596" w:rsidRDefault="00631596" w:rsidP="008B7C47">
            <w:pPr>
              <w:spacing w:after="0"/>
              <w:jc w:val="center"/>
            </w:pPr>
            <w:r>
              <w:t>Max</w:t>
            </w:r>
          </w:p>
        </w:tc>
      </w:tr>
      <w:tr w:rsidR="00631596" w14:paraId="180E6A9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B7FFF9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EE3EB91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8D0FA08" w14:textId="77777777" w:rsidR="00631596" w:rsidRDefault="00631596" w:rsidP="008B7C47">
            <w:pPr>
              <w:spacing w:after="0"/>
              <w:jc w:val="center"/>
            </w:pPr>
            <w:r>
              <w:t>47.2</w:t>
            </w:r>
          </w:p>
        </w:tc>
        <w:tc>
          <w:tcPr>
            <w:tcW w:w="856" w:type="dxa"/>
            <w:vAlign w:val="center"/>
          </w:tcPr>
          <w:p w14:paraId="3414F560" w14:textId="77777777" w:rsidR="00631596" w:rsidRDefault="00631596" w:rsidP="008B7C47">
            <w:pPr>
              <w:spacing w:after="0"/>
              <w:jc w:val="center"/>
            </w:pPr>
            <w:r>
              <w:t>50.4</w:t>
            </w:r>
          </w:p>
        </w:tc>
        <w:tc>
          <w:tcPr>
            <w:tcW w:w="718" w:type="dxa"/>
            <w:vAlign w:val="center"/>
          </w:tcPr>
          <w:p w14:paraId="23163001" w14:textId="77777777" w:rsidR="00631596" w:rsidRDefault="00631596" w:rsidP="008B7C47">
            <w:pPr>
              <w:spacing w:after="0"/>
              <w:jc w:val="center"/>
            </w:pPr>
            <w:r>
              <w:t>64.4</w:t>
            </w:r>
          </w:p>
        </w:tc>
        <w:tc>
          <w:tcPr>
            <w:tcW w:w="795" w:type="dxa"/>
            <w:vAlign w:val="center"/>
          </w:tcPr>
          <w:p w14:paraId="253C5ED2" w14:textId="77777777" w:rsidR="00631596" w:rsidRDefault="00631596" w:rsidP="008B7C47">
            <w:pPr>
              <w:spacing w:after="0"/>
              <w:jc w:val="center"/>
            </w:pPr>
            <w:r>
              <w:t>81.6</w:t>
            </w:r>
          </w:p>
        </w:tc>
      </w:tr>
      <w:tr w:rsidR="00631596" w14:paraId="119CF40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C1B1311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5B75D93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68DA78B" w14:textId="77777777" w:rsidR="00631596" w:rsidRDefault="00631596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856" w:type="dxa"/>
            <w:vAlign w:val="center"/>
          </w:tcPr>
          <w:p w14:paraId="136162DB" w14:textId="77777777" w:rsidR="00631596" w:rsidRDefault="00631596" w:rsidP="008B7C47">
            <w:pPr>
              <w:spacing w:after="0"/>
              <w:jc w:val="center"/>
            </w:pPr>
            <w:r>
              <w:t>60.6</w:t>
            </w:r>
          </w:p>
        </w:tc>
        <w:tc>
          <w:tcPr>
            <w:tcW w:w="718" w:type="dxa"/>
            <w:vAlign w:val="center"/>
          </w:tcPr>
          <w:p w14:paraId="1A1A197E" w14:textId="77777777" w:rsidR="00631596" w:rsidRDefault="00631596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95" w:type="dxa"/>
            <w:vAlign w:val="center"/>
          </w:tcPr>
          <w:p w14:paraId="7650B782" w14:textId="77777777" w:rsidR="00631596" w:rsidRDefault="00631596" w:rsidP="008B7C47">
            <w:pPr>
              <w:spacing w:after="0"/>
              <w:jc w:val="center"/>
            </w:pPr>
            <w:r>
              <w:t>99.6</w:t>
            </w:r>
          </w:p>
        </w:tc>
      </w:tr>
      <w:tr w:rsidR="00631596" w14:paraId="29FB790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D4AAFD8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48E29C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82A5F27" w14:textId="77777777" w:rsidR="00631596" w:rsidRDefault="00631596" w:rsidP="008B7C47">
            <w:pPr>
              <w:spacing w:after="0"/>
              <w:jc w:val="center"/>
            </w:pPr>
            <w:r>
              <w:t>26.5</w:t>
            </w:r>
          </w:p>
        </w:tc>
        <w:tc>
          <w:tcPr>
            <w:tcW w:w="856" w:type="dxa"/>
            <w:vAlign w:val="center"/>
          </w:tcPr>
          <w:p w14:paraId="2C9124E6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415B34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154B6F5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0B310AA" w14:textId="77777777" w:rsidR="0009293C" w:rsidRDefault="0009293C" w:rsidP="0009293C"/>
    <w:p w14:paraId="3C822C76" w14:textId="77777777" w:rsidR="00016CAC" w:rsidRDefault="00016CAC" w:rsidP="00016CAC">
      <w:pPr>
        <w:keepNext/>
      </w:pPr>
      <w:r>
        <w:rPr>
          <w:noProof/>
        </w:rPr>
        <w:lastRenderedPageBreak/>
        <w:drawing>
          <wp:inline distT="0" distB="0" distL="0" distR="0" wp14:anchorId="6E5B6AC7" wp14:editId="6F3A840F">
            <wp:extent cx="5752465" cy="6283960"/>
            <wp:effectExtent l="0" t="0" r="635" b="2540"/>
            <wp:docPr id="1259143711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1E56" w14:textId="35A54213" w:rsidR="00631596" w:rsidRPr="0009293C" w:rsidRDefault="00016CAC" w:rsidP="00016CA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10</w:t>
      </w:r>
    </w:p>
    <w:p w14:paraId="51599D91" w14:textId="77777777" w:rsidR="00E26D95" w:rsidRDefault="00E26D95" w:rsidP="00E26D95"/>
    <w:p w14:paraId="5F9696B2" w14:textId="77777777" w:rsidR="003E5460" w:rsidRDefault="003E5460" w:rsidP="003E546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F6F62F" wp14:editId="78D92853">
            <wp:extent cx="8027006" cy="4362176"/>
            <wp:effectExtent l="3492" t="0" r="0" b="0"/>
            <wp:docPr id="1653349390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7927" cy="437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1438" w14:textId="5B4A833C" w:rsidR="00016CAC" w:rsidRDefault="003E5460" w:rsidP="003E546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 data test 10</w:t>
      </w:r>
    </w:p>
    <w:p w14:paraId="64CABCE9" w14:textId="77777777" w:rsidR="003E5460" w:rsidRPr="003E5460" w:rsidRDefault="003E5460" w:rsidP="003E5460"/>
    <w:p w14:paraId="44762A1E" w14:textId="1BDD9105" w:rsidR="00E26D95" w:rsidRPr="00E26D95" w:rsidRDefault="00E26D95" w:rsidP="00E26D95">
      <w:pPr>
        <w:pStyle w:val="Overskrift2"/>
      </w:pPr>
      <w:bookmarkStart w:id="7" w:name="_Toc196065032"/>
      <w:r>
        <w:t>Test nr 13</w:t>
      </w:r>
      <w:bookmarkEnd w:id="7"/>
    </w:p>
    <w:p w14:paraId="603BB724" w14:textId="34BAFB05" w:rsidR="00DB6108" w:rsidRDefault="00DB6108" w:rsidP="00DB610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13, lav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DB6108" w14:paraId="06EFA75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DEDB844" w14:textId="77777777" w:rsidR="00DB6108" w:rsidRDefault="00DB6108" w:rsidP="008B7C47">
            <w:pPr>
              <w:spacing w:after="0"/>
              <w:jc w:val="center"/>
            </w:pPr>
            <w:r>
              <w:t>Test nummer: 13</w:t>
            </w:r>
          </w:p>
        </w:tc>
        <w:tc>
          <w:tcPr>
            <w:tcW w:w="1158" w:type="dxa"/>
            <w:vAlign w:val="center"/>
          </w:tcPr>
          <w:p w14:paraId="53C300E3" w14:textId="77777777" w:rsidR="00DB6108" w:rsidRDefault="00DB610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B05EBCA" w14:textId="77777777" w:rsidR="00DB6108" w:rsidRDefault="00DB610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D3390BB" w14:textId="77777777" w:rsidR="00DB6108" w:rsidRDefault="00DB610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E442296" w14:textId="77777777" w:rsidR="00DB6108" w:rsidRDefault="00DB610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DB6108" w14:paraId="2E7F502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2F47094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68FB6C7" w14:textId="77777777" w:rsidR="00DB6108" w:rsidRDefault="00DB610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263E867" w14:textId="77777777" w:rsidR="00DB6108" w:rsidRDefault="00DB6108" w:rsidP="008B7C47">
            <w:pPr>
              <w:spacing w:after="0"/>
              <w:jc w:val="center"/>
            </w:pPr>
            <w:r>
              <w:t>5.9</w:t>
            </w:r>
          </w:p>
        </w:tc>
        <w:tc>
          <w:tcPr>
            <w:tcW w:w="1513" w:type="dxa"/>
            <w:vAlign w:val="center"/>
          </w:tcPr>
          <w:p w14:paraId="3DD797C7" w14:textId="77777777" w:rsidR="00DB6108" w:rsidRDefault="00DB6108" w:rsidP="008B7C47">
            <w:pPr>
              <w:spacing w:after="0"/>
              <w:jc w:val="center"/>
            </w:pPr>
            <w:r>
              <w:t>10.61</w:t>
            </w:r>
          </w:p>
        </w:tc>
        <w:tc>
          <w:tcPr>
            <w:tcW w:w="1524" w:type="dxa"/>
            <w:vAlign w:val="center"/>
          </w:tcPr>
          <w:p w14:paraId="12E67766" w14:textId="77777777" w:rsidR="00DB6108" w:rsidRDefault="00DB6108" w:rsidP="008B7C47">
            <w:pPr>
              <w:spacing w:after="0"/>
              <w:jc w:val="center"/>
            </w:pPr>
            <w:r>
              <w:t>2.23</w:t>
            </w:r>
          </w:p>
        </w:tc>
      </w:tr>
      <w:tr w:rsidR="00DB6108" w14:paraId="7AB0E75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533E387" w14:textId="77777777" w:rsidR="00DB6108" w:rsidRDefault="00DB610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2ACA4B0" w14:textId="77777777" w:rsidR="00DB6108" w:rsidRDefault="00DB610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436A3F8" w14:textId="77777777" w:rsidR="00DB6108" w:rsidRDefault="00DB6108" w:rsidP="008B7C47">
            <w:pPr>
              <w:spacing w:after="0"/>
              <w:jc w:val="center"/>
            </w:pPr>
            <w:r>
              <w:t>6.71</w:t>
            </w:r>
          </w:p>
        </w:tc>
        <w:tc>
          <w:tcPr>
            <w:tcW w:w="1513" w:type="dxa"/>
            <w:vAlign w:val="center"/>
          </w:tcPr>
          <w:p w14:paraId="3F3D2521" w14:textId="77777777" w:rsidR="00DB6108" w:rsidRDefault="00DB6108" w:rsidP="008B7C47">
            <w:pPr>
              <w:spacing w:after="0"/>
              <w:jc w:val="center"/>
            </w:pPr>
            <w:r>
              <w:t>12.05</w:t>
            </w:r>
          </w:p>
        </w:tc>
        <w:tc>
          <w:tcPr>
            <w:tcW w:w="1524" w:type="dxa"/>
            <w:vAlign w:val="center"/>
          </w:tcPr>
          <w:p w14:paraId="27C63A22" w14:textId="77777777" w:rsidR="00DB6108" w:rsidRDefault="00DB6108" w:rsidP="008B7C47">
            <w:pPr>
              <w:spacing w:after="0"/>
              <w:jc w:val="center"/>
            </w:pPr>
            <w:r>
              <w:t>2.25</w:t>
            </w:r>
          </w:p>
        </w:tc>
      </w:tr>
      <w:tr w:rsidR="00DB6108" w14:paraId="23B16D23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FA7EF43" w14:textId="77777777" w:rsidR="00DB6108" w:rsidRDefault="00DB610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892C485" w14:textId="77777777" w:rsidR="00DB6108" w:rsidRDefault="00DB610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189DA70" w14:textId="77777777" w:rsidR="00DB6108" w:rsidRDefault="00DB6108" w:rsidP="008B7C47">
            <w:pPr>
              <w:spacing w:after="0"/>
              <w:jc w:val="center"/>
            </w:pPr>
            <w:r>
              <w:t>3.19</w:t>
            </w:r>
          </w:p>
        </w:tc>
        <w:tc>
          <w:tcPr>
            <w:tcW w:w="1513" w:type="dxa"/>
            <w:vAlign w:val="center"/>
          </w:tcPr>
          <w:p w14:paraId="308DD667" w14:textId="77777777" w:rsidR="00DB6108" w:rsidRDefault="00DB6108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24" w:type="dxa"/>
            <w:vAlign w:val="center"/>
          </w:tcPr>
          <w:p w14:paraId="4C66ED7B" w14:textId="77777777" w:rsidR="00DB6108" w:rsidRDefault="00DB6108" w:rsidP="008B7C47">
            <w:pPr>
              <w:spacing w:after="0"/>
              <w:jc w:val="center"/>
            </w:pPr>
            <w:r>
              <w:t>0.32</w:t>
            </w:r>
          </w:p>
        </w:tc>
      </w:tr>
      <w:tr w:rsidR="00DB6108" w14:paraId="2DD7302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8B4AF4E" w14:textId="77777777" w:rsidR="00DB6108" w:rsidRDefault="00DB610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6B62A22" w14:textId="77777777" w:rsidR="00DB6108" w:rsidRDefault="00DB610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57B62A5" w14:textId="77777777" w:rsidR="00DB6108" w:rsidRDefault="00DB6108" w:rsidP="008B7C47">
            <w:pPr>
              <w:spacing w:after="0"/>
              <w:jc w:val="center"/>
            </w:pPr>
            <w:r>
              <w:t>1.91</w:t>
            </w:r>
          </w:p>
        </w:tc>
        <w:tc>
          <w:tcPr>
            <w:tcW w:w="1513" w:type="dxa"/>
            <w:vAlign w:val="center"/>
          </w:tcPr>
          <w:p w14:paraId="29843D5E" w14:textId="77777777" w:rsidR="00DB6108" w:rsidRDefault="00DB6108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5133086D" w14:textId="77777777" w:rsidR="00DB6108" w:rsidRDefault="00DB610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35F8AAF" w14:textId="77777777" w:rsidR="00DB6108" w:rsidRDefault="00DB6108" w:rsidP="00DB6108"/>
    <w:p w14:paraId="735823BA" w14:textId="6F24C6FF" w:rsidR="00DB6108" w:rsidRDefault="00DB6108" w:rsidP="00DB610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13, lav belastning, minimum omgivelser 28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DB6108" w14:paraId="6D9E32B2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75F93B4" w14:textId="77777777" w:rsidR="00DB6108" w:rsidRDefault="00DB6108" w:rsidP="008B7C47">
            <w:pPr>
              <w:spacing w:after="0"/>
              <w:jc w:val="center"/>
            </w:pPr>
            <w:r>
              <w:t>Test nummer: 13</w:t>
            </w:r>
          </w:p>
        </w:tc>
        <w:tc>
          <w:tcPr>
            <w:tcW w:w="914" w:type="dxa"/>
            <w:vMerge w:val="restart"/>
            <w:vAlign w:val="center"/>
          </w:tcPr>
          <w:p w14:paraId="48B2210E" w14:textId="77777777" w:rsidR="00DB6108" w:rsidRDefault="00DB610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4AAE68E" w14:textId="77777777" w:rsidR="00DB6108" w:rsidRDefault="00DB610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B5BD8EF" w14:textId="77777777" w:rsidR="00DB6108" w:rsidRDefault="00DB610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DB6108" w14:paraId="72B608E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90BC9C0" w14:textId="77777777" w:rsidR="00DB6108" w:rsidRDefault="00DB610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447CAF5" w14:textId="77777777" w:rsidR="00DB6108" w:rsidRDefault="00DB610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5141C450" w14:textId="77777777" w:rsidR="00DB6108" w:rsidRDefault="00DB610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3150A73" w14:textId="77777777" w:rsidR="00DB6108" w:rsidRDefault="00DB610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393ED25E" w14:textId="77777777" w:rsidR="00DB6108" w:rsidRDefault="00DB610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A192BE7" w14:textId="77777777" w:rsidR="00DB6108" w:rsidRDefault="00DB6108" w:rsidP="008B7C47">
            <w:pPr>
              <w:spacing w:after="0"/>
              <w:jc w:val="center"/>
            </w:pPr>
            <w:r>
              <w:t>Max</w:t>
            </w:r>
          </w:p>
        </w:tc>
      </w:tr>
      <w:tr w:rsidR="00DB6108" w14:paraId="70F8357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C801A13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9751F7F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D4627BF" w14:textId="77777777" w:rsidR="00DB6108" w:rsidRDefault="00DB6108" w:rsidP="008B7C47">
            <w:pPr>
              <w:spacing w:after="0"/>
              <w:jc w:val="center"/>
            </w:pPr>
            <w:r>
              <w:t>48</w:t>
            </w:r>
          </w:p>
        </w:tc>
        <w:tc>
          <w:tcPr>
            <w:tcW w:w="856" w:type="dxa"/>
            <w:vAlign w:val="center"/>
          </w:tcPr>
          <w:p w14:paraId="176FB7B6" w14:textId="77777777" w:rsidR="00DB6108" w:rsidRDefault="00DB6108" w:rsidP="008B7C47">
            <w:pPr>
              <w:spacing w:after="0"/>
              <w:jc w:val="center"/>
            </w:pPr>
            <w:r>
              <w:t>51.2</w:t>
            </w:r>
          </w:p>
        </w:tc>
        <w:tc>
          <w:tcPr>
            <w:tcW w:w="718" w:type="dxa"/>
            <w:vAlign w:val="center"/>
          </w:tcPr>
          <w:p w14:paraId="33E7751E" w14:textId="77777777" w:rsidR="00DB6108" w:rsidRDefault="00DB6108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95" w:type="dxa"/>
            <w:vAlign w:val="center"/>
          </w:tcPr>
          <w:p w14:paraId="5184DBFC" w14:textId="77777777" w:rsidR="00DB6108" w:rsidRDefault="00DB6108" w:rsidP="008B7C47">
            <w:pPr>
              <w:spacing w:after="0"/>
              <w:jc w:val="center"/>
            </w:pPr>
            <w:r>
              <w:t>82.1</w:t>
            </w:r>
          </w:p>
        </w:tc>
      </w:tr>
      <w:tr w:rsidR="00DB6108" w14:paraId="0D3A84B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D2773FC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D998A72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6613A04" w14:textId="0C43178E" w:rsidR="00DB6108" w:rsidRDefault="00DB6108" w:rsidP="008B7C47">
            <w:pPr>
              <w:spacing w:after="0"/>
              <w:jc w:val="center"/>
            </w:pPr>
            <w:r>
              <w:t>5</w:t>
            </w:r>
            <w:r w:rsidR="00B3345C">
              <w:t>5</w:t>
            </w:r>
            <w:r>
              <w:t>.3</w:t>
            </w:r>
          </w:p>
        </w:tc>
        <w:tc>
          <w:tcPr>
            <w:tcW w:w="856" w:type="dxa"/>
            <w:vAlign w:val="center"/>
          </w:tcPr>
          <w:p w14:paraId="4AFB7602" w14:textId="77777777" w:rsidR="00DB6108" w:rsidRDefault="00DB6108" w:rsidP="008B7C47">
            <w:pPr>
              <w:spacing w:after="0"/>
              <w:jc w:val="center"/>
            </w:pPr>
            <w:r>
              <w:t>60.6</w:t>
            </w:r>
          </w:p>
        </w:tc>
        <w:tc>
          <w:tcPr>
            <w:tcW w:w="718" w:type="dxa"/>
            <w:vAlign w:val="center"/>
          </w:tcPr>
          <w:p w14:paraId="2BEAFA4D" w14:textId="77777777" w:rsidR="00DB6108" w:rsidRDefault="00DB6108" w:rsidP="008B7C47">
            <w:pPr>
              <w:spacing w:after="0"/>
              <w:jc w:val="center"/>
            </w:pPr>
            <w:r>
              <w:t>78.4</w:t>
            </w:r>
          </w:p>
        </w:tc>
        <w:tc>
          <w:tcPr>
            <w:tcW w:w="795" w:type="dxa"/>
            <w:vAlign w:val="center"/>
          </w:tcPr>
          <w:p w14:paraId="70913210" w14:textId="77777777" w:rsidR="00DB6108" w:rsidRDefault="00DB6108" w:rsidP="008B7C47">
            <w:pPr>
              <w:spacing w:after="0"/>
              <w:jc w:val="center"/>
            </w:pPr>
            <w:r>
              <w:t>100.1</w:t>
            </w:r>
          </w:p>
        </w:tc>
      </w:tr>
      <w:tr w:rsidR="00DB6108" w14:paraId="653C8A8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01AEA8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0961E86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A1DDD0F" w14:textId="77777777" w:rsidR="00DB6108" w:rsidRDefault="00DB6108" w:rsidP="008B7C47">
            <w:pPr>
              <w:spacing w:after="0"/>
              <w:jc w:val="center"/>
            </w:pPr>
            <w:r>
              <w:t>28.5</w:t>
            </w:r>
          </w:p>
        </w:tc>
        <w:tc>
          <w:tcPr>
            <w:tcW w:w="856" w:type="dxa"/>
            <w:vAlign w:val="center"/>
          </w:tcPr>
          <w:p w14:paraId="76B67551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0BFA1B5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AB6B34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451E54EB" w14:textId="77777777" w:rsidR="00E26D95" w:rsidRDefault="00E26D95" w:rsidP="00E26D95">
      <w:pPr>
        <w:pStyle w:val="Overskrift2"/>
        <w:numPr>
          <w:ilvl w:val="0"/>
          <w:numId w:val="0"/>
        </w:numPr>
      </w:pPr>
    </w:p>
    <w:p w14:paraId="39D322AD" w14:textId="77777777" w:rsidR="00EC2B04" w:rsidRDefault="00E26D95" w:rsidP="00EC2B04">
      <w:pPr>
        <w:keepNext/>
        <w:spacing w:after="160" w:line="259" w:lineRule="auto"/>
        <w:jc w:val="center"/>
      </w:pPr>
      <w:r>
        <w:br w:type="page"/>
      </w:r>
      <w:r w:rsidR="00EC2B04">
        <w:rPr>
          <w:noProof/>
        </w:rPr>
        <w:lastRenderedPageBreak/>
        <w:drawing>
          <wp:inline distT="0" distB="0" distL="0" distR="0" wp14:anchorId="74634685" wp14:editId="0CAFEB8A">
            <wp:extent cx="5752465" cy="6252210"/>
            <wp:effectExtent l="0" t="0" r="635" b="0"/>
            <wp:docPr id="2134265388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75E8" w14:textId="16FE99C4" w:rsidR="00E26D95" w:rsidRDefault="00EC2B04" w:rsidP="00EC2B0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13</w:t>
      </w:r>
    </w:p>
    <w:p w14:paraId="1EF9C647" w14:textId="77777777" w:rsidR="00EC2B04" w:rsidRDefault="00EC2B04" w:rsidP="00EC2B04"/>
    <w:p w14:paraId="0C6BCE56" w14:textId="77777777" w:rsidR="00327BAD" w:rsidRDefault="00327BAD" w:rsidP="00327B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028679" wp14:editId="5E338098">
            <wp:extent cx="8005384" cy="4350426"/>
            <wp:effectExtent l="0" t="1588" r="0" b="0"/>
            <wp:docPr id="670675429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7221" cy="436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128E" w14:textId="715C3E60" w:rsidR="00327BAD" w:rsidRPr="00327BAD" w:rsidRDefault="00327BAD" w:rsidP="00327B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13</w:t>
      </w:r>
    </w:p>
    <w:p w14:paraId="4EED3918" w14:textId="3D977447" w:rsidR="00E26D95" w:rsidRDefault="00E26D95" w:rsidP="00E26D95">
      <w:pPr>
        <w:pStyle w:val="Overskrift1"/>
      </w:pPr>
      <w:bookmarkStart w:id="8" w:name="_Toc196065033"/>
      <w:r>
        <w:lastRenderedPageBreak/>
        <w:t>Scenario 2</w:t>
      </w:r>
      <w:bookmarkEnd w:id="8"/>
    </w:p>
    <w:p w14:paraId="52A834FB" w14:textId="5407FF04" w:rsidR="00890128" w:rsidRDefault="00890128" w:rsidP="00890128">
      <w:r>
        <w:t>Nøkkelverdier for scenario 2:</w:t>
      </w:r>
    </w:p>
    <w:p w14:paraId="1A055A5A" w14:textId="64D7EEDC" w:rsidR="00890128" w:rsidRDefault="00890128" w:rsidP="00890128">
      <w:pPr>
        <w:pStyle w:val="Listeavsnitt"/>
        <w:numPr>
          <w:ilvl w:val="0"/>
          <w:numId w:val="11"/>
        </w:numPr>
      </w:pPr>
      <w:r>
        <w:t>Høy belastningsprofil</w:t>
      </w:r>
    </w:p>
    <w:p w14:paraId="437BCDE7" w14:textId="68DD0C1D" w:rsidR="00A97702" w:rsidRDefault="00890128" w:rsidP="00A97702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7F96F45A" w14:textId="77777777" w:rsidR="00A97702" w:rsidRPr="00934923" w:rsidRDefault="00A97702" w:rsidP="00A97702">
      <w:pPr>
        <w:pStyle w:val="Listeavsnitt"/>
        <w:numPr>
          <w:ilvl w:val="0"/>
          <w:numId w:val="11"/>
        </w:numPr>
      </w:pPr>
      <w:r>
        <w:t>Regulering på Generator 1</w:t>
      </w:r>
    </w:p>
    <w:p w14:paraId="3DAA25E0" w14:textId="77777777" w:rsidR="00A97702" w:rsidRPr="00934923" w:rsidRDefault="00A97702" w:rsidP="00A97702">
      <w:pPr>
        <w:pStyle w:val="Listeavsnitt"/>
      </w:pPr>
    </w:p>
    <w:p w14:paraId="58626ACE" w14:textId="7F1F88F7" w:rsidR="00327BAD" w:rsidRDefault="00327BAD">
      <w:pPr>
        <w:spacing w:after="160" w:line="259" w:lineRule="auto"/>
      </w:pPr>
      <w:r>
        <w:br w:type="page"/>
      </w:r>
    </w:p>
    <w:p w14:paraId="77D677B2" w14:textId="77777777" w:rsidR="00890128" w:rsidRPr="00890128" w:rsidRDefault="00890128" w:rsidP="00890128"/>
    <w:p w14:paraId="7DB43DF5" w14:textId="1FA9DF12" w:rsidR="00E26D95" w:rsidRDefault="00E26D95" w:rsidP="00E26D95">
      <w:pPr>
        <w:pStyle w:val="Overskrift2"/>
      </w:pPr>
      <w:bookmarkStart w:id="9" w:name="_Toc196065034"/>
      <w:r>
        <w:t>Test nr 2</w:t>
      </w:r>
      <w:bookmarkEnd w:id="9"/>
    </w:p>
    <w:p w14:paraId="53E0CE67" w14:textId="67FDC886" w:rsidR="00CC6354" w:rsidRDefault="00CC6354" w:rsidP="00CC635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 w:rsidRPr="0065415B">
        <w:t xml:space="preserve"> </w:t>
      </w:r>
      <w:r>
        <w:t>Effektdata fra referansetest 2, høy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C6354" w14:paraId="340D01C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5B1C7B" w14:textId="77777777" w:rsidR="00CC6354" w:rsidRDefault="00CC6354" w:rsidP="008B7C47">
            <w:pPr>
              <w:spacing w:after="0"/>
              <w:jc w:val="center"/>
            </w:pPr>
            <w:r>
              <w:t>Test nummer: 2</w:t>
            </w:r>
          </w:p>
        </w:tc>
        <w:tc>
          <w:tcPr>
            <w:tcW w:w="1158" w:type="dxa"/>
            <w:vAlign w:val="center"/>
          </w:tcPr>
          <w:p w14:paraId="2C609D6F" w14:textId="77777777" w:rsidR="00CC6354" w:rsidRDefault="00CC635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18483D1" w14:textId="77777777" w:rsidR="00CC6354" w:rsidRDefault="00CC635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3C1B042" w14:textId="77777777" w:rsidR="00CC6354" w:rsidRDefault="00CC6354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893AAD1" w14:textId="77777777" w:rsidR="00CC6354" w:rsidRDefault="00CC6354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C6354" w14:paraId="4604538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09C758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7C316091" w14:textId="77777777" w:rsidR="00CC6354" w:rsidRDefault="00CC6354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0D52A692" w14:textId="77777777" w:rsidR="00CC6354" w:rsidRDefault="00CC6354" w:rsidP="008B7C47">
            <w:pPr>
              <w:spacing w:after="0"/>
              <w:jc w:val="center"/>
            </w:pPr>
            <w:r>
              <w:t>5.93</w:t>
            </w:r>
          </w:p>
        </w:tc>
        <w:tc>
          <w:tcPr>
            <w:tcW w:w="1513" w:type="dxa"/>
            <w:vAlign w:val="center"/>
          </w:tcPr>
          <w:p w14:paraId="36CCE750" w14:textId="77777777" w:rsidR="00CC6354" w:rsidRDefault="00CC6354" w:rsidP="008B7C47">
            <w:pPr>
              <w:spacing w:after="0"/>
              <w:jc w:val="center"/>
            </w:pPr>
            <w:r>
              <w:t>13.82</w:t>
            </w:r>
          </w:p>
        </w:tc>
        <w:tc>
          <w:tcPr>
            <w:tcW w:w="1524" w:type="dxa"/>
            <w:vAlign w:val="center"/>
          </w:tcPr>
          <w:p w14:paraId="6DD2AB58" w14:textId="77777777" w:rsidR="00CC6354" w:rsidRDefault="00CC6354" w:rsidP="008B7C47">
            <w:pPr>
              <w:spacing w:after="0"/>
              <w:jc w:val="center"/>
            </w:pPr>
            <w:r>
              <w:t>2.23</w:t>
            </w:r>
          </w:p>
        </w:tc>
      </w:tr>
      <w:tr w:rsidR="00CC6354" w14:paraId="5F884F6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F04D53B" w14:textId="77777777" w:rsidR="00CC6354" w:rsidRDefault="00CC6354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7750FF3" w14:textId="77777777" w:rsidR="00CC6354" w:rsidRDefault="00CC6354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F1BD1D" w14:textId="77777777" w:rsidR="00CC6354" w:rsidRDefault="00CC6354" w:rsidP="008B7C47">
            <w:pPr>
              <w:spacing w:after="0"/>
              <w:jc w:val="center"/>
            </w:pPr>
            <w:r>
              <w:t>6.6</w:t>
            </w:r>
          </w:p>
        </w:tc>
        <w:tc>
          <w:tcPr>
            <w:tcW w:w="1513" w:type="dxa"/>
            <w:vAlign w:val="center"/>
          </w:tcPr>
          <w:p w14:paraId="24F0C13A" w14:textId="77777777" w:rsidR="00CC6354" w:rsidRDefault="00CC6354" w:rsidP="008B7C47">
            <w:pPr>
              <w:spacing w:after="0"/>
              <w:jc w:val="center"/>
            </w:pPr>
            <w:r>
              <w:t>16.02</w:t>
            </w:r>
          </w:p>
        </w:tc>
        <w:tc>
          <w:tcPr>
            <w:tcW w:w="1524" w:type="dxa"/>
            <w:vAlign w:val="center"/>
          </w:tcPr>
          <w:p w14:paraId="433190AF" w14:textId="77777777" w:rsidR="00CC6354" w:rsidRDefault="00CC6354" w:rsidP="008B7C47">
            <w:pPr>
              <w:spacing w:after="0"/>
              <w:jc w:val="center"/>
            </w:pPr>
            <w:r>
              <w:t>2.25</w:t>
            </w:r>
          </w:p>
        </w:tc>
      </w:tr>
      <w:tr w:rsidR="00CC6354" w14:paraId="1058745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B5B2DB7" w14:textId="77777777" w:rsidR="00CC6354" w:rsidRDefault="00CC6354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3F56C4B" w14:textId="77777777" w:rsidR="00CC6354" w:rsidRDefault="00CC6354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9485688" w14:textId="77777777" w:rsidR="00CC6354" w:rsidRDefault="00CC6354" w:rsidP="008B7C47">
            <w:pPr>
              <w:spacing w:after="0"/>
              <w:jc w:val="center"/>
            </w:pPr>
            <w:r>
              <w:t>2.86</w:t>
            </w:r>
          </w:p>
        </w:tc>
        <w:tc>
          <w:tcPr>
            <w:tcW w:w="1513" w:type="dxa"/>
            <w:vAlign w:val="center"/>
          </w:tcPr>
          <w:p w14:paraId="272C7EB8" w14:textId="77777777" w:rsidR="00CC6354" w:rsidRDefault="00CC6354" w:rsidP="008B7C47">
            <w:pPr>
              <w:spacing w:after="0"/>
              <w:jc w:val="center"/>
            </w:pPr>
            <w:r>
              <w:t>8.06</w:t>
            </w:r>
          </w:p>
        </w:tc>
        <w:tc>
          <w:tcPr>
            <w:tcW w:w="1524" w:type="dxa"/>
            <w:vAlign w:val="center"/>
          </w:tcPr>
          <w:p w14:paraId="71060E1D" w14:textId="77777777" w:rsidR="00CC6354" w:rsidRDefault="00CC6354" w:rsidP="008B7C47">
            <w:pPr>
              <w:spacing w:after="0"/>
              <w:jc w:val="center"/>
            </w:pPr>
            <w:r>
              <w:t>0.32</w:t>
            </w:r>
          </w:p>
        </w:tc>
      </w:tr>
      <w:tr w:rsidR="00CC6354" w14:paraId="62813A2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74B0C9" w14:textId="77777777" w:rsidR="00CC6354" w:rsidRDefault="00CC6354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13AECDD0" w14:textId="77777777" w:rsidR="00CC6354" w:rsidRDefault="00CC6354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41A6048" w14:textId="77777777" w:rsidR="00CC6354" w:rsidRDefault="00CC6354" w:rsidP="008B7C47">
            <w:pPr>
              <w:spacing w:after="0"/>
              <w:jc w:val="center"/>
            </w:pPr>
            <w:r>
              <w:t>4.30</w:t>
            </w:r>
          </w:p>
        </w:tc>
        <w:tc>
          <w:tcPr>
            <w:tcW w:w="1513" w:type="dxa"/>
            <w:vAlign w:val="center"/>
          </w:tcPr>
          <w:p w14:paraId="72EC7B13" w14:textId="77777777" w:rsidR="00CC6354" w:rsidRDefault="00CC6354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53A8EB2" w14:textId="77777777" w:rsidR="00CC6354" w:rsidRDefault="00CC6354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2A19F66" w14:textId="77777777" w:rsidR="00CC6354" w:rsidRDefault="00CC6354" w:rsidP="00CC6354"/>
    <w:p w14:paraId="5D6CD7BB" w14:textId="1A03227A" w:rsidR="00CC6354" w:rsidRDefault="00CC6354" w:rsidP="00CC635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9124E7">
        <w:t xml:space="preserve">Temperatur data fra referansetest </w:t>
      </w:r>
      <w:r>
        <w:t>2</w:t>
      </w:r>
      <w:r w:rsidRPr="009124E7">
        <w:t xml:space="preserve">, </w:t>
      </w:r>
      <w:r>
        <w:t>høy</w:t>
      </w:r>
      <w:r w:rsidRPr="009124E7">
        <w:t xml:space="preserve"> belastning</w:t>
      </w:r>
    </w:p>
    <w:tbl>
      <w:tblPr>
        <w:tblStyle w:val="Tabellrutenett"/>
        <w:tblW w:w="7018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6"/>
      </w:tblGrid>
      <w:tr w:rsidR="00CC6354" w14:paraId="472790B1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39D0C4F" w14:textId="77777777" w:rsidR="00CC6354" w:rsidRDefault="00CC6354" w:rsidP="008B7C47">
            <w:pPr>
              <w:spacing w:after="0"/>
              <w:jc w:val="center"/>
            </w:pPr>
            <w:r>
              <w:t>Test nummer: 2</w:t>
            </w:r>
          </w:p>
        </w:tc>
        <w:tc>
          <w:tcPr>
            <w:tcW w:w="914" w:type="dxa"/>
            <w:vMerge w:val="restart"/>
            <w:vAlign w:val="center"/>
          </w:tcPr>
          <w:p w14:paraId="2AEDF157" w14:textId="77777777" w:rsidR="00CC6354" w:rsidRDefault="00CC635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5506AC1" w14:textId="77777777" w:rsidR="00CC6354" w:rsidRDefault="00CC635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5" w:type="dxa"/>
            <w:gridSpan w:val="2"/>
            <w:vAlign w:val="center"/>
          </w:tcPr>
          <w:p w14:paraId="791C20E9" w14:textId="77777777" w:rsidR="00CC6354" w:rsidRDefault="00CC6354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C6354" w14:paraId="6B62F85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3E6AE7E" w14:textId="77777777" w:rsidR="00CC6354" w:rsidRDefault="00CC6354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3C0E998" w14:textId="77777777" w:rsidR="00CC6354" w:rsidRDefault="00CC6354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ACE538C" w14:textId="77777777" w:rsidR="00CC6354" w:rsidRDefault="00CC635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867E7D8" w14:textId="77777777" w:rsidR="00CC6354" w:rsidRDefault="00CC6354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553615F8" w14:textId="77777777" w:rsidR="00CC6354" w:rsidRDefault="00CC635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6F5B665" w14:textId="77777777" w:rsidR="00CC6354" w:rsidRDefault="00CC6354" w:rsidP="008B7C47">
            <w:pPr>
              <w:spacing w:after="0"/>
              <w:jc w:val="center"/>
            </w:pPr>
            <w:r>
              <w:t>Max</w:t>
            </w:r>
          </w:p>
        </w:tc>
      </w:tr>
      <w:tr w:rsidR="00CC6354" w14:paraId="2721D37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EDEE00D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7462BA9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A05E389" w14:textId="77777777" w:rsidR="00CC6354" w:rsidRDefault="00CC6354" w:rsidP="008B7C47">
            <w:pPr>
              <w:spacing w:after="0"/>
              <w:jc w:val="center"/>
            </w:pPr>
            <w:r>
              <w:t>49.9</w:t>
            </w:r>
          </w:p>
        </w:tc>
        <w:tc>
          <w:tcPr>
            <w:tcW w:w="856" w:type="dxa"/>
            <w:vAlign w:val="center"/>
          </w:tcPr>
          <w:p w14:paraId="0EF6E340" w14:textId="77777777" w:rsidR="00CC6354" w:rsidRDefault="00CC6354" w:rsidP="008B7C47">
            <w:pPr>
              <w:spacing w:after="0"/>
              <w:jc w:val="center"/>
            </w:pPr>
            <w:r>
              <w:t>52.2</w:t>
            </w:r>
          </w:p>
        </w:tc>
        <w:tc>
          <w:tcPr>
            <w:tcW w:w="889" w:type="dxa"/>
            <w:vAlign w:val="center"/>
          </w:tcPr>
          <w:p w14:paraId="3078D7FB" w14:textId="77777777" w:rsidR="00CC6354" w:rsidRDefault="00CC6354" w:rsidP="008B7C47">
            <w:pPr>
              <w:spacing w:after="0"/>
              <w:jc w:val="center"/>
            </w:pPr>
            <w:r>
              <w:t>84.4</w:t>
            </w:r>
          </w:p>
        </w:tc>
        <w:tc>
          <w:tcPr>
            <w:tcW w:w="795" w:type="dxa"/>
            <w:vAlign w:val="center"/>
          </w:tcPr>
          <w:p w14:paraId="270287D6" w14:textId="77777777" w:rsidR="00CC6354" w:rsidRDefault="00CC6354" w:rsidP="008B7C47">
            <w:pPr>
              <w:spacing w:after="0"/>
              <w:jc w:val="center"/>
            </w:pPr>
            <w:r>
              <w:t>106.7</w:t>
            </w:r>
          </w:p>
        </w:tc>
      </w:tr>
      <w:tr w:rsidR="00CC6354" w14:paraId="31E5E5E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7B96074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DB62A23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07B856A" w14:textId="77777777" w:rsidR="00CC6354" w:rsidRDefault="00CC6354" w:rsidP="008B7C47">
            <w:pPr>
              <w:spacing w:after="0"/>
              <w:jc w:val="center"/>
            </w:pPr>
            <w:r>
              <w:t>57.3</w:t>
            </w:r>
          </w:p>
        </w:tc>
        <w:tc>
          <w:tcPr>
            <w:tcW w:w="856" w:type="dxa"/>
            <w:vAlign w:val="center"/>
          </w:tcPr>
          <w:p w14:paraId="2DBA015C" w14:textId="77777777" w:rsidR="00CC6354" w:rsidRDefault="00CC6354" w:rsidP="008B7C47">
            <w:pPr>
              <w:spacing w:after="0"/>
              <w:jc w:val="center"/>
            </w:pPr>
            <w:r>
              <w:t>62.3</w:t>
            </w:r>
          </w:p>
        </w:tc>
        <w:tc>
          <w:tcPr>
            <w:tcW w:w="889" w:type="dxa"/>
            <w:vAlign w:val="center"/>
          </w:tcPr>
          <w:p w14:paraId="53D2F5B2" w14:textId="77777777" w:rsidR="00CC6354" w:rsidRDefault="00CC6354" w:rsidP="008B7C47">
            <w:pPr>
              <w:spacing w:after="0"/>
              <w:jc w:val="center"/>
            </w:pPr>
            <w:r>
              <w:t>103.7</w:t>
            </w:r>
          </w:p>
        </w:tc>
        <w:tc>
          <w:tcPr>
            <w:tcW w:w="795" w:type="dxa"/>
            <w:vAlign w:val="center"/>
          </w:tcPr>
          <w:p w14:paraId="5F288E3F" w14:textId="77777777" w:rsidR="00CC6354" w:rsidRDefault="00CC6354" w:rsidP="008B7C47">
            <w:pPr>
              <w:spacing w:after="0"/>
              <w:jc w:val="center"/>
            </w:pPr>
            <w:r>
              <w:t>134.4</w:t>
            </w:r>
          </w:p>
        </w:tc>
      </w:tr>
      <w:tr w:rsidR="00CC6354" w14:paraId="445E9E5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BB16851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FFBDB5E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C1B8D39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0805A904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5C31A1BE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7716E510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B13340F" w14:textId="77777777" w:rsidR="00CC6354" w:rsidRDefault="00CC6354">
      <w:pPr>
        <w:spacing w:after="160" w:line="259" w:lineRule="auto"/>
      </w:pPr>
    </w:p>
    <w:p w14:paraId="4A50D263" w14:textId="77777777" w:rsidR="004D13B7" w:rsidRDefault="004D13B7" w:rsidP="004D13B7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4A4641C" wp14:editId="6509C0CC">
            <wp:extent cx="5752465" cy="6294755"/>
            <wp:effectExtent l="0" t="0" r="635" b="0"/>
            <wp:docPr id="1674934211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FD53" w14:textId="2A7503F9" w:rsidR="004D13B7" w:rsidRDefault="004D13B7" w:rsidP="004D13B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</w:t>
      </w:r>
    </w:p>
    <w:p w14:paraId="06B9E3F5" w14:textId="02EC9D07" w:rsidR="00432335" w:rsidRDefault="00432335">
      <w:pPr>
        <w:spacing w:after="160" w:line="259" w:lineRule="auto"/>
      </w:pPr>
      <w:r>
        <w:br w:type="page"/>
      </w:r>
    </w:p>
    <w:p w14:paraId="3E9B5444" w14:textId="77777777" w:rsidR="0047715C" w:rsidRDefault="0047715C" w:rsidP="0047715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990D4E4" wp14:editId="10531403">
            <wp:extent cx="8273941" cy="4496369"/>
            <wp:effectExtent l="2858" t="0" r="0" b="0"/>
            <wp:docPr id="2093312160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8119" cy="451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7375" w14:textId="243630C1" w:rsidR="004D13B7" w:rsidRDefault="0047715C" w:rsidP="0047715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2</w:t>
      </w:r>
    </w:p>
    <w:p w14:paraId="3862BC58" w14:textId="77777777" w:rsidR="00E26D95" w:rsidRPr="00E26D95" w:rsidRDefault="00E26D95" w:rsidP="00E26D95"/>
    <w:p w14:paraId="246ADC89" w14:textId="619E3B2C" w:rsidR="00E26D95" w:rsidRDefault="00E26D95" w:rsidP="00E26D95">
      <w:pPr>
        <w:pStyle w:val="Overskrift2"/>
      </w:pPr>
      <w:bookmarkStart w:id="10" w:name="_Toc196065035"/>
      <w:r>
        <w:t>Test nr 8</w:t>
      </w:r>
      <w:bookmarkEnd w:id="10"/>
    </w:p>
    <w:p w14:paraId="0C570157" w14:textId="72DDE92C" w:rsidR="00F21DE5" w:rsidRDefault="00F21DE5" w:rsidP="00F21DE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Tabell \* ARABIC \s 1 ">
        <w:r>
          <w:rPr>
            <w:noProof/>
          </w:rPr>
          <w:t>3</w:t>
        </w:r>
      </w:fldSimple>
      <w:r>
        <w:t xml:space="preserve"> Effektdata fra test 8, høy belastning, minimum omgivelser 21</w:t>
      </w:r>
      <w:r w:rsidRPr="00A02890">
        <w:t>°C</w:t>
      </w:r>
      <w:r>
        <w:t xml:space="preserve"> 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21DE5" w14:paraId="5E563A51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00DB2B2B" w14:textId="77777777" w:rsidR="00F21DE5" w:rsidRDefault="00F21DE5" w:rsidP="00E416F1">
            <w:pPr>
              <w:spacing w:after="0"/>
              <w:jc w:val="center"/>
            </w:pPr>
            <w:r>
              <w:t>Test nummer: 8</w:t>
            </w:r>
          </w:p>
        </w:tc>
        <w:tc>
          <w:tcPr>
            <w:tcW w:w="1158" w:type="dxa"/>
            <w:vAlign w:val="center"/>
          </w:tcPr>
          <w:p w14:paraId="7313CBD0" w14:textId="77777777" w:rsidR="00F21DE5" w:rsidRDefault="00F21DE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97ED76F" w14:textId="77777777" w:rsidR="00F21DE5" w:rsidRDefault="00F21DE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21B9FDA" w14:textId="77777777" w:rsidR="00F21DE5" w:rsidRDefault="00F21DE5" w:rsidP="00E416F1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8D068EE" w14:textId="77777777" w:rsidR="00F21DE5" w:rsidRDefault="00F21DE5" w:rsidP="00E416F1">
            <w:pPr>
              <w:spacing w:after="0"/>
              <w:jc w:val="center"/>
            </w:pPr>
            <w:r>
              <w:t>Generator 3</w:t>
            </w:r>
          </w:p>
        </w:tc>
      </w:tr>
      <w:tr w:rsidR="00F21DE5" w14:paraId="1CCBF233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2D0816AF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A5B0893" w14:textId="77777777" w:rsidR="00F21DE5" w:rsidRDefault="00F21DE5" w:rsidP="00E416F1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0164B072" w14:textId="77777777" w:rsidR="00F21DE5" w:rsidRDefault="00F21DE5" w:rsidP="00E416F1">
            <w:pPr>
              <w:spacing w:after="0"/>
              <w:jc w:val="center"/>
            </w:pPr>
            <w:r>
              <w:t>6.89</w:t>
            </w:r>
          </w:p>
        </w:tc>
        <w:tc>
          <w:tcPr>
            <w:tcW w:w="1513" w:type="dxa"/>
            <w:vAlign w:val="center"/>
          </w:tcPr>
          <w:p w14:paraId="0ED1AC01" w14:textId="77777777" w:rsidR="00F21DE5" w:rsidRDefault="00F21DE5" w:rsidP="00E416F1">
            <w:pPr>
              <w:spacing w:after="0"/>
              <w:jc w:val="center"/>
            </w:pPr>
            <w:r>
              <w:t>13.21</w:t>
            </w:r>
          </w:p>
        </w:tc>
        <w:tc>
          <w:tcPr>
            <w:tcW w:w="1524" w:type="dxa"/>
            <w:vAlign w:val="center"/>
          </w:tcPr>
          <w:p w14:paraId="1CC06ABF" w14:textId="77777777" w:rsidR="00F21DE5" w:rsidRDefault="00F21DE5" w:rsidP="00E416F1">
            <w:pPr>
              <w:spacing w:after="0"/>
              <w:jc w:val="center"/>
            </w:pPr>
            <w:r>
              <w:t>2.23</w:t>
            </w:r>
          </w:p>
        </w:tc>
      </w:tr>
      <w:tr w:rsidR="00F21DE5" w14:paraId="47616666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7175153" w14:textId="77777777" w:rsidR="00F21DE5" w:rsidRDefault="00F21DE5" w:rsidP="00E416F1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497C797" w14:textId="77777777" w:rsidR="00F21DE5" w:rsidRDefault="00F21DE5" w:rsidP="00E416F1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DD0B356" w14:textId="77777777" w:rsidR="00F21DE5" w:rsidRDefault="00F21DE5" w:rsidP="00E416F1">
            <w:pPr>
              <w:spacing w:after="0"/>
              <w:jc w:val="center"/>
            </w:pPr>
            <w:r>
              <w:t>7.80</w:t>
            </w:r>
          </w:p>
        </w:tc>
        <w:tc>
          <w:tcPr>
            <w:tcW w:w="1513" w:type="dxa"/>
            <w:vAlign w:val="center"/>
          </w:tcPr>
          <w:p w14:paraId="0A7CCF06" w14:textId="77777777" w:rsidR="00F21DE5" w:rsidRDefault="00F21DE5" w:rsidP="00E416F1">
            <w:pPr>
              <w:spacing w:after="0"/>
              <w:jc w:val="center"/>
            </w:pPr>
            <w:r>
              <w:t>15.19</w:t>
            </w:r>
          </w:p>
        </w:tc>
        <w:tc>
          <w:tcPr>
            <w:tcW w:w="1524" w:type="dxa"/>
            <w:vAlign w:val="center"/>
          </w:tcPr>
          <w:p w14:paraId="711ED86B" w14:textId="77777777" w:rsidR="00F21DE5" w:rsidRDefault="00F21DE5" w:rsidP="00E416F1">
            <w:pPr>
              <w:spacing w:after="0"/>
              <w:jc w:val="center"/>
            </w:pPr>
            <w:r>
              <w:t>2.25</w:t>
            </w:r>
          </w:p>
        </w:tc>
      </w:tr>
      <w:tr w:rsidR="00F21DE5" w14:paraId="363ABF6D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EA235B0" w14:textId="77777777" w:rsidR="00F21DE5" w:rsidRDefault="00F21DE5" w:rsidP="00E416F1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FF28A96" w14:textId="77777777" w:rsidR="00F21DE5" w:rsidRDefault="00F21DE5" w:rsidP="00E416F1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6BB7AD5" w14:textId="77777777" w:rsidR="00F21DE5" w:rsidRDefault="00F21DE5" w:rsidP="00E416F1">
            <w:pPr>
              <w:spacing w:after="0"/>
              <w:jc w:val="center"/>
            </w:pPr>
            <w:r>
              <w:t>3.63</w:t>
            </w:r>
          </w:p>
        </w:tc>
        <w:tc>
          <w:tcPr>
            <w:tcW w:w="1513" w:type="dxa"/>
            <w:vAlign w:val="center"/>
          </w:tcPr>
          <w:p w14:paraId="6163E4CA" w14:textId="77777777" w:rsidR="00F21DE5" w:rsidRDefault="00F21DE5" w:rsidP="00E416F1">
            <w:pPr>
              <w:spacing w:after="0"/>
              <w:jc w:val="center"/>
            </w:pPr>
            <w:r>
              <w:t>7.46</w:t>
            </w:r>
          </w:p>
        </w:tc>
        <w:tc>
          <w:tcPr>
            <w:tcW w:w="1524" w:type="dxa"/>
            <w:vAlign w:val="center"/>
          </w:tcPr>
          <w:p w14:paraId="504D080D" w14:textId="77777777" w:rsidR="00F21DE5" w:rsidRDefault="00F21DE5" w:rsidP="00E416F1">
            <w:pPr>
              <w:spacing w:after="0"/>
              <w:jc w:val="center"/>
            </w:pPr>
            <w:r>
              <w:t>0.32</w:t>
            </w:r>
          </w:p>
        </w:tc>
      </w:tr>
      <w:tr w:rsidR="00F21DE5" w14:paraId="6FD480B4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6CE973C" w14:textId="77777777" w:rsidR="00F21DE5" w:rsidRDefault="00F21DE5" w:rsidP="00E416F1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E8C9C15" w14:textId="77777777" w:rsidR="00F21DE5" w:rsidRDefault="00F21DE5" w:rsidP="00E416F1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34CAFD1" w14:textId="77777777" w:rsidR="00F21DE5" w:rsidRDefault="00F21DE5" w:rsidP="00E416F1">
            <w:pPr>
              <w:spacing w:after="0"/>
              <w:jc w:val="center"/>
            </w:pPr>
            <w:r>
              <w:t>3.03</w:t>
            </w:r>
          </w:p>
        </w:tc>
        <w:tc>
          <w:tcPr>
            <w:tcW w:w="1513" w:type="dxa"/>
            <w:vAlign w:val="center"/>
          </w:tcPr>
          <w:p w14:paraId="2001A4C4" w14:textId="77777777" w:rsidR="00F21DE5" w:rsidRDefault="00F21DE5" w:rsidP="00E416F1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A1AC3BF" w14:textId="77777777" w:rsidR="00F21DE5" w:rsidRDefault="00F21DE5" w:rsidP="00E416F1">
            <w:pPr>
              <w:spacing w:after="0"/>
              <w:jc w:val="center"/>
            </w:pPr>
            <w:r>
              <w:t>N/A</w:t>
            </w:r>
          </w:p>
        </w:tc>
      </w:tr>
    </w:tbl>
    <w:p w14:paraId="465A5F38" w14:textId="77777777" w:rsidR="00F21DE5" w:rsidRDefault="00F21DE5" w:rsidP="00F21DE5"/>
    <w:p w14:paraId="1403BB7E" w14:textId="2A11C3A9" w:rsidR="00F21DE5" w:rsidRDefault="00F21DE5" w:rsidP="00F21DE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Tabell \* ARABIC \s 1 ">
        <w:r>
          <w:rPr>
            <w:noProof/>
          </w:rPr>
          <w:t>4</w:t>
        </w:r>
      </w:fldSimple>
      <w:r>
        <w:t xml:space="preserve"> Temperatur data fra test 8, høy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21DE5" w14:paraId="5390DE84" w14:textId="77777777" w:rsidTr="00E416F1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E3C8393" w14:textId="77777777" w:rsidR="00F21DE5" w:rsidRDefault="00F21DE5" w:rsidP="00E416F1">
            <w:pPr>
              <w:spacing w:after="0"/>
              <w:jc w:val="center"/>
            </w:pPr>
            <w:r>
              <w:t>Test nummer: 8</w:t>
            </w:r>
          </w:p>
        </w:tc>
        <w:tc>
          <w:tcPr>
            <w:tcW w:w="914" w:type="dxa"/>
            <w:vMerge w:val="restart"/>
            <w:vAlign w:val="center"/>
          </w:tcPr>
          <w:p w14:paraId="22907E17" w14:textId="77777777" w:rsidR="00F21DE5" w:rsidRDefault="00F21DE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C41EA2F" w14:textId="77777777" w:rsidR="00F21DE5" w:rsidRDefault="00F21DE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7C1DEE6" w14:textId="77777777" w:rsidR="00F21DE5" w:rsidRDefault="00F21DE5" w:rsidP="00E416F1">
            <w:pPr>
              <w:spacing w:after="0"/>
              <w:jc w:val="center"/>
            </w:pPr>
            <w:r>
              <w:t>Generator 2</w:t>
            </w:r>
          </w:p>
        </w:tc>
      </w:tr>
      <w:tr w:rsidR="00F21DE5" w14:paraId="7EF93896" w14:textId="77777777" w:rsidTr="00E416F1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7B55A4C" w14:textId="77777777" w:rsidR="00F21DE5" w:rsidRDefault="00F21DE5" w:rsidP="00E416F1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356087A" w14:textId="77777777" w:rsidR="00F21DE5" w:rsidRDefault="00F21DE5" w:rsidP="00E416F1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68FF555" w14:textId="77777777" w:rsidR="00F21DE5" w:rsidRDefault="00F21DE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C37C85" w14:textId="77777777" w:rsidR="00F21DE5" w:rsidRDefault="00F21DE5" w:rsidP="00E416F1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58CCE77" w14:textId="77777777" w:rsidR="00F21DE5" w:rsidRDefault="00F21DE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05D95E09" w14:textId="77777777" w:rsidR="00F21DE5" w:rsidRDefault="00F21DE5" w:rsidP="00E416F1">
            <w:pPr>
              <w:spacing w:after="0"/>
              <w:jc w:val="center"/>
            </w:pPr>
            <w:r>
              <w:t>Max</w:t>
            </w:r>
          </w:p>
        </w:tc>
      </w:tr>
      <w:tr w:rsidR="00F21DE5" w14:paraId="0050F828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39FCD0F9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2E9AB50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95DE125" w14:textId="77777777" w:rsidR="00F21DE5" w:rsidRDefault="00F21DE5" w:rsidP="00E416F1">
            <w:pPr>
              <w:spacing w:after="0"/>
              <w:jc w:val="center"/>
            </w:pPr>
            <w:r>
              <w:t>47.3</w:t>
            </w:r>
          </w:p>
        </w:tc>
        <w:tc>
          <w:tcPr>
            <w:tcW w:w="856" w:type="dxa"/>
            <w:vAlign w:val="center"/>
          </w:tcPr>
          <w:p w14:paraId="3193346A" w14:textId="77777777" w:rsidR="00F21DE5" w:rsidRDefault="00F21DE5" w:rsidP="00E416F1">
            <w:pPr>
              <w:spacing w:after="0"/>
              <w:jc w:val="center"/>
            </w:pPr>
            <w:r>
              <w:t>50.8</w:t>
            </w:r>
          </w:p>
        </w:tc>
        <w:tc>
          <w:tcPr>
            <w:tcW w:w="718" w:type="dxa"/>
            <w:vAlign w:val="center"/>
          </w:tcPr>
          <w:p w14:paraId="774E9687" w14:textId="77777777" w:rsidR="00F21DE5" w:rsidRDefault="00F21DE5" w:rsidP="00E416F1">
            <w:pPr>
              <w:spacing w:after="0"/>
              <w:jc w:val="center"/>
            </w:pPr>
            <w:r>
              <w:t>79.9</w:t>
            </w:r>
          </w:p>
        </w:tc>
        <w:tc>
          <w:tcPr>
            <w:tcW w:w="795" w:type="dxa"/>
            <w:vAlign w:val="center"/>
          </w:tcPr>
          <w:p w14:paraId="1CF1B8F3" w14:textId="77777777" w:rsidR="00F21DE5" w:rsidRDefault="00F21DE5" w:rsidP="00E416F1">
            <w:pPr>
              <w:spacing w:after="0"/>
              <w:jc w:val="center"/>
            </w:pPr>
            <w:r>
              <w:t>104.8</w:t>
            </w:r>
          </w:p>
        </w:tc>
      </w:tr>
      <w:tr w:rsidR="00F21DE5" w14:paraId="0087C95F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3D4CBAA6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3A13AE9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5DE53F" w14:textId="77777777" w:rsidR="00F21DE5" w:rsidRDefault="00F21DE5" w:rsidP="00E416F1">
            <w:pPr>
              <w:spacing w:after="0"/>
              <w:jc w:val="center"/>
            </w:pPr>
            <w:r>
              <w:t>56.0</w:t>
            </w:r>
          </w:p>
        </w:tc>
        <w:tc>
          <w:tcPr>
            <w:tcW w:w="856" w:type="dxa"/>
            <w:vAlign w:val="center"/>
          </w:tcPr>
          <w:p w14:paraId="7C306B3D" w14:textId="77777777" w:rsidR="00F21DE5" w:rsidRDefault="00F21DE5" w:rsidP="00E416F1">
            <w:pPr>
              <w:spacing w:after="0"/>
              <w:jc w:val="center"/>
            </w:pPr>
            <w:r>
              <w:t>60.9</w:t>
            </w:r>
          </w:p>
        </w:tc>
        <w:tc>
          <w:tcPr>
            <w:tcW w:w="718" w:type="dxa"/>
            <w:vAlign w:val="center"/>
          </w:tcPr>
          <w:p w14:paraId="688EFCB1" w14:textId="77777777" w:rsidR="00F21DE5" w:rsidRDefault="00F21DE5" w:rsidP="00E416F1">
            <w:pPr>
              <w:spacing w:after="0"/>
              <w:jc w:val="center"/>
            </w:pPr>
            <w:r>
              <w:t>97.9</w:t>
            </w:r>
          </w:p>
        </w:tc>
        <w:tc>
          <w:tcPr>
            <w:tcW w:w="795" w:type="dxa"/>
            <w:vAlign w:val="center"/>
          </w:tcPr>
          <w:p w14:paraId="5081041E" w14:textId="77777777" w:rsidR="00F21DE5" w:rsidRDefault="00F21DE5" w:rsidP="00E416F1">
            <w:pPr>
              <w:spacing w:after="0"/>
              <w:jc w:val="center"/>
            </w:pPr>
            <w:r>
              <w:t>129.7</w:t>
            </w:r>
          </w:p>
        </w:tc>
      </w:tr>
      <w:tr w:rsidR="00F21DE5" w14:paraId="3BC27532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7444E626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23E3931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824D5B4" w14:textId="77777777" w:rsidR="00F21DE5" w:rsidRDefault="00F21DE5" w:rsidP="00E416F1">
            <w:pPr>
              <w:spacing w:after="0"/>
              <w:jc w:val="center"/>
            </w:pPr>
            <w:r>
              <w:t>23.3</w:t>
            </w:r>
          </w:p>
        </w:tc>
        <w:tc>
          <w:tcPr>
            <w:tcW w:w="856" w:type="dxa"/>
            <w:vAlign w:val="center"/>
          </w:tcPr>
          <w:p w14:paraId="3827507A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473C59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E30EFA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</w:tr>
    </w:tbl>
    <w:p w14:paraId="00778B8D" w14:textId="77777777" w:rsidR="00824DD9" w:rsidRDefault="00824DD9">
      <w:pPr>
        <w:spacing w:after="160" w:line="259" w:lineRule="auto"/>
      </w:pPr>
    </w:p>
    <w:p w14:paraId="51A0FD79" w14:textId="77777777" w:rsidR="00824DD9" w:rsidRDefault="00824DD9">
      <w:pPr>
        <w:spacing w:after="160" w:line="259" w:lineRule="auto"/>
      </w:pPr>
    </w:p>
    <w:p w14:paraId="6E6AA743" w14:textId="77777777" w:rsidR="003B0202" w:rsidRDefault="003B0202" w:rsidP="003B0202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86AFE65" wp14:editId="5D4F4E83">
            <wp:extent cx="5762625" cy="6248400"/>
            <wp:effectExtent l="0" t="0" r="9525" b="0"/>
            <wp:docPr id="1122673703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B7CB" w14:textId="6DEB89B7" w:rsidR="003B0202" w:rsidRDefault="003B0202" w:rsidP="003B020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8</w:t>
      </w:r>
    </w:p>
    <w:p w14:paraId="329B45E4" w14:textId="3EAF8413" w:rsidR="00824DD9" w:rsidRDefault="00824DD9">
      <w:pPr>
        <w:spacing w:after="160" w:line="259" w:lineRule="auto"/>
      </w:pPr>
      <w:r>
        <w:br w:type="page"/>
      </w:r>
    </w:p>
    <w:p w14:paraId="3E119766" w14:textId="77777777" w:rsidR="00217A33" w:rsidRDefault="00217A33" w:rsidP="00217A3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0B857A5" wp14:editId="483E125B">
            <wp:extent cx="8317868" cy="4530759"/>
            <wp:effectExtent l="7620" t="0" r="0" b="0"/>
            <wp:docPr id="1232049331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43541" cy="454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5FAB" w14:textId="79837544" w:rsidR="003B0202" w:rsidRDefault="00217A33" w:rsidP="00217A3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8</w:t>
      </w:r>
    </w:p>
    <w:p w14:paraId="50F56BD8" w14:textId="77777777" w:rsidR="00E26D95" w:rsidRDefault="00E26D95" w:rsidP="00E26D95"/>
    <w:p w14:paraId="09D518AB" w14:textId="532C2987" w:rsidR="00E26D95" w:rsidRDefault="00E26D95" w:rsidP="00E26D95">
      <w:pPr>
        <w:pStyle w:val="Overskrift2"/>
      </w:pPr>
      <w:bookmarkStart w:id="11" w:name="_Toc196065036"/>
      <w:r>
        <w:t>Test nr 11</w:t>
      </w:r>
      <w:bookmarkEnd w:id="11"/>
    </w:p>
    <w:p w14:paraId="3AFBB901" w14:textId="499B6633" w:rsidR="00445F38" w:rsidRDefault="00445F38" w:rsidP="00445F3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11, høy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45F38" w14:paraId="55C1777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5F538F2" w14:textId="77777777" w:rsidR="00445F38" w:rsidRDefault="00445F38" w:rsidP="008B7C47">
            <w:pPr>
              <w:spacing w:after="0"/>
              <w:jc w:val="center"/>
            </w:pPr>
            <w:r>
              <w:t>Test nummer: 11</w:t>
            </w:r>
          </w:p>
        </w:tc>
        <w:tc>
          <w:tcPr>
            <w:tcW w:w="1158" w:type="dxa"/>
            <w:vAlign w:val="center"/>
          </w:tcPr>
          <w:p w14:paraId="0B96971A" w14:textId="77777777" w:rsidR="00445F38" w:rsidRDefault="00445F3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B2F653D" w14:textId="77777777" w:rsidR="00445F38" w:rsidRDefault="00445F3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44B8FC1" w14:textId="77777777" w:rsidR="00445F38" w:rsidRDefault="00445F3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D6BA99" w14:textId="77777777" w:rsidR="00445F38" w:rsidRDefault="00445F3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45F38" w14:paraId="69DB6BE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A11020B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79885CD3" w14:textId="77777777" w:rsidR="00445F38" w:rsidRDefault="00445F3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F5DFC2A" w14:textId="77777777" w:rsidR="00445F38" w:rsidRDefault="00445F38" w:rsidP="008B7C47">
            <w:pPr>
              <w:spacing w:after="0"/>
              <w:jc w:val="center"/>
            </w:pPr>
            <w:r>
              <w:t>6.48</w:t>
            </w:r>
          </w:p>
        </w:tc>
        <w:tc>
          <w:tcPr>
            <w:tcW w:w="1513" w:type="dxa"/>
            <w:vAlign w:val="center"/>
          </w:tcPr>
          <w:p w14:paraId="539FDEA7" w14:textId="77777777" w:rsidR="00445F38" w:rsidRDefault="00445F38" w:rsidP="008B7C47">
            <w:pPr>
              <w:spacing w:after="0"/>
              <w:jc w:val="center"/>
            </w:pPr>
            <w:r>
              <w:t>13.47</w:t>
            </w:r>
          </w:p>
        </w:tc>
        <w:tc>
          <w:tcPr>
            <w:tcW w:w="1524" w:type="dxa"/>
            <w:vAlign w:val="center"/>
          </w:tcPr>
          <w:p w14:paraId="372D8F33" w14:textId="77777777" w:rsidR="00445F38" w:rsidRDefault="00445F38" w:rsidP="008B7C47">
            <w:pPr>
              <w:spacing w:after="0"/>
              <w:jc w:val="center"/>
            </w:pPr>
            <w:r>
              <w:t>2.23</w:t>
            </w:r>
          </w:p>
        </w:tc>
      </w:tr>
      <w:tr w:rsidR="00445F38" w14:paraId="718F190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1C71E43" w14:textId="77777777" w:rsidR="00445F38" w:rsidRDefault="00445F3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EE0C3A8" w14:textId="77777777" w:rsidR="00445F38" w:rsidRDefault="00445F3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FBF03A2" w14:textId="77777777" w:rsidR="00445F38" w:rsidRDefault="00445F38" w:rsidP="008B7C47">
            <w:pPr>
              <w:spacing w:after="0"/>
              <w:jc w:val="center"/>
            </w:pPr>
            <w:r>
              <w:t>7.28</w:t>
            </w:r>
          </w:p>
        </w:tc>
        <w:tc>
          <w:tcPr>
            <w:tcW w:w="1513" w:type="dxa"/>
            <w:vAlign w:val="center"/>
          </w:tcPr>
          <w:p w14:paraId="1DFB4495" w14:textId="534BA170" w:rsidR="00445F38" w:rsidRDefault="00363B71" w:rsidP="008B7C47">
            <w:pPr>
              <w:spacing w:after="0"/>
              <w:jc w:val="center"/>
            </w:pPr>
            <w:r>
              <w:t>15,54</w:t>
            </w:r>
          </w:p>
        </w:tc>
        <w:tc>
          <w:tcPr>
            <w:tcW w:w="1524" w:type="dxa"/>
            <w:vAlign w:val="center"/>
          </w:tcPr>
          <w:p w14:paraId="4B82BCBA" w14:textId="77777777" w:rsidR="00445F38" w:rsidRDefault="00445F38" w:rsidP="008B7C47">
            <w:pPr>
              <w:spacing w:after="0"/>
              <w:jc w:val="center"/>
            </w:pPr>
            <w:r>
              <w:t>2.25</w:t>
            </w:r>
          </w:p>
        </w:tc>
      </w:tr>
      <w:tr w:rsidR="00445F38" w14:paraId="69F987F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9C07CF0" w14:textId="77777777" w:rsidR="00445F38" w:rsidRDefault="00445F3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0885B0AC" w14:textId="77777777" w:rsidR="00445F38" w:rsidRDefault="00445F3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BD773C7" w14:textId="77777777" w:rsidR="00445F38" w:rsidRDefault="00445F38" w:rsidP="008B7C47">
            <w:pPr>
              <w:spacing w:after="0"/>
              <w:jc w:val="center"/>
            </w:pPr>
            <w:r>
              <w:t>3.29</w:t>
            </w:r>
          </w:p>
        </w:tc>
        <w:tc>
          <w:tcPr>
            <w:tcW w:w="1513" w:type="dxa"/>
            <w:vAlign w:val="center"/>
          </w:tcPr>
          <w:p w14:paraId="63816318" w14:textId="00E17169" w:rsidR="00445F38" w:rsidRDefault="00363B71" w:rsidP="008B7C47">
            <w:pPr>
              <w:spacing w:after="0"/>
              <w:jc w:val="center"/>
            </w:pPr>
            <w:r>
              <w:t>7,72</w:t>
            </w:r>
          </w:p>
        </w:tc>
        <w:tc>
          <w:tcPr>
            <w:tcW w:w="1524" w:type="dxa"/>
            <w:vAlign w:val="center"/>
          </w:tcPr>
          <w:p w14:paraId="75C38CB2" w14:textId="77777777" w:rsidR="00445F38" w:rsidRDefault="00445F38" w:rsidP="008B7C47">
            <w:pPr>
              <w:spacing w:after="0"/>
              <w:jc w:val="center"/>
            </w:pPr>
            <w:r>
              <w:t>0.32</w:t>
            </w:r>
          </w:p>
        </w:tc>
      </w:tr>
      <w:tr w:rsidR="00445F38" w14:paraId="4B2906F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E1FFF3" w14:textId="77777777" w:rsidR="00445F38" w:rsidRDefault="00445F3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D24D25D" w14:textId="77777777" w:rsidR="00445F38" w:rsidRDefault="00445F3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8A6FF64" w14:textId="77777777" w:rsidR="00445F38" w:rsidRDefault="00445F38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13" w:type="dxa"/>
            <w:vAlign w:val="center"/>
          </w:tcPr>
          <w:p w14:paraId="19A095B8" w14:textId="77777777" w:rsidR="00445F38" w:rsidRDefault="00445F38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24" w:type="dxa"/>
            <w:vAlign w:val="center"/>
          </w:tcPr>
          <w:p w14:paraId="409C6705" w14:textId="77777777" w:rsidR="00445F38" w:rsidRDefault="00445F3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FFD8EB1" w14:textId="77777777" w:rsidR="00445F38" w:rsidRDefault="00445F38" w:rsidP="00445F38"/>
    <w:p w14:paraId="3D580F64" w14:textId="77777777" w:rsidR="00445F38" w:rsidRDefault="00445F38" w:rsidP="00445F38"/>
    <w:p w14:paraId="7653492A" w14:textId="728CC99A" w:rsidR="00445F38" w:rsidRDefault="00445F38" w:rsidP="00445F3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11, høy belastning, minimum omgivelser 25</w:t>
      </w:r>
      <w:r w:rsidRPr="00A02890">
        <w:t>°C</w:t>
      </w:r>
    </w:p>
    <w:tbl>
      <w:tblPr>
        <w:tblStyle w:val="Tabellrutenett"/>
        <w:tblW w:w="7020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8"/>
      </w:tblGrid>
      <w:tr w:rsidR="00445F38" w14:paraId="2D4B501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42AC84A" w14:textId="77777777" w:rsidR="00445F38" w:rsidRDefault="00445F38" w:rsidP="008B7C47">
            <w:pPr>
              <w:spacing w:after="0"/>
              <w:jc w:val="center"/>
            </w:pPr>
            <w:r>
              <w:t>Test nummer: 11</w:t>
            </w:r>
          </w:p>
        </w:tc>
        <w:tc>
          <w:tcPr>
            <w:tcW w:w="914" w:type="dxa"/>
            <w:vMerge w:val="restart"/>
            <w:vAlign w:val="center"/>
          </w:tcPr>
          <w:p w14:paraId="2852BECA" w14:textId="77777777" w:rsidR="00445F38" w:rsidRDefault="00445F3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96E0143" w14:textId="77777777" w:rsidR="00445F38" w:rsidRDefault="00445F3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7" w:type="dxa"/>
            <w:gridSpan w:val="2"/>
            <w:vAlign w:val="center"/>
          </w:tcPr>
          <w:p w14:paraId="5C330B74" w14:textId="77777777" w:rsidR="00445F38" w:rsidRDefault="00445F3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45F38" w14:paraId="2B866D9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D4D1C63" w14:textId="77777777" w:rsidR="00445F38" w:rsidRDefault="00445F3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246D01D" w14:textId="77777777" w:rsidR="00445F38" w:rsidRDefault="00445F3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1AAD3B0" w14:textId="77777777" w:rsidR="00445F38" w:rsidRDefault="00445F3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187B0AD" w14:textId="77777777" w:rsidR="00445F38" w:rsidRDefault="00445F3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1D9196FF" w14:textId="77777777" w:rsidR="00445F38" w:rsidRDefault="00445F3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55A7D50" w14:textId="77777777" w:rsidR="00445F38" w:rsidRDefault="00445F38" w:rsidP="008B7C47">
            <w:pPr>
              <w:spacing w:after="0"/>
              <w:jc w:val="center"/>
            </w:pPr>
            <w:r>
              <w:t>Max</w:t>
            </w:r>
          </w:p>
        </w:tc>
      </w:tr>
      <w:tr w:rsidR="00445F38" w14:paraId="229A7F9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F27C3C6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38E756C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3B78B0" w14:textId="77777777" w:rsidR="00445F38" w:rsidRDefault="00445F38" w:rsidP="008B7C47">
            <w:pPr>
              <w:spacing w:after="0"/>
              <w:jc w:val="center"/>
            </w:pPr>
            <w:r>
              <w:t>48.3</w:t>
            </w:r>
          </w:p>
        </w:tc>
        <w:tc>
          <w:tcPr>
            <w:tcW w:w="856" w:type="dxa"/>
            <w:vAlign w:val="center"/>
          </w:tcPr>
          <w:p w14:paraId="1391EA95" w14:textId="77777777" w:rsidR="00445F38" w:rsidRDefault="00445F38" w:rsidP="008B7C47">
            <w:pPr>
              <w:spacing w:after="0"/>
              <w:jc w:val="center"/>
            </w:pPr>
            <w:r>
              <w:t>51.5</w:t>
            </w:r>
          </w:p>
        </w:tc>
        <w:tc>
          <w:tcPr>
            <w:tcW w:w="889" w:type="dxa"/>
            <w:vAlign w:val="center"/>
          </w:tcPr>
          <w:p w14:paraId="5FE10628" w14:textId="77777777" w:rsidR="00445F38" w:rsidRDefault="00445F38" w:rsidP="008B7C47">
            <w:pPr>
              <w:spacing w:after="0"/>
              <w:jc w:val="center"/>
            </w:pPr>
            <w:r>
              <w:t>81.7</w:t>
            </w:r>
          </w:p>
        </w:tc>
        <w:tc>
          <w:tcPr>
            <w:tcW w:w="795" w:type="dxa"/>
            <w:vAlign w:val="center"/>
          </w:tcPr>
          <w:p w14:paraId="56B616EE" w14:textId="77777777" w:rsidR="00445F38" w:rsidRDefault="00445F38" w:rsidP="008B7C47">
            <w:pPr>
              <w:spacing w:after="0"/>
              <w:jc w:val="center"/>
            </w:pPr>
            <w:r>
              <w:t>105.2</w:t>
            </w:r>
          </w:p>
        </w:tc>
      </w:tr>
      <w:tr w:rsidR="00445F38" w14:paraId="4C1E4F7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1E1A4E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9E3D044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3B9A7CE" w14:textId="77777777" w:rsidR="00445F38" w:rsidRDefault="00445F38" w:rsidP="008B7C47">
            <w:pPr>
              <w:spacing w:after="0"/>
              <w:jc w:val="center"/>
            </w:pPr>
            <w:r>
              <w:t>56.4</w:t>
            </w:r>
          </w:p>
        </w:tc>
        <w:tc>
          <w:tcPr>
            <w:tcW w:w="856" w:type="dxa"/>
            <w:vAlign w:val="center"/>
          </w:tcPr>
          <w:p w14:paraId="44676147" w14:textId="77777777" w:rsidR="00445F38" w:rsidRDefault="00445F38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889" w:type="dxa"/>
            <w:vAlign w:val="center"/>
          </w:tcPr>
          <w:p w14:paraId="4D0BB9A8" w14:textId="77777777" w:rsidR="00445F38" w:rsidRDefault="00445F38" w:rsidP="008B7C47">
            <w:pPr>
              <w:spacing w:after="0"/>
              <w:jc w:val="center"/>
            </w:pPr>
            <w:r>
              <w:t>100.2</w:t>
            </w:r>
          </w:p>
        </w:tc>
        <w:tc>
          <w:tcPr>
            <w:tcW w:w="795" w:type="dxa"/>
            <w:vAlign w:val="center"/>
          </w:tcPr>
          <w:p w14:paraId="55DE4C34" w14:textId="77777777" w:rsidR="00445F38" w:rsidRDefault="00445F38" w:rsidP="008B7C47">
            <w:pPr>
              <w:spacing w:after="0"/>
              <w:jc w:val="center"/>
            </w:pPr>
            <w:r>
              <w:t>130.1</w:t>
            </w:r>
          </w:p>
        </w:tc>
      </w:tr>
      <w:tr w:rsidR="00445F38" w14:paraId="01F5439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1DC5E21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E13EB29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D314F33" w14:textId="77777777" w:rsidR="00445F38" w:rsidRDefault="00445F38" w:rsidP="008B7C47">
            <w:pPr>
              <w:spacing w:after="0"/>
              <w:jc w:val="center"/>
            </w:pPr>
            <w:r>
              <w:t>26.1</w:t>
            </w:r>
          </w:p>
        </w:tc>
        <w:tc>
          <w:tcPr>
            <w:tcW w:w="856" w:type="dxa"/>
            <w:vAlign w:val="center"/>
          </w:tcPr>
          <w:p w14:paraId="07B82010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3DB2B2B2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B7E28F0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F197794" w14:textId="77777777" w:rsidR="00445F38" w:rsidRDefault="00445F38">
      <w:pPr>
        <w:spacing w:after="160" w:line="259" w:lineRule="auto"/>
      </w:pPr>
    </w:p>
    <w:p w14:paraId="7B0CD223" w14:textId="77777777" w:rsidR="00165780" w:rsidRDefault="00165780" w:rsidP="00165780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B09A86C" wp14:editId="32B78953">
            <wp:extent cx="5753100" cy="6257925"/>
            <wp:effectExtent l="0" t="0" r="0" b="9525"/>
            <wp:docPr id="1409004737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883E" w14:textId="77E3C332" w:rsidR="00165780" w:rsidRDefault="00165780" w:rsidP="0016578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11</w:t>
      </w:r>
    </w:p>
    <w:p w14:paraId="4F200D9F" w14:textId="4862380B" w:rsidR="00B03AEB" w:rsidRDefault="00B03AEB">
      <w:pPr>
        <w:spacing w:after="160" w:line="259" w:lineRule="auto"/>
      </w:pPr>
      <w:r>
        <w:br w:type="page"/>
      </w:r>
    </w:p>
    <w:p w14:paraId="0A77377B" w14:textId="77777777" w:rsidR="00142394" w:rsidRDefault="00142394" w:rsidP="00142394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682E009" wp14:editId="38705372">
            <wp:extent cx="8296275" cy="4505262"/>
            <wp:effectExtent l="9843" t="0" r="317" b="318"/>
            <wp:docPr id="1791773474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5388" cy="451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5774" w14:textId="15CAF23E" w:rsidR="00142394" w:rsidRPr="00142394" w:rsidRDefault="00142394" w:rsidP="0045674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11</w:t>
      </w:r>
    </w:p>
    <w:p w14:paraId="1CD87CED" w14:textId="77777777" w:rsidR="00E26D95" w:rsidRDefault="00E26D95" w:rsidP="00E26D95"/>
    <w:p w14:paraId="1BB75AC4" w14:textId="5CBD748D" w:rsidR="00E26D95" w:rsidRPr="00E26D95" w:rsidRDefault="00E26D95" w:rsidP="00E26D95">
      <w:pPr>
        <w:pStyle w:val="Overskrift2"/>
      </w:pPr>
      <w:bookmarkStart w:id="12" w:name="_Toc196065037"/>
      <w:r>
        <w:t>Test nr 14</w:t>
      </w:r>
      <w:bookmarkEnd w:id="12"/>
    </w:p>
    <w:p w14:paraId="0450EC25" w14:textId="612102FE" w:rsidR="006F7A66" w:rsidRDefault="006F7A66" w:rsidP="006F7A6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14, høy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F7A66" w14:paraId="129A08C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F7FFF90" w14:textId="77777777" w:rsidR="006F7A66" w:rsidRDefault="006F7A66" w:rsidP="008B7C47">
            <w:pPr>
              <w:spacing w:after="0"/>
              <w:jc w:val="center"/>
            </w:pPr>
            <w:r>
              <w:t>Test nummer: 14</w:t>
            </w:r>
          </w:p>
        </w:tc>
        <w:tc>
          <w:tcPr>
            <w:tcW w:w="1158" w:type="dxa"/>
            <w:vAlign w:val="center"/>
          </w:tcPr>
          <w:p w14:paraId="5C7C1306" w14:textId="77777777" w:rsidR="006F7A66" w:rsidRDefault="006F7A6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EF2B39C" w14:textId="77777777" w:rsidR="006F7A66" w:rsidRDefault="006F7A6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FE126C3" w14:textId="77777777" w:rsidR="006F7A66" w:rsidRDefault="006F7A66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B98DE6E" w14:textId="77777777" w:rsidR="006F7A66" w:rsidRDefault="006F7A66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F7A66" w14:paraId="73FA09F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A4F02C6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42A28EB" w14:textId="77777777" w:rsidR="006F7A66" w:rsidRDefault="006F7A66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07081AE" w14:textId="77777777" w:rsidR="006F7A66" w:rsidRDefault="006F7A66" w:rsidP="008B7C47">
            <w:pPr>
              <w:spacing w:after="0"/>
              <w:jc w:val="center"/>
            </w:pPr>
            <w:r>
              <w:t>6.41</w:t>
            </w:r>
          </w:p>
        </w:tc>
        <w:tc>
          <w:tcPr>
            <w:tcW w:w="1513" w:type="dxa"/>
            <w:vAlign w:val="center"/>
          </w:tcPr>
          <w:p w14:paraId="572BE6E5" w14:textId="77777777" w:rsidR="006F7A66" w:rsidRDefault="006F7A66" w:rsidP="008B7C47">
            <w:pPr>
              <w:spacing w:after="0"/>
              <w:jc w:val="center"/>
            </w:pPr>
            <w:r>
              <w:t>13.69</w:t>
            </w:r>
          </w:p>
        </w:tc>
        <w:tc>
          <w:tcPr>
            <w:tcW w:w="1524" w:type="dxa"/>
            <w:vAlign w:val="center"/>
          </w:tcPr>
          <w:p w14:paraId="4A45D49B" w14:textId="77777777" w:rsidR="006F7A66" w:rsidRDefault="006F7A66" w:rsidP="008B7C47">
            <w:pPr>
              <w:spacing w:after="0"/>
              <w:jc w:val="center"/>
            </w:pPr>
            <w:r>
              <w:t>2.23</w:t>
            </w:r>
          </w:p>
        </w:tc>
      </w:tr>
      <w:tr w:rsidR="006F7A66" w14:paraId="2EEB3E2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A5DF3EB" w14:textId="77777777" w:rsidR="006F7A66" w:rsidRDefault="006F7A66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1636373" w14:textId="77777777" w:rsidR="006F7A66" w:rsidRDefault="006F7A66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CEB0DE4" w14:textId="77777777" w:rsidR="006F7A66" w:rsidRDefault="006F7A66" w:rsidP="008B7C47">
            <w:pPr>
              <w:spacing w:after="0"/>
              <w:jc w:val="center"/>
            </w:pPr>
            <w:r>
              <w:t>6.85</w:t>
            </w:r>
          </w:p>
        </w:tc>
        <w:tc>
          <w:tcPr>
            <w:tcW w:w="1513" w:type="dxa"/>
            <w:vAlign w:val="center"/>
          </w:tcPr>
          <w:p w14:paraId="2080B8E0" w14:textId="77777777" w:rsidR="006F7A66" w:rsidRDefault="006F7A66" w:rsidP="008B7C47">
            <w:pPr>
              <w:spacing w:after="0"/>
              <w:jc w:val="center"/>
            </w:pPr>
            <w:r>
              <w:t>15.84</w:t>
            </w:r>
          </w:p>
        </w:tc>
        <w:tc>
          <w:tcPr>
            <w:tcW w:w="1524" w:type="dxa"/>
            <w:vAlign w:val="center"/>
          </w:tcPr>
          <w:p w14:paraId="05412313" w14:textId="77777777" w:rsidR="006F7A66" w:rsidRDefault="006F7A66" w:rsidP="008B7C47">
            <w:pPr>
              <w:spacing w:after="0"/>
              <w:jc w:val="center"/>
            </w:pPr>
            <w:r>
              <w:t>2.25</w:t>
            </w:r>
          </w:p>
        </w:tc>
      </w:tr>
      <w:tr w:rsidR="006F7A66" w14:paraId="0D43E1E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1BB7AF7" w14:textId="77777777" w:rsidR="006F7A66" w:rsidRDefault="006F7A66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0691CB0" w14:textId="77777777" w:rsidR="006F7A66" w:rsidRDefault="006F7A66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B7E664D" w14:textId="77777777" w:rsidR="006F7A66" w:rsidRDefault="006F7A66" w:rsidP="008B7C47">
            <w:pPr>
              <w:spacing w:after="0"/>
              <w:jc w:val="center"/>
            </w:pPr>
            <w:r>
              <w:t>3.02</w:t>
            </w:r>
          </w:p>
        </w:tc>
        <w:tc>
          <w:tcPr>
            <w:tcW w:w="1513" w:type="dxa"/>
            <w:vAlign w:val="center"/>
          </w:tcPr>
          <w:p w14:paraId="7B27740E" w14:textId="77777777" w:rsidR="006F7A66" w:rsidRDefault="006F7A66" w:rsidP="008B7C47">
            <w:pPr>
              <w:spacing w:after="0"/>
              <w:jc w:val="center"/>
            </w:pPr>
            <w:r>
              <w:t>7.93</w:t>
            </w:r>
          </w:p>
        </w:tc>
        <w:tc>
          <w:tcPr>
            <w:tcW w:w="1524" w:type="dxa"/>
            <w:vAlign w:val="center"/>
          </w:tcPr>
          <w:p w14:paraId="339C465B" w14:textId="77777777" w:rsidR="006F7A66" w:rsidRDefault="006F7A66" w:rsidP="008B7C47">
            <w:pPr>
              <w:spacing w:after="0"/>
              <w:jc w:val="center"/>
            </w:pPr>
            <w:r>
              <w:t>0.32</w:t>
            </w:r>
          </w:p>
        </w:tc>
      </w:tr>
      <w:tr w:rsidR="006F7A66" w14:paraId="7AE6110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03E5AC0" w14:textId="77777777" w:rsidR="006F7A66" w:rsidRDefault="006F7A66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32C2694" w14:textId="77777777" w:rsidR="006F7A66" w:rsidRDefault="006F7A66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FD0E9C2" w14:textId="77777777" w:rsidR="006F7A66" w:rsidRDefault="006F7A66" w:rsidP="008B7C47">
            <w:pPr>
              <w:spacing w:after="0"/>
              <w:jc w:val="center"/>
            </w:pPr>
            <w:r>
              <w:t>4.03</w:t>
            </w:r>
          </w:p>
        </w:tc>
        <w:tc>
          <w:tcPr>
            <w:tcW w:w="1513" w:type="dxa"/>
            <w:vAlign w:val="center"/>
          </w:tcPr>
          <w:p w14:paraId="0CA4B895" w14:textId="77777777" w:rsidR="006F7A66" w:rsidRDefault="006F7A66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649DE68" w14:textId="77777777" w:rsidR="006F7A66" w:rsidRDefault="006F7A66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728EE52" w14:textId="77777777" w:rsidR="006F7A66" w:rsidRDefault="006F7A66" w:rsidP="006F7A66"/>
    <w:p w14:paraId="284BAE76" w14:textId="3FF7070C" w:rsidR="006F7A66" w:rsidRDefault="006F7A66" w:rsidP="006F7A6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14, høy belastning, minimum omgivelser 28</w:t>
      </w:r>
      <w:r w:rsidRPr="00A02890">
        <w:t>°C</w:t>
      </w:r>
    </w:p>
    <w:tbl>
      <w:tblPr>
        <w:tblStyle w:val="Tabellrutenett"/>
        <w:tblW w:w="7020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8"/>
      </w:tblGrid>
      <w:tr w:rsidR="006F7A66" w14:paraId="09EC7D1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A70A334" w14:textId="77777777" w:rsidR="006F7A66" w:rsidRDefault="006F7A66" w:rsidP="008B7C47">
            <w:pPr>
              <w:spacing w:after="0"/>
              <w:jc w:val="center"/>
            </w:pPr>
            <w:r>
              <w:t>Test nummer: 14</w:t>
            </w:r>
          </w:p>
        </w:tc>
        <w:tc>
          <w:tcPr>
            <w:tcW w:w="914" w:type="dxa"/>
            <w:vMerge w:val="restart"/>
            <w:vAlign w:val="center"/>
          </w:tcPr>
          <w:p w14:paraId="4E3206E3" w14:textId="77777777" w:rsidR="006F7A66" w:rsidRDefault="006F7A6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03F1C30" w14:textId="77777777" w:rsidR="006F7A66" w:rsidRDefault="006F7A6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7" w:type="dxa"/>
            <w:gridSpan w:val="2"/>
            <w:vAlign w:val="center"/>
          </w:tcPr>
          <w:p w14:paraId="40294297" w14:textId="77777777" w:rsidR="006F7A66" w:rsidRDefault="006F7A66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F7A66" w14:paraId="54345565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08793DA" w14:textId="77777777" w:rsidR="006F7A66" w:rsidRDefault="006F7A66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C3FEA62" w14:textId="77777777" w:rsidR="006F7A66" w:rsidRDefault="006F7A66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B0FA9CA" w14:textId="77777777" w:rsidR="006F7A66" w:rsidRDefault="006F7A6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2F16B58" w14:textId="77777777" w:rsidR="006F7A66" w:rsidRDefault="006F7A66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62AFFB50" w14:textId="77777777" w:rsidR="006F7A66" w:rsidRDefault="006F7A6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4491EEE" w14:textId="77777777" w:rsidR="006F7A66" w:rsidRDefault="006F7A66" w:rsidP="008B7C47">
            <w:pPr>
              <w:spacing w:after="0"/>
              <w:jc w:val="center"/>
            </w:pPr>
            <w:r>
              <w:t>Max</w:t>
            </w:r>
          </w:p>
        </w:tc>
      </w:tr>
      <w:tr w:rsidR="006F7A66" w14:paraId="29B6E1E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6BCE1B9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72C74D6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F8B0EAF" w14:textId="77777777" w:rsidR="006F7A66" w:rsidRDefault="006F7A66" w:rsidP="008B7C47">
            <w:pPr>
              <w:spacing w:after="0"/>
              <w:jc w:val="center"/>
            </w:pPr>
            <w:r>
              <w:t>49.1</w:t>
            </w:r>
          </w:p>
        </w:tc>
        <w:tc>
          <w:tcPr>
            <w:tcW w:w="856" w:type="dxa"/>
            <w:vAlign w:val="center"/>
          </w:tcPr>
          <w:p w14:paraId="64BF1A5A" w14:textId="77777777" w:rsidR="006F7A66" w:rsidRDefault="006F7A66" w:rsidP="008B7C47">
            <w:pPr>
              <w:spacing w:after="0"/>
              <w:jc w:val="center"/>
            </w:pPr>
            <w:r>
              <w:t>51.9</w:t>
            </w:r>
          </w:p>
        </w:tc>
        <w:tc>
          <w:tcPr>
            <w:tcW w:w="889" w:type="dxa"/>
            <w:vAlign w:val="center"/>
          </w:tcPr>
          <w:p w14:paraId="1262D32D" w14:textId="77777777" w:rsidR="006F7A66" w:rsidRDefault="006F7A66" w:rsidP="008B7C47">
            <w:pPr>
              <w:spacing w:after="0"/>
              <w:jc w:val="center"/>
            </w:pPr>
            <w:r>
              <w:t>83.3</w:t>
            </w:r>
          </w:p>
        </w:tc>
        <w:tc>
          <w:tcPr>
            <w:tcW w:w="795" w:type="dxa"/>
            <w:vAlign w:val="center"/>
          </w:tcPr>
          <w:p w14:paraId="744C2F13" w14:textId="77777777" w:rsidR="006F7A66" w:rsidRDefault="006F7A66" w:rsidP="008B7C47">
            <w:pPr>
              <w:spacing w:after="0"/>
              <w:jc w:val="center"/>
            </w:pPr>
            <w:r>
              <w:t>105.6</w:t>
            </w:r>
          </w:p>
        </w:tc>
      </w:tr>
      <w:tr w:rsidR="006F7A66" w14:paraId="340EC33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805AB24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C837BD0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31BE72" w14:textId="77777777" w:rsidR="006F7A66" w:rsidRDefault="006F7A66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5E63D3C2" w14:textId="77777777" w:rsidR="006F7A66" w:rsidRDefault="006F7A66" w:rsidP="008B7C47">
            <w:pPr>
              <w:spacing w:after="0"/>
              <w:jc w:val="center"/>
            </w:pPr>
            <w:r>
              <w:t>61.3</w:t>
            </w:r>
          </w:p>
        </w:tc>
        <w:tc>
          <w:tcPr>
            <w:tcW w:w="889" w:type="dxa"/>
            <w:vAlign w:val="center"/>
          </w:tcPr>
          <w:p w14:paraId="36BFAA18" w14:textId="77777777" w:rsidR="006F7A66" w:rsidRDefault="006F7A66" w:rsidP="008B7C47">
            <w:pPr>
              <w:spacing w:after="0"/>
              <w:jc w:val="center"/>
            </w:pPr>
            <w:r>
              <w:t>102.4</w:t>
            </w:r>
          </w:p>
        </w:tc>
        <w:tc>
          <w:tcPr>
            <w:tcW w:w="795" w:type="dxa"/>
            <w:vAlign w:val="center"/>
          </w:tcPr>
          <w:p w14:paraId="71ED34C8" w14:textId="77777777" w:rsidR="006F7A66" w:rsidRDefault="006F7A66" w:rsidP="008B7C47">
            <w:pPr>
              <w:spacing w:after="0"/>
              <w:jc w:val="center"/>
            </w:pPr>
            <w:r>
              <w:t>130.5</w:t>
            </w:r>
          </w:p>
        </w:tc>
      </w:tr>
      <w:tr w:rsidR="006F7A66" w14:paraId="16C5FBD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564A1E6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0A3CADF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6AAB071" w14:textId="77777777" w:rsidR="006F7A66" w:rsidRDefault="006F7A66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6D3FBA63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40DE51EA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BF951DB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2DEF4315" w14:textId="77777777" w:rsidR="00E26D95" w:rsidRDefault="00E26D95" w:rsidP="00E26D95"/>
    <w:p w14:paraId="4B808A0F" w14:textId="1D3D3645" w:rsidR="00E26D95" w:rsidRDefault="00E26D95">
      <w:pPr>
        <w:spacing w:after="160" w:line="259" w:lineRule="auto"/>
      </w:pPr>
      <w:r>
        <w:br w:type="page"/>
      </w:r>
    </w:p>
    <w:p w14:paraId="3DFCD51A" w14:textId="77777777" w:rsidR="00AF78ED" w:rsidRDefault="00AF78ED" w:rsidP="00AF78E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209AD06" wp14:editId="59589BC8">
            <wp:extent cx="5753100" cy="6257925"/>
            <wp:effectExtent l="0" t="0" r="0" b="9525"/>
            <wp:docPr id="433905060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1FF2" w14:textId="03FCE67F" w:rsidR="006F7A66" w:rsidRDefault="00AF78ED" w:rsidP="00AF78E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14</w:t>
      </w:r>
    </w:p>
    <w:p w14:paraId="06263ABC" w14:textId="77777777" w:rsidR="00DF628E" w:rsidRDefault="00DF628E" w:rsidP="00DF62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12830" wp14:editId="76BFD58C">
            <wp:extent cx="8015752" cy="4352925"/>
            <wp:effectExtent l="2540" t="0" r="6985" b="6985"/>
            <wp:docPr id="1248248605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3932" cy="435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9BAB" w14:textId="2AE464B7" w:rsidR="00AF78ED" w:rsidRPr="00AF78ED" w:rsidRDefault="00DF628E" w:rsidP="00DF628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14</w:t>
      </w:r>
    </w:p>
    <w:p w14:paraId="5176054D" w14:textId="531521A3" w:rsidR="00E26D95" w:rsidRDefault="00E26D95" w:rsidP="00E26D95">
      <w:pPr>
        <w:pStyle w:val="Overskrift1"/>
      </w:pPr>
      <w:bookmarkStart w:id="13" w:name="_Toc196065038"/>
      <w:r>
        <w:lastRenderedPageBreak/>
        <w:t>Scenario 3</w:t>
      </w:r>
      <w:bookmarkEnd w:id="13"/>
    </w:p>
    <w:p w14:paraId="25ACAFE1" w14:textId="02442D21" w:rsidR="00890128" w:rsidRDefault="00890128" w:rsidP="00890128">
      <w:r>
        <w:t>Nøkkelverdier for scenario 3:</w:t>
      </w:r>
    </w:p>
    <w:p w14:paraId="6CE40A33" w14:textId="1ECD7F19" w:rsidR="00890128" w:rsidRDefault="00890128" w:rsidP="00890128">
      <w:pPr>
        <w:pStyle w:val="Listeavsnitt"/>
        <w:numPr>
          <w:ilvl w:val="0"/>
          <w:numId w:val="11"/>
        </w:numPr>
      </w:pPr>
      <w:r>
        <w:t>Varierende belastningsprofil</w:t>
      </w:r>
    </w:p>
    <w:p w14:paraId="036840F7" w14:textId="77777777" w:rsidR="00890128" w:rsidRDefault="00890128" w:rsidP="00890128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7F8ED5CA" w14:textId="3A6C9BDB" w:rsidR="00890128" w:rsidRDefault="00A97702" w:rsidP="00890128">
      <w:pPr>
        <w:pStyle w:val="Listeavsnitt"/>
        <w:numPr>
          <w:ilvl w:val="0"/>
          <w:numId w:val="11"/>
        </w:numPr>
      </w:pPr>
      <w:r>
        <w:t>Regulering på Generator 1</w:t>
      </w:r>
    </w:p>
    <w:p w14:paraId="13893D28" w14:textId="601EEFC8" w:rsidR="008009FC" w:rsidRDefault="008009FC">
      <w:pPr>
        <w:spacing w:after="160" w:line="259" w:lineRule="auto"/>
      </w:pPr>
      <w:r>
        <w:br w:type="page"/>
      </w:r>
    </w:p>
    <w:p w14:paraId="1DE1AC04" w14:textId="77777777" w:rsidR="008009FC" w:rsidRPr="00890128" w:rsidRDefault="008009FC" w:rsidP="008009FC">
      <w:pPr>
        <w:pStyle w:val="Listeavsnitt"/>
      </w:pPr>
    </w:p>
    <w:p w14:paraId="37B63676" w14:textId="5384F3D2" w:rsidR="00E26D95" w:rsidRDefault="00E26D95" w:rsidP="00E26D95">
      <w:pPr>
        <w:pStyle w:val="Overskrift2"/>
      </w:pPr>
      <w:bookmarkStart w:id="14" w:name="_Toc196065039"/>
      <w:r>
        <w:t xml:space="preserve">Test nr </w:t>
      </w:r>
      <w:r w:rsidR="00BC014D">
        <w:t>3</w:t>
      </w:r>
      <w:bookmarkEnd w:id="14"/>
    </w:p>
    <w:p w14:paraId="672BB57B" w14:textId="3CBE05EC" w:rsidR="008009FC" w:rsidRDefault="008009FC" w:rsidP="008009F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6D4465">
        <w:t xml:space="preserve">Effektdata fra referansetest </w:t>
      </w:r>
      <w:r>
        <w:t>3</w:t>
      </w:r>
      <w:r w:rsidRPr="006D4465">
        <w:t xml:space="preserve">, </w:t>
      </w:r>
      <w:r>
        <w:t>varierende</w:t>
      </w:r>
      <w:r w:rsidRPr="006D4465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009FC" w14:paraId="1B69625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2DE2C71" w14:textId="77777777" w:rsidR="008009FC" w:rsidRDefault="008009FC" w:rsidP="008B7C47">
            <w:pPr>
              <w:spacing w:after="0"/>
              <w:jc w:val="center"/>
            </w:pPr>
            <w:r>
              <w:t>Test nummer: 3</w:t>
            </w:r>
          </w:p>
        </w:tc>
        <w:tc>
          <w:tcPr>
            <w:tcW w:w="1158" w:type="dxa"/>
            <w:vAlign w:val="center"/>
          </w:tcPr>
          <w:p w14:paraId="705BAF15" w14:textId="77777777" w:rsidR="008009FC" w:rsidRDefault="008009F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858B623" w14:textId="77777777" w:rsidR="008009FC" w:rsidRDefault="008009F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E5019C8" w14:textId="77777777" w:rsidR="008009FC" w:rsidRDefault="008009F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F9E8EB" w14:textId="77777777" w:rsidR="008009FC" w:rsidRDefault="008009F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009FC" w14:paraId="42F0744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4EEEE96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D43CCCE" w14:textId="77777777" w:rsidR="008009FC" w:rsidRDefault="008009F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D14CC49" w14:textId="77777777" w:rsidR="008009FC" w:rsidRDefault="008009FC" w:rsidP="008B7C47">
            <w:pPr>
              <w:spacing w:after="0"/>
              <w:jc w:val="center"/>
            </w:pPr>
            <w:r>
              <w:t>4.85</w:t>
            </w:r>
          </w:p>
        </w:tc>
        <w:tc>
          <w:tcPr>
            <w:tcW w:w="1513" w:type="dxa"/>
            <w:vAlign w:val="center"/>
          </w:tcPr>
          <w:p w14:paraId="61EDD101" w14:textId="77777777" w:rsidR="008009FC" w:rsidRDefault="008009FC" w:rsidP="008B7C47">
            <w:pPr>
              <w:spacing w:after="0"/>
              <w:jc w:val="center"/>
            </w:pPr>
            <w:r>
              <w:t>8.84</w:t>
            </w:r>
          </w:p>
        </w:tc>
        <w:tc>
          <w:tcPr>
            <w:tcW w:w="1524" w:type="dxa"/>
            <w:vAlign w:val="center"/>
          </w:tcPr>
          <w:p w14:paraId="7B77EDF3" w14:textId="77777777" w:rsidR="008009FC" w:rsidRDefault="008009FC" w:rsidP="008B7C47">
            <w:pPr>
              <w:spacing w:after="0"/>
              <w:jc w:val="center"/>
            </w:pPr>
            <w:r>
              <w:t>2.23</w:t>
            </w:r>
          </w:p>
        </w:tc>
      </w:tr>
      <w:tr w:rsidR="008009FC" w14:paraId="59966FF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DA9519C" w14:textId="77777777" w:rsidR="008009FC" w:rsidRDefault="008009F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3AC9FA6" w14:textId="77777777" w:rsidR="008009FC" w:rsidRDefault="008009F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754BD8" w14:textId="77777777" w:rsidR="008009FC" w:rsidRDefault="008009FC" w:rsidP="008B7C47">
            <w:pPr>
              <w:spacing w:after="0"/>
              <w:jc w:val="center"/>
            </w:pPr>
            <w:r>
              <w:t>5.54</w:t>
            </w:r>
          </w:p>
        </w:tc>
        <w:tc>
          <w:tcPr>
            <w:tcW w:w="1513" w:type="dxa"/>
            <w:vAlign w:val="center"/>
          </w:tcPr>
          <w:p w14:paraId="7EEB5B35" w14:textId="77777777" w:rsidR="008009FC" w:rsidRDefault="008009FC" w:rsidP="008B7C47">
            <w:pPr>
              <w:spacing w:after="0"/>
              <w:jc w:val="center"/>
            </w:pPr>
            <w:r>
              <w:t>9.92</w:t>
            </w:r>
          </w:p>
        </w:tc>
        <w:tc>
          <w:tcPr>
            <w:tcW w:w="1524" w:type="dxa"/>
            <w:vAlign w:val="center"/>
          </w:tcPr>
          <w:p w14:paraId="2616F3DF" w14:textId="77777777" w:rsidR="008009FC" w:rsidRDefault="008009FC" w:rsidP="008B7C47">
            <w:pPr>
              <w:spacing w:after="0"/>
              <w:jc w:val="center"/>
            </w:pPr>
            <w:r>
              <w:t>2.25</w:t>
            </w:r>
          </w:p>
        </w:tc>
      </w:tr>
      <w:tr w:rsidR="008009FC" w14:paraId="468EE74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B52ABF9" w14:textId="77777777" w:rsidR="008009FC" w:rsidRDefault="008009F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D9C6DB6" w14:textId="77777777" w:rsidR="008009FC" w:rsidRDefault="008009F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529BB80" w14:textId="77777777" w:rsidR="008009FC" w:rsidRDefault="008009FC" w:rsidP="008B7C47">
            <w:pPr>
              <w:spacing w:after="0"/>
              <w:jc w:val="center"/>
            </w:pPr>
            <w:r>
              <w:t>2.62</w:t>
            </w:r>
          </w:p>
        </w:tc>
        <w:tc>
          <w:tcPr>
            <w:tcW w:w="1513" w:type="dxa"/>
            <w:vAlign w:val="center"/>
          </w:tcPr>
          <w:p w14:paraId="0D0B1C48" w14:textId="77777777" w:rsidR="008009FC" w:rsidRDefault="008009FC" w:rsidP="008B7C47">
            <w:pPr>
              <w:spacing w:after="0"/>
              <w:jc w:val="center"/>
            </w:pPr>
            <w:r>
              <w:t>4.48</w:t>
            </w:r>
          </w:p>
        </w:tc>
        <w:tc>
          <w:tcPr>
            <w:tcW w:w="1524" w:type="dxa"/>
            <w:vAlign w:val="center"/>
          </w:tcPr>
          <w:p w14:paraId="7E48B684" w14:textId="77777777" w:rsidR="008009FC" w:rsidRDefault="008009FC" w:rsidP="008B7C47">
            <w:pPr>
              <w:spacing w:after="0"/>
              <w:jc w:val="center"/>
            </w:pPr>
            <w:r>
              <w:t>0.32</w:t>
            </w:r>
          </w:p>
        </w:tc>
      </w:tr>
      <w:tr w:rsidR="008009FC" w14:paraId="6B322A6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34B7C69" w14:textId="77777777" w:rsidR="008009FC" w:rsidRDefault="008009F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1F0BE62" w14:textId="77777777" w:rsidR="008009FC" w:rsidRDefault="008009F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BC4815A" w14:textId="77777777" w:rsidR="008009FC" w:rsidRDefault="008009FC" w:rsidP="008B7C47">
            <w:pPr>
              <w:spacing w:after="0"/>
              <w:jc w:val="center"/>
            </w:pPr>
            <w:r>
              <w:t>1.36</w:t>
            </w:r>
          </w:p>
        </w:tc>
        <w:tc>
          <w:tcPr>
            <w:tcW w:w="1513" w:type="dxa"/>
            <w:vAlign w:val="center"/>
          </w:tcPr>
          <w:p w14:paraId="3CA34C09" w14:textId="77777777" w:rsidR="008009FC" w:rsidRDefault="008009F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5FA8D64D" w14:textId="77777777" w:rsidR="008009FC" w:rsidRDefault="008009F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E928B5C" w14:textId="77777777" w:rsidR="008009FC" w:rsidRDefault="008009FC" w:rsidP="008009FC"/>
    <w:p w14:paraId="56F93AB0" w14:textId="3FEE1ED9" w:rsidR="008009FC" w:rsidRDefault="008009FC" w:rsidP="008009F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C7767E">
        <w:t xml:space="preserve">Temperatur data fra referansetest </w:t>
      </w:r>
      <w:r>
        <w:t>3</w:t>
      </w:r>
      <w:r w:rsidRPr="00C7767E">
        <w:t>,</w:t>
      </w:r>
      <w:r>
        <w:t xml:space="preserve"> varierende</w:t>
      </w:r>
      <w:r w:rsidRPr="00C7767E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009FC" w14:paraId="5C8DEBE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24D4BED" w14:textId="77777777" w:rsidR="008009FC" w:rsidRDefault="008009FC" w:rsidP="008B7C47">
            <w:pPr>
              <w:spacing w:after="0"/>
              <w:jc w:val="center"/>
            </w:pPr>
            <w:r>
              <w:t>Test nummer: 3</w:t>
            </w:r>
          </w:p>
        </w:tc>
        <w:tc>
          <w:tcPr>
            <w:tcW w:w="914" w:type="dxa"/>
            <w:vMerge w:val="restart"/>
            <w:vAlign w:val="center"/>
          </w:tcPr>
          <w:p w14:paraId="5A66A2B4" w14:textId="77777777" w:rsidR="008009FC" w:rsidRDefault="008009F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E7CCAE7" w14:textId="77777777" w:rsidR="008009FC" w:rsidRDefault="008009F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480CEE5" w14:textId="77777777" w:rsidR="008009FC" w:rsidRDefault="008009F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009FC" w14:paraId="60A33EBF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B9FC60C" w14:textId="77777777" w:rsidR="008009FC" w:rsidRDefault="008009F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B7D9EFD" w14:textId="77777777" w:rsidR="008009FC" w:rsidRDefault="008009F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D492794" w14:textId="77777777" w:rsidR="008009FC" w:rsidRDefault="008009F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A80202C" w14:textId="77777777" w:rsidR="008009FC" w:rsidRDefault="008009F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05F15CB" w14:textId="77777777" w:rsidR="008009FC" w:rsidRDefault="008009F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AD3F678" w14:textId="77777777" w:rsidR="008009FC" w:rsidRDefault="008009FC" w:rsidP="008B7C47">
            <w:pPr>
              <w:spacing w:after="0"/>
              <w:jc w:val="center"/>
            </w:pPr>
            <w:r>
              <w:t>Max</w:t>
            </w:r>
          </w:p>
        </w:tc>
      </w:tr>
      <w:tr w:rsidR="008009FC" w14:paraId="6C5CD4F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1AB079D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9501742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0991752" w14:textId="77777777" w:rsidR="008009FC" w:rsidRDefault="008009FC" w:rsidP="008B7C47">
            <w:pPr>
              <w:spacing w:after="0"/>
              <w:jc w:val="center"/>
            </w:pPr>
            <w:r>
              <w:t>47.4</w:t>
            </w:r>
          </w:p>
        </w:tc>
        <w:tc>
          <w:tcPr>
            <w:tcW w:w="856" w:type="dxa"/>
            <w:vAlign w:val="center"/>
          </w:tcPr>
          <w:p w14:paraId="2C205E30" w14:textId="77777777" w:rsidR="008009FC" w:rsidRDefault="008009FC" w:rsidP="008B7C47">
            <w:pPr>
              <w:spacing w:after="0"/>
              <w:jc w:val="center"/>
            </w:pPr>
            <w:r>
              <w:t>52.1</w:t>
            </w:r>
          </w:p>
        </w:tc>
        <w:tc>
          <w:tcPr>
            <w:tcW w:w="718" w:type="dxa"/>
            <w:vAlign w:val="center"/>
          </w:tcPr>
          <w:p w14:paraId="70CA1028" w14:textId="77777777" w:rsidR="008009FC" w:rsidRDefault="008009FC" w:rsidP="008B7C47">
            <w:pPr>
              <w:spacing w:after="0"/>
              <w:jc w:val="center"/>
            </w:pPr>
            <w:r>
              <w:t>56.1</w:t>
            </w:r>
          </w:p>
        </w:tc>
        <w:tc>
          <w:tcPr>
            <w:tcW w:w="795" w:type="dxa"/>
            <w:vAlign w:val="center"/>
          </w:tcPr>
          <w:p w14:paraId="12DABBA1" w14:textId="77777777" w:rsidR="008009FC" w:rsidRDefault="008009FC" w:rsidP="008B7C47">
            <w:pPr>
              <w:spacing w:after="0"/>
              <w:jc w:val="center"/>
            </w:pPr>
            <w:r>
              <w:t>84.1</w:t>
            </w:r>
          </w:p>
        </w:tc>
      </w:tr>
      <w:tr w:rsidR="008009FC" w14:paraId="57B5167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62305D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1E641B8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973F2D4" w14:textId="77777777" w:rsidR="008009FC" w:rsidRDefault="008009FC" w:rsidP="008B7C47">
            <w:pPr>
              <w:spacing w:after="0"/>
              <w:jc w:val="center"/>
            </w:pPr>
            <w:r>
              <w:t>54.0</w:t>
            </w:r>
          </w:p>
        </w:tc>
        <w:tc>
          <w:tcPr>
            <w:tcW w:w="856" w:type="dxa"/>
            <w:vAlign w:val="center"/>
          </w:tcPr>
          <w:p w14:paraId="003797B2" w14:textId="77777777" w:rsidR="008009FC" w:rsidRDefault="008009FC" w:rsidP="008B7C47">
            <w:pPr>
              <w:spacing w:after="0"/>
              <w:jc w:val="center"/>
            </w:pPr>
            <w:r>
              <w:t>61</w:t>
            </w:r>
          </w:p>
        </w:tc>
        <w:tc>
          <w:tcPr>
            <w:tcW w:w="718" w:type="dxa"/>
            <w:vAlign w:val="center"/>
          </w:tcPr>
          <w:p w14:paraId="6FC3319F" w14:textId="77777777" w:rsidR="008009FC" w:rsidRDefault="008009FC" w:rsidP="008B7C47">
            <w:pPr>
              <w:spacing w:after="0"/>
              <w:jc w:val="center"/>
            </w:pPr>
            <w:r>
              <w:t>66.2</w:t>
            </w:r>
          </w:p>
        </w:tc>
        <w:tc>
          <w:tcPr>
            <w:tcW w:w="795" w:type="dxa"/>
            <w:vAlign w:val="center"/>
          </w:tcPr>
          <w:p w14:paraId="2E53962D" w14:textId="77777777" w:rsidR="008009FC" w:rsidRDefault="008009FC" w:rsidP="008B7C47">
            <w:pPr>
              <w:spacing w:after="0"/>
              <w:jc w:val="center"/>
            </w:pPr>
            <w:r>
              <w:t>104.4</w:t>
            </w:r>
          </w:p>
        </w:tc>
      </w:tr>
      <w:tr w:rsidR="008009FC" w14:paraId="61E2831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92C8097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B4E1020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CCD6B5A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0F9C195D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285CB11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1CC338E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0130FC3" w14:textId="77777777" w:rsidR="008009FC" w:rsidRDefault="008009FC">
      <w:pPr>
        <w:spacing w:after="160" w:line="259" w:lineRule="auto"/>
      </w:pPr>
    </w:p>
    <w:p w14:paraId="134DD3EF" w14:textId="77777777" w:rsidR="00BC08A1" w:rsidRDefault="00BC08A1" w:rsidP="00BC08A1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FAC2E8B" wp14:editId="154A3531">
            <wp:extent cx="5753100" cy="6238875"/>
            <wp:effectExtent l="0" t="0" r="0" b="9525"/>
            <wp:docPr id="1024256988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3AE3" w14:textId="221F694A" w:rsidR="00BC08A1" w:rsidRDefault="00BC08A1" w:rsidP="00BC08A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3</w:t>
      </w:r>
    </w:p>
    <w:p w14:paraId="64541E63" w14:textId="7C3B8AEE" w:rsidR="008009FC" w:rsidRDefault="008009FC">
      <w:pPr>
        <w:spacing w:after="160" w:line="259" w:lineRule="auto"/>
      </w:pPr>
      <w:r>
        <w:br w:type="page"/>
      </w:r>
    </w:p>
    <w:p w14:paraId="0F5882AF" w14:textId="77777777" w:rsidR="00A605D3" w:rsidRDefault="00A605D3" w:rsidP="00A605D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645A34F" wp14:editId="2F915D94">
            <wp:extent cx="8208691" cy="4457700"/>
            <wp:effectExtent l="8573" t="0" r="0" b="0"/>
            <wp:docPr id="1496942864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1669" cy="446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719A" w14:textId="346ED41C" w:rsidR="00BC08A1" w:rsidRDefault="00A605D3" w:rsidP="00A605D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3</w:t>
      </w:r>
    </w:p>
    <w:p w14:paraId="04CDED64" w14:textId="77777777" w:rsidR="00E26D95" w:rsidRPr="00E26D95" w:rsidRDefault="00E26D95" w:rsidP="00E26D95"/>
    <w:p w14:paraId="0A1EADC9" w14:textId="15DDCBAA" w:rsidR="00E26D95" w:rsidRDefault="00E26D95" w:rsidP="00E26D95">
      <w:pPr>
        <w:pStyle w:val="Overskrift2"/>
      </w:pPr>
      <w:bookmarkStart w:id="15" w:name="_Toc196065040"/>
      <w:r>
        <w:t xml:space="preserve">Test nr </w:t>
      </w:r>
      <w:r w:rsidR="00BC014D">
        <w:t>9</w:t>
      </w:r>
      <w:bookmarkEnd w:id="15"/>
    </w:p>
    <w:p w14:paraId="0665887F" w14:textId="3B37B993" w:rsidR="00070DCC" w:rsidRDefault="00070DCC" w:rsidP="00070DC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Effektdata fra test 9, varierende belastning,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070DCC" w14:paraId="59393B7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0322783" w14:textId="77777777" w:rsidR="00070DCC" w:rsidRDefault="00070DCC" w:rsidP="008B7C47">
            <w:pPr>
              <w:spacing w:after="0"/>
              <w:jc w:val="center"/>
            </w:pPr>
            <w:r>
              <w:t>Test nummer: 9</w:t>
            </w:r>
          </w:p>
        </w:tc>
        <w:tc>
          <w:tcPr>
            <w:tcW w:w="1158" w:type="dxa"/>
            <w:vAlign w:val="center"/>
          </w:tcPr>
          <w:p w14:paraId="1F2288FC" w14:textId="77777777" w:rsidR="00070DCC" w:rsidRDefault="00070DC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AEDEE76" w14:textId="77777777" w:rsidR="00070DCC" w:rsidRDefault="00070DC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4E1EE98" w14:textId="77777777" w:rsidR="00070DCC" w:rsidRDefault="00070DC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A8B333B" w14:textId="77777777" w:rsidR="00070DCC" w:rsidRDefault="00070DC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070DCC" w14:paraId="147205E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3AC418B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25B3323" w14:textId="77777777" w:rsidR="00070DCC" w:rsidRDefault="00070DC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FC57DAF" w14:textId="77777777" w:rsidR="00070DCC" w:rsidRDefault="00070DCC" w:rsidP="008B7C47">
            <w:pPr>
              <w:spacing w:after="0"/>
              <w:jc w:val="center"/>
            </w:pPr>
            <w:r>
              <w:t>5.46</w:t>
            </w:r>
          </w:p>
        </w:tc>
        <w:tc>
          <w:tcPr>
            <w:tcW w:w="1513" w:type="dxa"/>
            <w:vAlign w:val="center"/>
          </w:tcPr>
          <w:p w14:paraId="567396B7" w14:textId="77777777" w:rsidR="00070DCC" w:rsidRDefault="00070DCC" w:rsidP="008B7C47">
            <w:pPr>
              <w:spacing w:after="0"/>
              <w:jc w:val="center"/>
            </w:pPr>
            <w:r>
              <w:t>8.43</w:t>
            </w:r>
          </w:p>
        </w:tc>
        <w:tc>
          <w:tcPr>
            <w:tcW w:w="1524" w:type="dxa"/>
            <w:vAlign w:val="center"/>
          </w:tcPr>
          <w:p w14:paraId="2B69C9DE" w14:textId="77777777" w:rsidR="00070DCC" w:rsidRDefault="00070DCC" w:rsidP="008B7C47">
            <w:pPr>
              <w:spacing w:after="0"/>
              <w:jc w:val="center"/>
            </w:pPr>
            <w:r>
              <w:t>2.23</w:t>
            </w:r>
          </w:p>
        </w:tc>
      </w:tr>
      <w:tr w:rsidR="00070DCC" w14:paraId="7F9C7C9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558D72A" w14:textId="77777777" w:rsidR="00070DCC" w:rsidRDefault="00070DC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C435034" w14:textId="77777777" w:rsidR="00070DCC" w:rsidRDefault="00070DC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D68D519" w14:textId="77777777" w:rsidR="00070DCC" w:rsidRDefault="00070DCC" w:rsidP="008B7C47">
            <w:pPr>
              <w:spacing w:after="0"/>
              <w:jc w:val="center"/>
            </w:pPr>
            <w:r>
              <w:t>6.29</w:t>
            </w:r>
          </w:p>
        </w:tc>
        <w:tc>
          <w:tcPr>
            <w:tcW w:w="1513" w:type="dxa"/>
            <w:vAlign w:val="center"/>
          </w:tcPr>
          <w:p w14:paraId="69C403CF" w14:textId="77777777" w:rsidR="00070DCC" w:rsidRDefault="00070DCC" w:rsidP="008B7C47">
            <w:pPr>
              <w:spacing w:after="0"/>
              <w:jc w:val="center"/>
            </w:pPr>
            <w:r>
              <w:t>9.38</w:t>
            </w:r>
          </w:p>
        </w:tc>
        <w:tc>
          <w:tcPr>
            <w:tcW w:w="1524" w:type="dxa"/>
            <w:vAlign w:val="center"/>
          </w:tcPr>
          <w:p w14:paraId="1FD3136A" w14:textId="77777777" w:rsidR="00070DCC" w:rsidRDefault="00070DCC" w:rsidP="008B7C47">
            <w:pPr>
              <w:spacing w:after="0"/>
              <w:jc w:val="center"/>
            </w:pPr>
            <w:r>
              <w:t>2.25</w:t>
            </w:r>
          </w:p>
        </w:tc>
      </w:tr>
      <w:tr w:rsidR="00070DCC" w14:paraId="25CD137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16541DE" w14:textId="77777777" w:rsidR="00070DCC" w:rsidRDefault="00070DC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49CA95C" w14:textId="77777777" w:rsidR="00070DCC" w:rsidRDefault="00070DC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919DB61" w14:textId="77777777" w:rsidR="00070DCC" w:rsidRDefault="00070DCC" w:rsidP="008B7C47">
            <w:pPr>
              <w:spacing w:after="0"/>
              <w:jc w:val="center"/>
            </w:pPr>
            <w:r>
              <w:t>3.12</w:t>
            </w:r>
          </w:p>
        </w:tc>
        <w:tc>
          <w:tcPr>
            <w:tcW w:w="1513" w:type="dxa"/>
            <w:vAlign w:val="center"/>
          </w:tcPr>
          <w:p w14:paraId="5001F17A" w14:textId="77777777" w:rsidR="00070DCC" w:rsidRDefault="00070DCC" w:rsidP="008B7C47">
            <w:pPr>
              <w:spacing w:after="0"/>
              <w:jc w:val="center"/>
            </w:pPr>
            <w:r>
              <w:t>4.08</w:t>
            </w:r>
          </w:p>
        </w:tc>
        <w:tc>
          <w:tcPr>
            <w:tcW w:w="1524" w:type="dxa"/>
            <w:vAlign w:val="center"/>
          </w:tcPr>
          <w:p w14:paraId="7599BBF8" w14:textId="77777777" w:rsidR="00070DCC" w:rsidRDefault="00070DCC" w:rsidP="008B7C47">
            <w:pPr>
              <w:spacing w:after="0"/>
              <w:jc w:val="center"/>
            </w:pPr>
            <w:r>
              <w:t>0.32</w:t>
            </w:r>
          </w:p>
        </w:tc>
      </w:tr>
      <w:tr w:rsidR="00070DCC" w14:paraId="7DF7F79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7701472" w14:textId="77777777" w:rsidR="00070DCC" w:rsidRDefault="00070DC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1CD21F2" w14:textId="77777777" w:rsidR="00070DCC" w:rsidRDefault="00070DC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259C1429" w14:textId="77777777" w:rsidR="00070DCC" w:rsidRDefault="00070DCC" w:rsidP="008B7C47">
            <w:pPr>
              <w:spacing w:after="0"/>
              <w:jc w:val="center"/>
            </w:pPr>
            <w:r>
              <w:t>0.55</w:t>
            </w:r>
          </w:p>
        </w:tc>
        <w:tc>
          <w:tcPr>
            <w:tcW w:w="1513" w:type="dxa"/>
            <w:vAlign w:val="center"/>
          </w:tcPr>
          <w:p w14:paraId="6FBE3B2A" w14:textId="77777777" w:rsidR="00070DCC" w:rsidRDefault="00070DC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FF0A507" w14:textId="77777777" w:rsidR="00070DCC" w:rsidRDefault="00070DC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CE2A4BD" w14:textId="77777777" w:rsidR="00070DCC" w:rsidRDefault="00070DCC" w:rsidP="00070DCC"/>
    <w:p w14:paraId="0DD6BFC1" w14:textId="75E3BFB5" w:rsidR="00070DCC" w:rsidRDefault="00070DCC" w:rsidP="00070DC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9, varierende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070DCC" w14:paraId="68FE06B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02870178" w14:textId="77777777" w:rsidR="00070DCC" w:rsidRDefault="00070DCC" w:rsidP="008B7C47">
            <w:pPr>
              <w:spacing w:after="0"/>
              <w:jc w:val="center"/>
            </w:pPr>
            <w:r>
              <w:t>Test nummer: 9</w:t>
            </w:r>
          </w:p>
        </w:tc>
        <w:tc>
          <w:tcPr>
            <w:tcW w:w="914" w:type="dxa"/>
            <w:vMerge w:val="restart"/>
            <w:vAlign w:val="center"/>
          </w:tcPr>
          <w:p w14:paraId="10500E78" w14:textId="77777777" w:rsidR="00070DCC" w:rsidRDefault="00070DC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A47DC13" w14:textId="77777777" w:rsidR="00070DCC" w:rsidRDefault="00070DC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D2A482" w14:textId="77777777" w:rsidR="00070DCC" w:rsidRDefault="00070DC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070DCC" w14:paraId="3610DFB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4554FA2" w14:textId="77777777" w:rsidR="00070DCC" w:rsidRDefault="00070DC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7DCE4EE" w14:textId="77777777" w:rsidR="00070DCC" w:rsidRDefault="00070DC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047214E" w14:textId="77777777" w:rsidR="00070DCC" w:rsidRDefault="00070DC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3D57293" w14:textId="77777777" w:rsidR="00070DCC" w:rsidRDefault="00070DC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E991E96" w14:textId="77777777" w:rsidR="00070DCC" w:rsidRDefault="00070DC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3372846" w14:textId="77777777" w:rsidR="00070DCC" w:rsidRDefault="00070DCC" w:rsidP="008B7C47">
            <w:pPr>
              <w:spacing w:after="0"/>
              <w:jc w:val="center"/>
            </w:pPr>
            <w:r>
              <w:t>Max</w:t>
            </w:r>
          </w:p>
        </w:tc>
      </w:tr>
      <w:tr w:rsidR="00070DCC" w14:paraId="7016D69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636AF6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10B4665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898612A" w14:textId="77777777" w:rsidR="00070DCC" w:rsidRDefault="00070DCC" w:rsidP="008B7C47">
            <w:pPr>
              <w:spacing w:after="0"/>
              <w:jc w:val="center"/>
            </w:pPr>
            <w:r>
              <w:t>44.9</w:t>
            </w:r>
          </w:p>
        </w:tc>
        <w:tc>
          <w:tcPr>
            <w:tcW w:w="856" w:type="dxa"/>
            <w:vAlign w:val="center"/>
          </w:tcPr>
          <w:p w14:paraId="38D4653F" w14:textId="77777777" w:rsidR="00070DCC" w:rsidRDefault="00070DCC" w:rsidP="008B7C47">
            <w:pPr>
              <w:spacing w:after="0"/>
              <w:jc w:val="center"/>
            </w:pPr>
            <w:r>
              <w:t>50.4</w:t>
            </w:r>
          </w:p>
        </w:tc>
        <w:tc>
          <w:tcPr>
            <w:tcW w:w="718" w:type="dxa"/>
            <w:vAlign w:val="center"/>
          </w:tcPr>
          <w:p w14:paraId="473CE552" w14:textId="77777777" w:rsidR="00070DCC" w:rsidRDefault="00070DCC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795" w:type="dxa"/>
            <w:vAlign w:val="center"/>
          </w:tcPr>
          <w:p w14:paraId="063666EA" w14:textId="77777777" w:rsidR="00070DCC" w:rsidRDefault="00070DCC" w:rsidP="008B7C47">
            <w:pPr>
              <w:spacing w:after="0"/>
              <w:jc w:val="center"/>
            </w:pPr>
            <w:r>
              <w:t>84.1</w:t>
            </w:r>
          </w:p>
        </w:tc>
      </w:tr>
      <w:tr w:rsidR="00070DCC" w14:paraId="19881F4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733C99B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8CA1C4B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AC530B" w14:textId="77777777" w:rsidR="00070DCC" w:rsidRDefault="00070DCC" w:rsidP="008B7C47">
            <w:pPr>
              <w:spacing w:after="0"/>
              <w:jc w:val="center"/>
            </w:pPr>
            <w:r>
              <w:t>52.3</w:t>
            </w:r>
          </w:p>
        </w:tc>
        <w:tc>
          <w:tcPr>
            <w:tcW w:w="856" w:type="dxa"/>
            <w:vAlign w:val="center"/>
          </w:tcPr>
          <w:p w14:paraId="59FAB91E" w14:textId="77777777" w:rsidR="00070DCC" w:rsidRDefault="00070DCC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029C91DD" w14:textId="77777777" w:rsidR="00070DCC" w:rsidRDefault="00070DCC" w:rsidP="008B7C47">
            <w:pPr>
              <w:spacing w:after="0"/>
              <w:jc w:val="center"/>
            </w:pPr>
            <w:r>
              <w:t>64.3</w:t>
            </w:r>
          </w:p>
        </w:tc>
        <w:tc>
          <w:tcPr>
            <w:tcW w:w="795" w:type="dxa"/>
            <w:vAlign w:val="center"/>
          </w:tcPr>
          <w:p w14:paraId="4B947638" w14:textId="77777777" w:rsidR="00070DCC" w:rsidRDefault="00070DCC" w:rsidP="008B7C47">
            <w:pPr>
              <w:spacing w:after="0"/>
              <w:jc w:val="center"/>
            </w:pPr>
            <w:r>
              <w:t>104.4</w:t>
            </w:r>
          </w:p>
        </w:tc>
      </w:tr>
      <w:tr w:rsidR="00070DCC" w14:paraId="30B21F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623FA73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D4BCE96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0415543" w14:textId="77777777" w:rsidR="00070DCC" w:rsidRDefault="00070DCC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570E672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17458DF7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63FB72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A087080" w14:textId="77777777" w:rsidR="00560345" w:rsidRDefault="00560345" w:rsidP="0056034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0426F04" wp14:editId="6A1E9F58">
            <wp:extent cx="5753100" cy="6257925"/>
            <wp:effectExtent l="0" t="0" r="0" b="9525"/>
            <wp:docPr id="426739063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C1EF" w14:textId="036167B6" w:rsidR="00560345" w:rsidRDefault="00560345" w:rsidP="0056034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9</w:t>
      </w:r>
    </w:p>
    <w:p w14:paraId="35A13FC0" w14:textId="77777777" w:rsidR="00FE7CD1" w:rsidRDefault="00A605D3" w:rsidP="00FE7CD1">
      <w:pPr>
        <w:keepNext/>
        <w:spacing w:after="160" w:line="259" w:lineRule="auto"/>
        <w:jc w:val="center"/>
      </w:pPr>
      <w:r>
        <w:br w:type="page"/>
      </w:r>
      <w:r w:rsidR="00FE7CD1">
        <w:rPr>
          <w:noProof/>
        </w:rPr>
        <w:lastRenderedPageBreak/>
        <w:drawing>
          <wp:inline distT="0" distB="0" distL="0" distR="0" wp14:anchorId="33017D42" wp14:editId="7F2AFF4E">
            <wp:extent cx="8313931" cy="4514850"/>
            <wp:effectExtent l="0" t="5715" r="5715" b="5715"/>
            <wp:docPr id="56129229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4516" cy="452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A81F" w14:textId="27E520F9" w:rsidR="00A605D3" w:rsidRDefault="00FE7CD1" w:rsidP="00FE7CD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Belastningsdata test 9</w:t>
      </w:r>
    </w:p>
    <w:p w14:paraId="49F7ADE4" w14:textId="77777777" w:rsidR="00E26D95" w:rsidRDefault="00E26D95" w:rsidP="00E26D95"/>
    <w:p w14:paraId="7F279EA0" w14:textId="04126F8A" w:rsidR="00E26D95" w:rsidRDefault="00E26D95" w:rsidP="00E26D95">
      <w:pPr>
        <w:pStyle w:val="Overskrift2"/>
      </w:pPr>
      <w:bookmarkStart w:id="16" w:name="_Toc196065041"/>
      <w:r>
        <w:t>Test nr 1</w:t>
      </w:r>
      <w:r w:rsidR="00BC014D">
        <w:t>2</w:t>
      </w:r>
      <w:bookmarkEnd w:id="16"/>
    </w:p>
    <w:p w14:paraId="497F4841" w14:textId="224596F6" w:rsidR="008333C8" w:rsidRDefault="008333C8" w:rsidP="008333C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12, varierende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333C8" w14:paraId="002A2C9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303B27E" w14:textId="77777777" w:rsidR="008333C8" w:rsidRDefault="008333C8" w:rsidP="008B7C47">
            <w:pPr>
              <w:spacing w:after="0"/>
              <w:jc w:val="center"/>
            </w:pPr>
            <w:r>
              <w:t>Test nummer: 12</w:t>
            </w:r>
          </w:p>
        </w:tc>
        <w:tc>
          <w:tcPr>
            <w:tcW w:w="1158" w:type="dxa"/>
            <w:vAlign w:val="center"/>
          </w:tcPr>
          <w:p w14:paraId="2FE34D30" w14:textId="77777777" w:rsidR="008333C8" w:rsidRDefault="008333C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E14F3DE" w14:textId="77777777" w:rsidR="008333C8" w:rsidRDefault="008333C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4DC65CA" w14:textId="77777777" w:rsidR="008333C8" w:rsidRDefault="008333C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639BD90" w14:textId="77777777" w:rsidR="008333C8" w:rsidRDefault="008333C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333C8" w14:paraId="7BB91E5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CFD1FDA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5BBD23A" w14:textId="77777777" w:rsidR="008333C8" w:rsidRDefault="008333C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17CCFD0" w14:textId="77777777" w:rsidR="008333C8" w:rsidRDefault="008333C8" w:rsidP="008B7C47">
            <w:pPr>
              <w:spacing w:after="0"/>
              <w:jc w:val="center"/>
            </w:pPr>
            <w:r>
              <w:t>5.23</w:t>
            </w:r>
          </w:p>
        </w:tc>
        <w:tc>
          <w:tcPr>
            <w:tcW w:w="1513" w:type="dxa"/>
            <w:vAlign w:val="center"/>
          </w:tcPr>
          <w:p w14:paraId="3C3D491C" w14:textId="77777777" w:rsidR="008333C8" w:rsidRDefault="008333C8" w:rsidP="008B7C47">
            <w:pPr>
              <w:spacing w:after="0"/>
              <w:jc w:val="center"/>
            </w:pPr>
            <w:r>
              <w:t>8.58</w:t>
            </w:r>
          </w:p>
        </w:tc>
        <w:tc>
          <w:tcPr>
            <w:tcW w:w="1524" w:type="dxa"/>
            <w:vAlign w:val="center"/>
          </w:tcPr>
          <w:p w14:paraId="162A9C41" w14:textId="77777777" w:rsidR="008333C8" w:rsidRDefault="008333C8" w:rsidP="008B7C47">
            <w:pPr>
              <w:spacing w:after="0"/>
              <w:jc w:val="center"/>
            </w:pPr>
            <w:r>
              <w:t>2.23</w:t>
            </w:r>
          </w:p>
        </w:tc>
      </w:tr>
      <w:tr w:rsidR="008333C8" w14:paraId="4C7E297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CEAAD5" w14:textId="77777777" w:rsidR="008333C8" w:rsidRDefault="008333C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E7C6727" w14:textId="77777777" w:rsidR="008333C8" w:rsidRDefault="008333C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58DF85E" w14:textId="77777777" w:rsidR="008333C8" w:rsidRDefault="008333C8" w:rsidP="008B7C47">
            <w:pPr>
              <w:spacing w:after="0"/>
              <w:jc w:val="center"/>
            </w:pPr>
            <w:r>
              <w:t>6.01</w:t>
            </w:r>
          </w:p>
        </w:tc>
        <w:tc>
          <w:tcPr>
            <w:tcW w:w="1513" w:type="dxa"/>
            <w:vAlign w:val="center"/>
          </w:tcPr>
          <w:p w14:paraId="527E06A3" w14:textId="77777777" w:rsidR="008333C8" w:rsidRDefault="008333C8" w:rsidP="008B7C47">
            <w:pPr>
              <w:spacing w:after="0"/>
              <w:jc w:val="center"/>
            </w:pPr>
            <w:r>
              <w:t>9.57</w:t>
            </w:r>
          </w:p>
        </w:tc>
        <w:tc>
          <w:tcPr>
            <w:tcW w:w="1524" w:type="dxa"/>
            <w:vAlign w:val="center"/>
          </w:tcPr>
          <w:p w14:paraId="47D188E9" w14:textId="77777777" w:rsidR="008333C8" w:rsidRDefault="008333C8" w:rsidP="008B7C47">
            <w:pPr>
              <w:spacing w:after="0"/>
              <w:jc w:val="center"/>
            </w:pPr>
            <w:r>
              <w:t>2.25</w:t>
            </w:r>
          </w:p>
        </w:tc>
      </w:tr>
      <w:tr w:rsidR="008333C8" w14:paraId="59781A2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F0A67E5" w14:textId="77777777" w:rsidR="008333C8" w:rsidRDefault="008333C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D407A9B" w14:textId="77777777" w:rsidR="008333C8" w:rsidRDefault="008333C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DAC71E9" w14:textId="77777777" w:rsidR="008333C8" w:rsidRDefault="008333C8" w:rsidP="008B7C47">
            <w:pPr>
              <w:spacing w:after="0"/>
              <w:jc w:val="center"/>
            </w:pPr>
            <w:r>
              <w:t>2.94</w:t>
            </w:r>
          </w:p>
        </w:tc>
        <w:tc>
          <w:tcPr>
            <w:tcW w:w="1513" w:type="dxa"/>
            <w:vAlign w:val="center"/>
          </w:tcPr>
          <w:p w14:paraId="3B9ADD2C" w14:textId="77777777" w:rsidR="008333C8" w:rsidRDefault="008333C8" w:rsidP="008B7C47">
            <w:pPr>
              <w:spacing w:after="0"/>
              <w:jc w:val="center"/>
            </w:pPr>
            <w:r>
              <w:t>4.23</w:t>
            </w:r>
          </w:p>
        </w:tc>
        <w:tc>
          <w:tcPr>
            <w:tcW w:w="1524" w:type="dxa"/>
            <w:vAlign w:val="center"/>
          </w:tcPr>
          <w:p w14:paraId="3F23BF8B" w14:textId="77777777" w:rsidR="008333C8" w:rsidRDefault="008333C8" w:rsidP="008B7C47">
            <w:pPr>
              <w:spacing w:after="0"/>
              <w:jc w:val="center"/>
            </w:pPr>
            <w:r>
              <w:t>0.32</w:t>
            </w:r>
          </w:p>
        </w:tc>
      </w:tr>
      <w:tr w:rsidR="008333C8" w14:paraId="3F2D7C2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F9112A7" w14:textId="77777777" w:rsidR="008333C8" w:rsidRDefault="008333C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B85767F" w14:textId="77777777" w:rsidR="008333C8" w:rsidRDefault="008333C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A1FBA48" w14:textId="77777777" w:rsidR="008333C8" w:rsidRDefault="008333C8" w:rsidP="008B7C47">
            <w:pPr>
              <w:spacing w:after="0"/>
              <w:jc w:val="center"/>
            </w:pPr>
            <w:r>
              <w:t>0.84</w:t>
            </w:r>
          </w:p>
        </w:tc>
        <w:tc>
          <w:tcPr>
            <w:tcW w:w="1513" w:type="dxa"/>
            <w:vAlign w:val="center"/>
          </w:tcPr>
          <w:p w14:paraId="6E3A3552" w14:textId="77777777" w:rsidR="008333C8" w:rsidRDefault="008333C8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4A1C6A79" w14:textId="77777777" w:rsidR="008333C8" w:rsidRDefault="008333C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F008FA0" w14:textId="77777777" w:rsidR="008333C8" w:rsidRDefault="008333C8" w:rsidP="008333C8"/>
    <w:p w14:paraId="6392D473" w14:textId="70705596" w:rsidR="008333C8" w:rsidRDefault="008333C8" w:rsidP="008333C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12, varierende belastning, minimum omgivelser 25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333C8" w14:paraId="312496D5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2ED2C20" w14:textId="77777777" w:rsidR="008333C8" w:rsidRDefault="008333C8" w:rsidP="008B7C47">
            <w:pPr>
              <w:spacing w:after="0"/>
              <w:jc w:val="center"/>
            </w:pPr>
            <w:r>
              <w:t>Test nummer: 12</w:t>
            </w:r>
          </w:p>
        </w:tc>
        <w:tc>
          <w:tcPr>
            <w:tcW w:w="914" w:type="dxa"/>
            <w:vMerge w:val="restart"/>
            <w:vAlign w:val="center"/>
          </w:tcPr>
          <w:p w14:paraId="2FC29421" w14:textId="77777777" w:rsidR="008333C8" w:rsidRDefault="008333C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6B97AEC" w14:textId="77777777" w:rsidR="008333C8" w:rsidRDefault="008333C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4AD8DC5" w14:textId="77777777" w:rsidR="008333C8" w:rsidRDefault="008333C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333C8" w14:paraId="60B2766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3BB422B" w14:textId="77777777" w:rsidR="008333C8" w:rsidRDefault="008333C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1E64ED4" w14:textId="77777777" w:rsidR="008333C8" w:rsidRDefault="008333C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B6AE160" w14:textId="77777777" w:rsidR="008333C8" w:rsidRDefault="008333C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E54E8DA" w14:textId="77777777" w:rsidR="008333C8" w:rsidRDefault="008333C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A75F040" w14:textId="77777777" w:rsidR="008333C8" w:rsidRDefault="008333C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98EA73C" w14:textId="77777777" w:rsidR="008333C8" w:rsidRDefault="008333C8" w:rsidP="008B7C47">
            <w:pPr>
              <w:spacing w:after="0"/>
              <w:jc w:val="center"/>
            </w:pPr>
            <w:r>
              <w:t>Max</w:t>
            </w:r>
          </w:p>
        </w:tc>
      </w:tr>
      <w:tr w:rsidR="008333C8" w14:paraId="03B667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975EDF8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C3709AC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7B0FBB" w14:textId="77777777" w:rsidR="008333C8" w:rsidRDefault="008333C8" w:rsidP="008B7C47">
            <w:pPr>
              <w:spacing w:after="0"/>
              <w:jc w:val="center"/>
            </w:pPr>
            <w:r>
              <w:t>45.8</w:t>
            </w:r>
          </w:p>
        </w:tc>
        <w:tc>
          <w:tcPr>
            <w:tcW w:w="856" w:type="dxa"/>
            <w:vAlign w:val="center"/>
          </w:tcPr>
          <w:p w14:paraId="1A1769B4" w14:textId="77777777" w:rsidR="008333C8" w:rsidRDefault="008333C8" w:rsidP="008B7C47">
            <w:pPr>
              <w:spacing w:after="0"/>
              <w:jc w:val="center"/>
            </w:pPr>
            <w:r>
              <w:t>51.3</w:t>
            </w:r>
          </w:p>
        </w:tc>
        <w:tc>
          <w:tcPr>
            <w:tcW w:w="718" w:type="dxa"/>
            <w:vAlign w:val="center"/>
          </w:tcPr>
          <w:p w14:paraId="0F3EE008" w14:textId="77777777" w:rsidR="008333C8" w:rsidRDefault="008333C8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95" w:type="dxa"/>
            <w:vAlign w:val="center"/>
          </w:tcPr>
          <w:p w14:paraId="7A254AE0" w14:textId="77777777" w:rsidR="008333C8" w:rsidRDefault="008333C8" w:rsidP="008B7C47">
            <w:pPr>
              <w:spacing w:after="0"/>
              <w:jc w:val="center"/>
            </w:pPr>
            <w:r>
              <w:t>84.1</w:t>
            </w:r>
          </w:p>
        </w:tc>
      </w:tr>
      <w:tr w:rsidR="008333C8" w14:paraId="34E0146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7ADFB6A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892B76C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F9380A0" w14:textId="77777777" w:rsidR="008333C8" w:rsidRDefault="008333C8" w:rsidP="008B7C47">
            <w:pPr>
              <w:spacing w:after="0"/>
              <w:jc w:val="center"/>
            </w:pPr>
            <w:r>
              <w:t>52.9</w:t>
            </w:r>
          </w:p>
        </w:tc>
        <w:tc>
          <w:tcPr>
            <w:tcW w:w="856" w:type="dxa"/>
            <w:vAlign w:val="center"/>
          </w:tcPr>
          <w:p w14:paraId="08BA6487" w14:textId="77777777" w:rsidR="008333C8" w:rsidRDefault="008333C8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718" w:type="dxa"/>
            <w:vAlign w:val="center"/>
          </w:tcPr>
          <w:p w14:paraId="71AF3FD2" w14:textId="77777777" w:rsidR="008333C8" w:rsidRDefault="008333C8" w:rsidP="008B7C47">
            <w:pPr>
              <w:spacing w:after="0"/>
              <w:jc w:val="center"/>
            </w:pPr>
            <w:r>
              <w:t>65.0</w:t>
            </w:r>
          </w:p>
        </w:tc>
        <w:tc>
          <w:tcPr>
            <w:tcW w:w="795" w:type="dxa"/>
            <w:vAlign w:val="center"/>
          </w:tcPr>
          <w:p w14:paraId="6B303EA4" w14:textId="77777777" w:rsidR="008333C8" w:rsidRDefault="008333C8" w:rsidP="008B7C47">
            <w:pPr>
              <w:spacing w:after="0"/>
              <w:jc w:val="center"/>
            </w:pPr>
            <w:r>
              <w:t>104.4</w:t>
            </w:r>
          </w:p>
        </w:tc>
      </w:tr>
      <w:tr w:rsidR="008333C8" w14:paraId="263F70B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37AE8B8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D3E8AA5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359D7CD" w14:textId="77777777" w:rsidR="008333C8" w:rsidRDefault="008333C8" w:rsidP="008B7C47">
            <w:pPr>
              <w:spacing w:after="0"/>
              <w:jc w:val="center"/>
            </w:pPr>
            <w:r>
              <w:t>27</w:t>
            </w:r>
          </w:p>
        </w:tc>
        <w:tc>
          <w:tcPr>
            <w:tcW w:w="856" w:type="dxa"/>
            <w:vAlign w:val="center"/>
          </w:tcPr>
          <w:p w14:paraId="78B890B0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B939923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866AE74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7601BF0" w14:textId="77777777" w:rsidR="003F6EF2" w:rsidRDefault="003F6EF2" w:rsidP="003F6EF2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9B74A7E" wp14:editId="154E3648">
            <wp:extent cx="5753100" cy="6257925"/>
            <wp:effectExtent l="0" t="0" r="0" b="9525"/>
            <wp:docPr id="334425132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82E1" w14:textId="223F62A9" w:rsidR="003F6EF2" w:rsidRDefault="003F6EF2" w:rsidP="003F6EF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12</w:t>
      </w:r>
    </w:p>
    <w:p w14:paraId="60EFEFE3" w14:textId="77777777" w:rsidR="00EC63B2" w:rsidRDefault="00FE7CD1" w:rsidP="00EC63B2">
      <w:pPr>
        <w:keepNext/>
        <w:spacing w:after="160" w:line="259" w:lineRule="auto"/>
        <w:jc w:val="center"/>
      </w:pPr>
      <w:r>
        <w:br w:type="page"/>
      </w:r>
      <w:r w:rsidR="00EC63B2">
        <w:rPr>
          <w:noProof/>
        </w:rPr>
        <w:lastRenderedPageBreak/>
        <w:drawing>
          <wp:inline distT="0" distB="0" distL="0" distR="0" wp14:anchorId="4098DB9A" wp14:editId="6B5035C0">
            <wp:extent cx="8310809" cy="4526914"/>
            <wp:effectExtent l="6033" t="0" r="1587" b="1588"/>
            <wp:docPr id="1415589246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0220" cy="454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CD" w14:textId="2F6BA60B" w:rsidR="008333C8" w:rsidRDefault="00EC63B2" w:rsidP="00EC63B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12</w:t>
      </w:r>
    </w:p>
    <w:p w14:paraId="1D2EC5E8" w14:textId="77777777" w:rsidR="00E26D95" w:rsidRDefault="00E26D95" w:rsidP="00E26D95"/>
    <w:p w14:paraId="6B5FB3F4" w14:textId="6F2DCCBF" w:rsidR="00E26D95" w:rsidRPr="00E26D95" w:rsidRDefault="00E26D95" w:rsidP="00E26D95">
      <w:pPr>
        <w:pStyle w:val="Overskrift2"/>
      </w:pPr>
      <w:bookmarkStart w:id="17" w:name="_Toc196065042"/>
      <w:r>
        <w:t>Test nr 1</w:t>
      </w:r>
      <w:r w:rsidR="00BC014D">
        <w:t>5</w:t>
      </w:r>
      <w:bookmarkEnd w:id="17"/>
    </w:p>
    <w:p w14:paraId="548DBA6D" w14:textId="0C0C5E4B" w:rsidR="00385533" w:rsidRDefault="00385533" w:rsidP="00385533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15, varierende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85533" w14:paraId="324E774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C35DD02" w14:textId="77777777" w:rsidR="00385533" w:rsidRDefault="00385533" w:rsidP="008B7C47">
            <w:pPr>
              <w:spacing w:after="0"/>
              <w:jc w:val="center"/>
            </w:pPr>
            <w:r>
              <w:t>Test nummer: 15</w:t>
            </w:r>
          </w:p>
        </w:tc>
        <w:tc>
          <w:tcPr>
            <w:tcW w:w="1158" w:type="dxa"/>
            <w:vAlign w:val="center"/>
          </w:tcPr>
          <w:p w14:paraId="196C87C5" w14:textId="77777777" w:rsidR="00385533" w:rsidRDefault="00385533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3A15593" w14:textId="77777777" w:rsidR="00385533" w:rsidRDefault="00385533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F5CCD69" w14:textId="77777777" w:rsidR="00385533" w:rsidRDefault="00385533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640E2EC" w14:textId="77777777" w:rsidR="00385533" w:rsidRDefault="00385533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85533" w14:paraId="23B1831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742252D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F98EF0A" w14:textId="77777777" w:rsidR="00385533" w:rsidRDefault="00385533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917153E" w14:textId="77777777" w:rsidR="00385533" w:rsidRDefault="00385533" w:rsidP="008B7C47">
            <w:pPr>
              <w:spacing w:after="0"/>
              <w:jc w:val="center"/>
            </w:pPr>
            <w:r>
              <w:t>5.02</w:t>
            </w:r>
          </w:p>
        </w:tc>
        <w:tc>
          <w:tcPr>
            <w:tcW w:w="1513" w:type="dxa"/>
            <w:vAlign w:val="center"/>
          </w:tcPr>
          <w:p w14:paraId="0596D7B9" w14:textId="77777777" w:rsidR="00385533" w:rsidRDefault="00385533" w:rsidP="008B7C47">
            <w:pPr>
              <w:spacing w:after="0"/>
              <w:jc w:val="center"/>
            </w:pPr>
            <w:r>
              <w:t>8.73</w:t>
            </w:r>
          </w:p>
        </w:tc>
        <w:tc>
          <w:tcPr>
            <w:tcW w:w="1524" w:type="dxa"/>
            <w:vAlign w:val="center"/>
          </w:tcPr>
          <w:p w14:paraId="06DE92C7" w14:textId="77777777" w:rsidR="00385533" w:rsidRDefault="00385533" w:rsidP="008B7C47">
            <w:pPr>
              <w:spacing w:after="0"/>
              <w:jc w:val="center"/>
            </w:pPr>
            <w:r>
              <w:t>2.23</w:t>
            </w:r>
          </w:p>
        </w:tc>
      </w:tr>
      <w:tr w:rsidR="00385533" w14:paraId="59A04861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BFF8018" w14:textId="77777777" w:rsidR="00385533" w:rsidRDefault="00385533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3E1F807" w14:textId="77777777" w:rsidR="00385533" w:rsidRDefault="00385533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EF5002E" w14:textId="77777777" w:rsidR="00385533" w:rsidRDefault="00385533" w:rsidP="008B7C47">
            <w:pPr>
              <w:spacing w:after="0"/>
              <w:jc w:val="center"/>
            </w:pPr>
            <w:r>
              <w:t>5.74</w:t>
            </w:r>
          </w:p>
        </w:tc>
        <w:tc>
          <w:tcPr>
            <w:tcW w:w="1513" w:type="dxa"/>
            <w:vAlign w:val="center"/>
          </w:tcPr>
          <w:p w14:paraId="2814C42C" w14:textId="77777777" w:rsidR="00385533" w:rsidRDefault="00385533" w:rsidP="008B7C47">
            <w:pPr>
              <w:spacing w:after="0"/>
              <w:jc w:val="center"/>
            </w:pPr>
            <w:r>
              <w:t>9.77</w:t>
            </w:r>
          </w:p>
        </w:tc>
        <w:tc>
          <w:tcPr>
            <w:tcW w:w="1524" w:type="dxa"/>
            <w:vAlign w:val="center"/>
          </w:tcPr>
          <w:p w14:paraId="3FB68F32" w14:textId="77777777" w:rsidR="00385533" w:rsidRDefault="00385533" w:rsidP="008B7C47">
            <w:pPr>
              <w:spacing w:after="0"/>
              <w:jc w:val="center"/>
            </w:pPr>
            <w:r>
              <w:t>2.25</w:t>
            </w:r>
          </w:p>
        </w:tc>
      </w:tr>
      <w:tr w:rsidR="00385533" w14:paraId="0DF8F03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5059B8F" w14:textId="77777777" w:rsidR="00385533" w:rsidRDefault="00385533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32DB37C" w14:textId="77777777" w:rsidR="00385533" w:rsidRDefault="00385533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B4B83AC" w14:textId="77777777" w:rsidR="00385533" w:rsidRDefault="00385533" w:rsidP="008B7C47">
            <w:pPr>
              <w:spacing w:after="0"/>
              <w:jc w:val="center"/>
            </w:pPr>
            <w:r>
              <w:t>2.76</w:t>
            </w:r>
          </w:p>
        </w:tc>
        <w:tc>
          <w:tcPr>
            <w:tcW w:w="1513" w:type="dxa"/>
            <w:vAlign w:val="center"/>
          </w:tcPr>
          <w:p w14:paraId="5B073F6A" w14:textId="77777777" w:rsidR="00385533" w:rsidRDefault="00385533" w:rsidP="008B7C47">
            <w:pPr>
              <w:spacing w:after="0"/>
              <w:jc w:val="center"/>
            </w:pPr>
            <w:r>
              <w:t>4.36</w:t>
            </w:r>
          </w:p>
        </w:tc>
        <w:tc>
          <w:tcPr>
            <w:tcW w:w="1524" w:type="dxa"/>
            <w:vAlign w:val="center"/>
          </w:tcPr>
          <w:p w14:paraId="4018AEDB" w14:textId="77777777" w:rsidR="00385533" w:rsidRDefault="00385533" w:rsidP="008B7C47">
            <w:pPr>
              <w:spacing w:after="0"/>
              <w:jc w:val="center"/>
            </w:pPr>
            <w:r>
              <w:t>0.32</w:t>
            </w:r>
          </w:p>
        </w:tc>
      </w:tr>
      <w:tr w:rsidR="00385533" w14:paraId="567670F5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224FE1F" w14:textId="77777777" w:rsidR="00385533" w:rsidRDefault="00385533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035BA51" w14:textId="77777777" w:rsidR="00385533" w:rsidRDefault="00385533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28395ABE" w14:textId="77777777" w:rsidR="00385533" w:rsidRDefault="00385533" w:rsidP="008B7C47">
            <w:pPr>
              <w:spacing w:after="0"/>
              <w:jc w:val="center"/>
            </w:pPr>
            <w:r>
              <w:t>1.13</w:t>
            </w:r>
          </w:p>
        </w:tc>
        <w:tc>
          <w:tcPr>
            <w:tcW w:w="1513" w:type="dxa"/>
            <w:vAlign w:val="center"/>
          </w:tcPr>
          <w:p w14:paraId="3B5AF009" w14:textId="77777777" w:rsidR="00385533" w:rsidRDefault="00385533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AB7564C" w14:textId="77777777" w:rsidR="00385533" w:rsidRDefault="00385533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8D84E8F" w14:textId="77777777" w:rsidR="00385533" w:rsidRDefault="00385533" w:rsidP="00385533"/>
    <w:p w14:paraId="3D4A7879" w14:textId="3F9D62EF" w:rsidR="00385533" w:rsidRDefault="00385533" w:rsidP="00385533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15, varierende belastning, minimum omgivelser 28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85533" w14:paraId="07F4A3A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CFCA075" w14:textId="77777777" w:rsidR="00385533" w:rsidRDefault="00385533" w:rsidP="008B7C47">
            <w:pPr>
              <w:spacing w:after="0"/>
              <w:jc w:val="center"/>
            </w:pPr>
            <w:r>
              <w:t>Test nummer: 15</w:t>
            </w:r>
          </w:p>
        </w:tc>
        <w:tc>
          <w:tcPr>
            <w:tcW w:w="914" w:type="dxa"/>
            <w:vMerge w:val="restart"/>
            <w:vAlign w:val="center"/>
          </w:tcPr>
          <w:p w14:paraId="32A494ED" w14:textId="77777777" w:rsidR="00385533" w:rsidRDefault="00385533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EF21BA4" w14:textId="77777777" w:rsidR="00385533" w:rsidRDefault="00385533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91B50B9" w14:textId="77777777" w:rsidR="00385533" w:rsidRDefault="00385533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85533" w14:paraId="49CFA8C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F36D3FF" w14:textId="77777777" w:rsidR="00385533" w:rsidRDefault="00385533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56FBC6D" w14:textId="77777777" w:rsidR="00385533" w:rsidRDefault="00385533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A9C4C75" w14:textId="77777777" w:rsidR="00385533" w:rsidRDefault="00385533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92DFA72" w14:textId="77777777" w:rsidR="00385533" w:rsidRDefault="00385533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3EDCE5F" w14:textId="77777777" w:rsidR="00385533" w:rsidRDefault="00385533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512B5A7" w14:textId="77777777" w:rsidR="00385533" w:rsidRDefault="00385533" w:rsidP="008B7C47">
            <w:pPr>
              <w:spacing w:after="0"/>
              <w:jc w:val="center"/>
            </w:pPr>
            <w:r>
              <w:t>Max</w:t>
            </w:r>
          </w:p>
        </w:tc>
      </w:tr>
      <w:tr w:rsidR="00385533" w14:paraId="7EC0109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E8A9D5B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6C37556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37956CE" w14:textId="77777777" w:rsidR="00385533" w:rsidRDefault="00385533" w:rsidP="008B7C47">
            <w:pPr>
              <w:spacing w:after="0"/>
              <w:jc w:val="center"/>
            </w:pPr>
            <w:r>
              <w:t>46.7</w:t>
            </w:r>
          </w:p>
        </w:tc>
        <w:tc>
          <w:tcPr>
            <w:tcW w:w="856" w:type="dxa"/>
            <w:vAlign w:val="center"/>
          </w:tcPr>
          <w:p w14:paraId="110412A0" w14:textId="77777777" w:rsidR="00385533" w:rsidRDefault="00385533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644B4C47" w14:textId="77777777" w:rsidR="00385533" w:rsidRDefault="00385533" w:rsidP="008B7C47">
            <w:pPr>
              <w:spacing w:after="0"/>
              <w:jc w:val="center"/>
            </w:pPr>
            <w:r>
              <w:t>55.6</w:t>
            </w:r>
          </w:p>
        </w:tc>
        <w:tc>
          <w:tcPr>
            <w:tcW w:w="795" w:type="dxa"/>
            <w:vAlign w:val="center"/>
          </w:tcPr>
          <w:p w14:paraId="37BA3CED" w14:textId="77777777" w:rsidR="00385533" w:rsidRDefault="00385533" w:rsidP="008B7C47">
            <w:pPr>
              <w:spacing w:after="0"/>
              <w:jc w:val="center"/>
            </w:pPr>
            <w:r>
              <w:t>84.1</w:t>
            </w:r>
          </w:p>
        </w:tc>
      </w:tr>
      <w:tr w:rsidR="00385533" w14:paraId="59F25E1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94A1993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AC3DB45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BFA8C0" w14:textId="77777777" w:rsidR="00385533" w:rsidRDefault="00385533" w:rsidP="008B7C47">
            <w:pPr>
              <w:spacing w:after="0"/>
              <w:jc w:val="center"/>
            </w:pPr>
            <w:r>
              <w:t>53.5</w:t>
            </w:r>
          </w:p>
        </w:tc>
        <w:tc>
          <w:tcPr>
            <w:tcW w:w="856" w:type="dxa"/>
            <w:vAlign w:val="center"/>
          </w:tcPr>
          <w:p w14:paraId="61B9C0EA" w14:textId="77777777" w:rsidR="00385533" w:rsidRDefault="00385533" w:rsidP="008B7C47">
            <w:pPr>
              <w:spacing w:after="0"/>
              <w:jc w:val="center"/>
            </w:pPr>
            <w:r>
              <w:t>61.1</w:t>
            </w:r>
          </w:p>
        </w:tc>
        <w:tc>
          <w:tcPr>
            <w:tcW w:w="718" w:type="dxa"/>
            <w:vAlign w:val="center"/>
          </w:tcPr>
          <w:p w14:paraId="2E2AB1D1" w14:textId="77777777" w:rsidR="00385533" w:rsidRDefault="00385533" w:rsidP="008B7C47">
            <w:pPr>
              <w:spacing w:after="0"/>
              <w:jc w:val="center"/>
            </w:pPr>
            <w:r>
              <w:t>65.6</w:t>
            </w:r>
          </w:p>
        </w:tc>
        <w:tc>
          <w:tcPr>
            <w:tcW w:w="795" w:type="dxa"/>
            <w:vAlign w:val="center"/>
          </w:tcPr>
          <w:p w14:paraId="36F46C7A" w14:textId="77777777" w:rsidR="00385533" w:rsidRDefault="00385533" w:rsidP="008B7C47">
            <w:pPr>
              <w:spacing w:after="0"/>
              <w:jc w:val="center"/>
            </w:pPr>
            <w:r>
              <w:t>104.4</w:t>
            </w:r>
          </w:p>
        </w:tc>
      </w:tr>
      <w:tr w:rsidR="00385533" w14:paraId="3CDDB4A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2103CB2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3F5562E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5F7CA32" w14:textId="77777777" w:rsidR="00385533" w:rsidRDefault="00385533" w:rsidP="008B7C47">
            <w:pPr>
              <w:spacing w:after="0"/>
              <w:jc w:val="center"/>
            </w:pPr>
            <w:r>
              <w:t>28.7</w:t>
            </w:r>
          </w:p>
        </w:tc>
        <w:tc>
          <w:tcPr>
            <w:tcW w:w="856" w:type="dxa"/>
            <w:vAlign w:val="center"/>
          </w:tcPr>
          <w:p w14:paraId="3E14D5CD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05AFA35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7D3D89D5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057C038" w14:textId="77777777" w:rsidR="00E26D95" w:rsidRPr="00E26D95" w:rsidRDefault="00E26D95" w:rsidP="00E26D95"/>
    <w:p w14:paraId="6B61DF8D" w14:textId="77777777" w:rsidR="005B1A25" w:rsidRDefault="005B1A25" w:rsidP="005B1A2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E88B215" wp14:editId="16EB3A2B">
            <wp:extent cx="5753100" cy="6238875"/>
            <wp:effectExtent l="0" t="0" r="0" b="9525"/>
            <wp:docPr id="240495072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1225" w14:textId="31A624D2" w:rsidR="005B1A25" w:rsidRDefault="005B1A25" w:rsidP="005B1A2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15</w:t>
      </w:r>
    </w:p>
    <w:p w14:paraId="372CF38E" w14:textId="77777777" w:rsidR="00EB5DC7" w:rsidRDefault="00BC014D" w:rsidP="00EB5DC7">
      <w:pPr>
        <w:keepNext/>
        <w:spacing w:after="160" w:line="259" w:lineRule="auto"/>
        <w:jc w:val="center"/>
      </w:pPr>
      <w:r>
        <w:br w:type="page"/>
      </w:r>
      <w:r w:rsidR="00EB5DC7">
        <w:rPr>
          <w:noProof/>
        </w:rPr>
        <w:lastRenderedPageBreak/>
        <w:drawing>
          <wp:inline distT="0" distB="0" distL="0" distR="0" wp14:anchorId="6AB4FE3C" wp14:editId="70759E8B">
            <wp:extent cx="8352843" cy="4522152"/>
            <wp:effectExtent l="0" t="8573" r="1588" b="1587"/>
            <wp:docPr id="1875314085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1184" cy="453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24E0" w14:textId="6AFCF89D" w:rsidR="00BC014D" w:rsidRDefault="00EB5DC7" w:rsidP="00EB5DC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15</w:t>
      </w:r>
    </w:p>
    <w:p w14:paraId="5C4F0DBE" w14:textId="6D6BFEE0" w:rsidR="00BC014D" w:rsidRDefault="00BC014D" w:rsidP="00BC014D">
      <w:pPr>
        <w:pStyle w:val="Overskrift1"/>
      </w:pPr>
      <w:bookmarkStart w:id="18" w:name="_Toc196065043"/>
      <w:r>
        <w:lastRenderedPageBreak/>
        <w:t>Scenario 4</w:t>
      </w:r>
      <w:bookmarkEnd w:id="18"/>
    </w:p>
    <w:p w14:paraId="71C905C2" w14:textId="3386F31B" w:rsidR="00890128" w:rsidRDefault="00890128" w:rsidP="00890128">
      <w:r>
        <w:t>Nøkkelverdier for scenario 4:</w:t>
      </w:r>
    </w:p>
    <w:p w14:paraId="47EECDA6" w14:textId="72B91BDF" w:rsidR="00890128" w:rsidRDefault="00890128" w:rsidP="00890128">
      <w:pPr>
        <w:pStyle w:val="Listeavsnitt"/>
        <w:numPr>
          <w:ilvl w:val="0"/>
          <w:numId w:val="11"/>
        </w:numPr>
      </w:pPr>
      <w:r>
        <w:t>Lav belastningsprofil</w:t>
      </w:r>
    </w:p>
    <w:p w14:paraId="2F5441FB" w14:textId="3FA626E7" w:rsidR="00890128" w:rsidRDefault="00890128" w:rsidP="00890128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291DA829" w14:textId="47B5C31F" w:rsidR="00890128" w:rsidRDefault="00A97702" w:rsidP="00890128">
      <w:pPr>
        <w:pStyle w:val="Listeavsnitt"/>
        <w:numPr>
          <w:ilvl w:val="0"/>
          <w:numId w:val="11"/>
        </w:numPr>
      </w:pPr>
      <w:r>
        <w:t>Regulering på Generator 1</w:t>
      </w:r>
    </w:p>
    <w:p w14:paraId="79120CD4" w14:textId="73E7C29F" w:rsidR="00EB5DC7" w:rsidRDefault="00EB5DC7">
      <w:pPr>
        <w:spacing w:after="160" w:line="259" w:lineRule="auto"/>
      </w:pPr>
      <w:r>
        <w:br w:type="page"/>
      </w:r>
    </w:p>
    <w:p w14:paraId="1D225516" w14:textId="77777777" w:rsidR="00EB5DC7" w:rsidRPr="00890128" w:rsidRDefault="00EB5DC7" w:rsidP="00EB5DC7">
      <w:pPr>
        <w:pStyle w:val="Listeavsnitt"/>
      </w:pPr>
    </w:p>
    <w:p w14:paraId="5FCF080A" w14:textId="067D4D36" w:rsidR="00BC014D" w:rsidRDefault="00BC014D" w:rsidP="00BC014D">
      <w:pPr>
        <w:pStyle w:val="Overskrift2"/>
      </w:pPr>
      <w:bookmarkStart w:id="19" w:name="_Toc196065044"/>
      <w:r>
        <w:t>Test nr 4</w:t>
      </w:r>
      <w:bookmarkEnd w:id="19"/>
    </w:p>
    <w:p w14:paraId="171F71BA" w14:textId="1F315B29" w:rsidR="00572765" w:rsidRDefault="00572765" w:rsidP="00572765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6F58">
        <w:t xml:space="preserve">Effektdata fra referansetest </w:t>
      </w:r>
      <w:r>
        <w:t>4</w:t>
      </w:r>
      <w:r w:rsidRPr="000F6F58">
        <w:t>,</w:t>
      </w:r>
      <w:r>
        <w:t xml:space="preserve"> lav</w:t>
      </w:r>
      <w:r w:rsidRPr="000F6F58">
        <w:t xml:space="preserve"> belastning</w:t>
      </w:r>
      <w:r>
        <w:t xml:space="preserve"> og 65</w:t>
      </w:r>
      <w:r w:rsidRPr="000F6F58">
        <w:t>°C</w:t>
      </w:r>
      <w:r>
        <w:t xml:space="preserve">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72765" w14:paraId="6C5B74F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C5ABA92" w14:textId="77777777" w:rsidR="00572765" w:rsidRDefault="00572765" w:rsidP="008B7C47">
            <w:pPr>
              <w:spacing w:after="0"/>
              <w:jc w:val="center"/>
            </w:pPr>
            <w:r>
              <w:t>Test nummer: 4</w:t>
            </w:r>
          </w:p>
        </w:tc>
        <w:tc>
          <w:tcPr>
            <w:tcW w:w="1158" w:type="dxa"/>
            <w:vAlign w:val="center"/>
          </w:tcPr>
          <w:p w14:paraId="2FB45040" w14:textId="77777777" w:rsidR="00572765" w:rsidRDefault="00572765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3777F97" w14:textId="77777777" w:rsidR="00572765" w:rsidRDefault="00572765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A66A39E" w14:textId="77777777" w:rsidR="00572765" w:rsidRDefault="00572765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1E9F9D1F" w14:textId="77777777" w:rsidR="00572765" w:rsidRDefault="00572765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72765" w14:paraId="79CFE2C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BA42019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270213F" w14:textId="77777777" w:rsidR="00572765" w:rsidRDefault="00572765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2B83047" w14:textId="77777777" w:rsidR="00572765" w:rsidRDefault="00572765" w:rsidP="008B7C47">
            <w:pPr>
              <w:spacing w:after="0"/>
              <w:jc w:val="center"/>
            </w:pPr>
            <w:r>
              <w:t>6.22</w:t>
            </w:r>
          </w:p>
        </w:tc>
        <w:tc>
          <w:tcPr>
            <w:tcW w:w="1513" w:type="dxa"/>
            <w:vAlign w:val="center"/>
          </w:tcPr>
          <w:p w14:paraId="3F20C4B9" w14:textId="77777777" w:rsidR="00572765" w:rsidRDefault="00572765" w:rsidP="008B7C47">
            <w:pPr>
              <w:spacing w:after="0"/>
              <w:jc w:val="center"/>
            </w:pPr>
            <w:r>
              <w:t>10.4</w:t>
            </w:r>
          </w:p>
        </w:tc>
        <w:tc>
          <w:tcPr>
            <w:tcW w:w="1524" w:type="dxa"/>
            <w:vAlign w:val="center"/>
          </w:tcPr>
          <w:p w14:paraId="6727B822" w14:textId="77777777" w:rsidR="00572765" w:rsidRDefault="00572765" w:rsidP="008B7C47">
            <w:pPr>
              <w:spacing w:after="0"/>
              <w:jc w:val="center"/>
            </w:pPr>
            <w:r>
              <w:t>2.23</w:t>
            </w:r>
          </w:p>
        </w:tc>
      </w:tr>
      <w:tr w:rsidR="00572765" w14:paraId="193F4C5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73B610E" w14:textId="77777777" w:rsidR="00572765" w:rsidRDefault="00572765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7C0726A1" w14:textId="77777777" w:rsidR="00572765" w:rsidRDefault="00572765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961F8CF" w14:textId="77777777" w:rsidR="00572765" w:rsidRDefault="00572765" w:rsidP="008B7C47">
            <w:pPr>
              <w:spacing w:after="0"/>
              <w:jc w:val="center"/>
            </w:pPr>
            <w:r>
              <w:t>7.12</w:t>
            </w:r>
          </w:p>
        </w:tc>
        <w:tc>
          <w:tcPr>
            <w:tcW w:w="1513" w:type="dxa"/>
            <w:vAlign w:val="center"/>
          </w:tcPr>
          <w:p w14:paraId="7E92DCA9" w14:textId="77777777" w:rsidR="00572765" w:rsidRDefault="00572765" w:rsidP="008B7C47">
            <w:pPr>
              <w:spacing w:after="0"/>
              <w:jc w:val="center"/>
            </w:pPr>
            <w:r>
              <w:t>11.77</w:t>
            </w:r>
          </w:p>
        </w:tc>
        <w:tc>
          <w:tcPr>
            <w:tcW w:w="1524" w:type="dxa"/>
            <w:vAlign w:val="center"/>
          </w:tcPr>
          <w:p w14:paraId="632839D3" w14:textId="77777777" w:rsidR="00572765" w:rsidRDefault="00572765" w:rsidP="008B7C47">
            <w:pPr>
              <w:spacing w:after="0"/>
              <w:jc w:val="center"/>
            </w:pPr>
            <w:r>
              <w:t>2.25</w:t>
            </w:r>
          </w:p>
        </w:tc>
      </w:tr>
      <w:tr w:rsidR="00572765" w14:paraId="17D0193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61572A" w14:textId="77777777" w:rsidR="00572765" w:rsidRDefault="00572765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D59B5C2" w14:textId="77777777" w:rsidR="00572765" w:rsidRDefault="00572765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59EA299" w14:textId="77777777" w:rsidR="00572765" w:rsidRDefault="00572765" w:rsidP="008B7C47">
            <w:pPr>
              <w:spacing w:after="0"/>
              <w:jc w:val="center"/>
            </w:pPr>
            <w:r>
              <w:t>3.45</w:t>
            </w:r>
          </w:p>
        </w:tc>
        <w:tc>
          <w:tcPr>
            <w:tcW w:w="1513" w:type="dxa"/>
            <w:vAlign w:val="center"/>
          </w:tcPr>
          <w:p w14:paraId="11D0C098" w14:textId="77777777" w:rsidR="00572765" w:rsidRDefault="00572765" w:rsidP="008B7C47">
            <w:pPr>
              <w:spacing w:after="0"/>
              <w:jc w:val="center"/>
            </w:pPr>
            <w:r>
              <w:t>5.48</w:t>
            </w:r>
          </w:p>
        </w:tc>
        <w:tc>
          <w:tcPr>
            <w:tcW w:w="1524" w:type="dxa"/>
            <w:vAlign w:val="center"/>
          </w:tcPr>
          <w:p w14:paraId="1079481C" w14:textId="77777777" w:rsidR="00572765" w:rsidRDefault="00572765" w:rsidP="008B7C47">
            <w:pPr>
              <w:spacing w:after="0"/>
              <w:jc w:val="center"/>
            </w:pPr>
            <w:r>
              <w:t>0.32</w:t>
            </w:r>
          </w:p>
        </w:tc>
      </w:tr>
      <w:tr w:rsidR="00572765" w14:paraId="73F4D53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5631710" w14:textId="77777777" w:rsidR="00572765" w:rsidRDefault="00572765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578855F" w14:textId="77777777" w:rsidR="00572765" w:rsidRDefault="00572765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BA16F11" w14:textId="77777777" w:rsidR="00572765" w:rsidRDefault="00572765" w:rsidP="008B7C47">
            <w:pPr>
              <w:spacing w:after="0"/>
              <w:jc w:val="center"/>
            </w:pPr>
            <w:r>
              <w:t>1.49</w:t>
            </w:r>
          </w:p>
        </w:tc>
        <w:tc>
          <w:tcPr>
            <w:tcW w:w="1513" w:type="dxa"/>
            <w:vAlign w:val="center"/>
          </w:tcPr>
          <w:p w14:paraId="5B2ECC0C" w14:textId="77777777" w:rsidR="00572765" w:rsidRDefault="00572765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D56BF47" w14:textId="77777777" w:rsidR="00572765" w:rsidRDefault="00572765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2A58C2F" w14:textId="77777777" w:rsidR="00572765" w:rsidRDefault="00572765" w:rsidP="00572765"/>
    <w:p w14:paraId="73FFA6D6" w14:textId="0170F4BC" w:rsidR="00572765" w:rsidRDefault="00572765" w:rsidP="00572765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C7767E">
        <w:t xml:space="preserve">Temperatur data fra referansetest </w:t>
      </w:r>
      <w:r>
        <w:t>4</w:t>
      </w:r>
      <w:r w:rsidRPr="00C7767E">
        <w:t>,</w:t>
      </w:r>
      <w:r>
        <w:t xml:space="preserve"> lav</w:t>
      </w:r>
      <w:r w:rsidRPr="00C7767E">
        <w:t xml:space="preserve"> belastning</w:t>
      </w:r>
      <w:r>
        <w:t xml:space="preserve"> og 65</w:t>
      </w:r>
      <w:r w:rsidRPr="000F6F58">
        <w:t>°C</w:t>
      </w:r>
      <w:r>
        <w:t xml:space="preserve">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72765" w14:paraId="376F129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1B04FB0" w14:textId="77777777" w:rsidR="00572765" w:rsidRDefault="00572765" w:rsidP="008B7C47">
            <w:pPr>
              <w:spacing w:after="0"/>
              <w:jc w:val="center"/>
            </w:pPr>
            <w:r>
              <w:t>Test nummer: 4</w:t>
            </w:r>
          </w:p>
        </w:tc>
        <w:tc>
          <w:tcPr>
            <w:tcW w:w="914" w:type="dxa"/>
            <w:vMerge w:val="restart"/>
            <w:vAlign w:val="center"/>
          </w:tcPr>
          <w:p w14:paraId="53EDD4CC" w14:textId="77777777" w:rsidR="00572765" w:rsidRDefault="00572765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6098959" w14:textId="77777777" w:rsidR="00572765" w:rsidRDefault="00572765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6E7031C" w14:textId="77777777" w:rsidR="00572765" w:rsidRDefault="00572765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72765" w14:paraId="77F30BA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B297816" w14:textId="77777777" w:rsidR="00572765" w:rsidRDefault="00572765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0F0AB2D" w14:textId="77777777" w:rsidR="00572765" w:rsidRDefault="00572765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BE3A640" w14:textId="77777777" w:rsidR="00572765" w:rsidRDefault="00572765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76DDB57" w14:textId="77777777" w:rsidR="00572765" w:rsidRDefault="00572765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C845645" w14:textId="77777777" w:rsidR="00572765" w:rsidRDefault="00572765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BEE81B7" w14:textId="77777777" w:rsidR="00572765" w:rsidRDefault="00572765" w:rsidP="008B7C47">
            <w:pPr>
              <w:spacing w:after="0"/>
              <w:jc w:val="center"/>
            </w:pPr>
            <w:r>
              <w:t>Max</w:t>
            </w:r>
          </w:p>
        </w:tc>
      </w:tr>
      <w:tr w:rsidR="00572765" w14:paraId="6D3B735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2127B54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A121CF5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3EDBBDF" w14:textId="77777777" w:rsidR="00572765" w:rsidRDefault="00572765" w:rsidP="008B7C47">
            <w:pPr>
              <w:spacing w:after="0"/>
              <w:jc w:val="center"/>
            </w:pPr>
            <w:r>
              <w:t>50.8</w:t>
            </w:r>
          </w:p>
        </w:tc>
        <w:tc>
          <w:tcPr>
            <w:tcW w:w="856" w:type="dxa"/>
            <w:vAlign w:val="center"/>
          </w:tcPr>
          <w:p w14:paraId="524D1DD2" w14:textId="77777777" w:rsidR="00572765" w:rsidRDefault="00572765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18" w:type="dxa"/>
            <w:vAlign w:val="center"/>
          </w:tcPr>
          <w:p w14:paraId="737DE9E3" w14:textId="77777777" w:rsidR="00572765" w:rsidRDefault="00572765" w:rsidP="008B7C47">
            <w:pPr>
              <w:spacing w:after="0"/>
              <w:jc w:val="center"/>
            </w:pPr>
            <w:r>
              <w:t>64.4</w:t>
            </w:r>
          </w:p>
        </w:tc>
        <w:tc>
          <w:tcPr>
            <w:tcW w:w="795" w:type="dxa"/>
            <w:vAlign w:val="center"/>
          </w:tcPr>
          <w:p w14:paraId="4082992F" w14:textId="77777777" w:rsidR="00572765" w:rsidRDefault="00572765" w:rsidP="008B7C47">
            <w:pPr>
              <w:spacing w:after="0"/>
              <w:jc w:val="center"/>
            </w:pPr>
            <w:r>
              <w:t>81.6</w:t>
            </w:r>
          </w:p>
        </w:tc>
      </w:tr>
      <w:tr w:rsidR="00572765" w14:paraId="5CD9782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C3E310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21EAA160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3D9B12" w14:textId="77777777" w:rsidR="00572765" w:rsidRDefault="00572765" w:rsidP="008B7C47">
            <w:pPr>
              <w:spacing w:after="0"/>
              <w:jc w:val="center"/>
            </w:pPr>
            <w:r>
              <w:t>58.5</w:t>
            </w:r>
          </w:p>
        </w:tc>
        <w:tc>
          <w:tcPr>
            <w:tcW w:w="856" w:type="dxa"/>
            <w:vAlign w:val="center"/>
          </w:tcPr>
          <w:p w14:paraId="7372C80B" w14:textId="77777777" w:rsidR="00572765" w:rsidRDefault="00572765" w:rsidP="008B7C47">
            <w:pPr>
              <w:spacing w:after="0"/>
              <w:jc w:val="center"/>
            </w:pPr>
            <w:r>
              <w:t>65.6</w:t>
            </w:r>
          </w:p>
        </w:tc>
        <w:tc>
          <w:tcPr>
            <w:tcW w:w="718" w:type="dxa"/>
            <w:vAlign w:val="center"/>
          </w:tcPr>
          <w:p w14:paraId="15714B47" w14:textId="77777777" w:rsidR="00572765" w:rsidRDefault="00572765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95" w:type="dxa"/>
            <w:vAlign w:val="center"/>
          </w:tcPr>
          <w:p w14:paraId="3661B13E" w14:textId="77777777" w:rsidR="00572765" w:rsidRDefault="00572765" w:rsidP="008B7C47">
            <w:pPr>
              <w:spacing w:after="0"/>
              <w:jc w:val="center"/>
            </w:pPr>
            <w:r>
              <w:t>99.6</w:t>
            </w:r>
          </w:p>
        </w:tc>
      </w:tr>
      <w:tr w:rsidR="00572765" w14:paraId="306178D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DE462B1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5DAADBF1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EC49CDD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57C2D533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879FCBC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AE1B820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78045F5" w14:textId="77777777" w:rsidR="003B1E23" w:rsidRDefault="003B1E23" w:rsidP="003B1E2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4100C6B" wp14:editId="70C2E33A">
            <wp:extent cx="5743575" cy="6267450"/>
            <wp:effectExtent l="0" t="0" r="9525" b="0"/>
            <wp:docPr id="1133678429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A3A4" w14:textId="60BAC9FB" w:rsidR="003B1E23" w:rsidRDefault="003B1E23" w:rsidP="003B1E2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4</w:t>
      </w:r>
    </w:p>
    <w:p w14:paraId="5C1C6FBD" w14:textId="77777777" w:rsidR="00177FF0" w:rsidRDefault="00EB5DC7" w:rsidP="00177FF0">
      <w:pPr>
        <w:keepNext/>
        <w:spacing w:after="160" w:line="259" w:lineRule="auto"/>
        <w:jc w:val="center"/>
      </w:pPr>
      <w:r>
        <w:br w:type="page"/>
      </w:r>
      <w:r w:rsidR="00177FF0">
        <w:rPr>
          <w:noProof/>
        </w:rPr>
        <w:lastRenderedPageBreak/>
        <w:drawing>
          <wp:inline distT="0" distB="0" distL="0" distR="0" wp14:anchorId="159AEB93" wp14:editId="2934FA5E">
            <wp:extent cx="8191500" cy="4448364"/>
            <wp:effectExtent l="4762" t="0" r="4763" b="4762"/>
            <wp:docPr id="144920003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4196" cy="44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558E" w14:textId="3BDAA3CA" w:rsidR="00EB5DC7" w:rsidRDefault="00177FF0" w:rsidP="00177FF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4</w:t>
      </w:r>
    </w:p>
    <w:p w14:paraId="2778E965" w14:textId="77777777" w:rsidR="00BC014D" w:rsidRPr="00E26D95" w:rsidRDefault="00BC014D" w:rsidP="00BC014D"/>
    <w:p w14:paraId="1E02EDF9" w14:textId="59695C0F" w:rsidR="00BC014D" w:rsidRDefault="00BC014D" w:rsidP="00BC014D">
      <w:pPr>
        <w:pStyle w:val="Overskrift2"/>
      </w:pPr>
      <w:bookmarkStart w:id="20" w:name="_Toc196065045"/>
      <w:r>
        <w:t>Test nr 16</w:t>
      </w:r>
      <w:bookmarkEnd w:id="20"/>
    </w:p>
    <w:p w14:paraId="7ECCB155" w14:textId="5DA0588E" w:rsidR="00EF6D7C" w:rsidRDefault="00EF6D7C" w:rsidP="00EF6D7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</w:t>
      </w:r>
      <w:r w:rsidRPr="00DB60DC">
        <w:t xml:space="preserve">6, </w:t>
      </w:r>
      <w:r>
        <w:t>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EF6D7C" w14:paraId="5ECDD79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DBC08E3" w14:textId="77777777" w:rsidR="00EF6D7C" w:rsidRDefault="00EF6D7C" w:rsidP="008B7C47">
            <w:pPr>
              <w:spacing w:after="0"/>
              <w:jc w:val="center"/>
            </w:pPr>
            <w:r>
              <w:t>Test nummer: 16</w:t>
            </w:r>
          </w:p>
        </w:tc>
        <w:tc>
          <w:tcPr>
            <w:tcW w:w="1158" w:type="dxa"/>
            <w:vAlign w:val="center"/>
          </w:tcPr>
          <w:p w14:paraId="01AD9B73" w14:textId="77777777" w:rsidR="00EF6D7C" w:rsidRDefault="00EF6D7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C3139FB" w14:textId="77777777" w:rsidR="00EF6D7C" w:rsidRDefault="00EF6D7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78A3CAA" w14:textId="77777777" w:rsidR="00EF6D7C" w:rsidRDefault="00EF6D7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D45EE25" w14:textId="77777777" w:rsidR="00EF6D7C" w:rsidRDefault="00EF6D7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EF6D7C" w14:paraId="6D8CEA7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9D5512B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7979BC4" w14:textId="77777777" w:rsidR="00EF6D7C" w:rsidRDefault="00EF6D7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E3F6A11" w14:textId="77777777" w:rsidR="00EF6D7C" w:rsidRDefault="00EF6D7C" w:rsidP="008B7C47">
            <w:pPr>
              <w:spacing w:after="0"/>
              <w:jc w:val="center"/>
            </w:pPr>
            <w:r>
              <w:t>6.96</w:t>
            </w:r>
          </w:p>
        </w:tc>
        <w:tc>
          <w:tcPr>
            <w:tcW w:w="1513" w:type="dxa"/>
            <w:vAlign w:val="center"/>
          </w:tcPr>
          <w:p w14:paraId="61D51366" w14:textId="77777777" w:rsidR="00EF6D7C" w:rsidRDefault="00EF6D7C" w:rsidP="008B7C47">
            <w:pPr>
              <w:spacing w:after="0"/>
              <w:jc w:val="center"/>
            </w:pPr>
            <w:r>
              <w:t>9.95</w:t>
            </w:r>
          </w:p>
        </w:tc>
        <w:tc>
          <w:tcPr>
            <w:tcW w:w="1524" w:type="dxa"/>
            <w:vAlign w:val="center"/>
          </w:tcPr>
          <w:p w14:paraId="46560865" w14:textId="77777777" w:rsidR="00EF6D7C" w:rsidRDefault="00EF6D7C" w:rsidP="008B7C47">
            <w:pPr>
              <w:spacing w:after="0"/>
              <w:jc w:val="center"/>
            </w:pPr>
            <w:r>
              <w:t>2.23</w:t>
            </w:r>
          </w:p>
        </w:tc>
      </w:tr>
      <w:tr w:rsidR="00EF6D7C" w14:paraId="74F3FD1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20B1CDC" w14:textId="77777777" w:rsidR="00EF6D7C" w:rsidRDefault="00EF6D7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F5F1118" w14:textId="77777777" w:rsidR="00EF6D7C" w:rsidRDefault="00EF6D7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D1F9225" w14:textId="77777777" w:rsidR="00EF6D7C" w:rsidRDefault="00EF6D7C" w:rsidP="008B7C47">
            <w:pPr>
              <w:spacing w:after="0"/>
              <w:jc w:val="center"/>
            </w:pPr>
            <w:r>
              <w:t>8.05</w:t>
            </w:r>
          </w:p>
        </w:tc>
        <w:tc>
          <w:tcPr>
            <w:tcW w:w="1513" w:type="dxa"/>
            <w:vAlign w:val="center"/>
          </w:tcPr>
          <w:p w14:paraId="4F3679C5" w14:textId="77777777" w:rsidR="00EF6D7C" w:rsidRDefault="00EF6D7C" w:rsidP="008B7C47">
            <w:pPr>
              <w:spacing w:after="0"/>
              <w:jc w:val="center"/>
            </w:pPr>
            <w:r>
              <w:t>11.16</w:t>
            </w:r>
          </w:p>
        </w:tc>
        <w:tc>
          <w:tcPr>
            <w:tcW w:w="1524" w:type="dxa"/>
            <w:vAlign w:val="center"/>
          </w:tcPr>
          <w:p w14:paraId="77EA5CB8" w14:textId="77777777" w:rsidR="00EF6D7C" w:rsidRDefault="00EF6D7C" w:rsidP="008B7C47">
            <w:pPr>
              <w:spacing w:after="0"/>
              <w:jc w:val="center"/>
            </w:pPr>
            <w:r>
              <w:t>2.25</w:t>
            </w:r>
          </w:p>
        </w:tc>
      </w:tr>
      <w:tr w:rsidR="00EF6D7C" w14:paraId="370846A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F418478" w14:textId="77777777" w:rsidR="00EF6D7C" w:rsidRDefault="00EF6D7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F83C816" w14:textId="77777777" w:rsidR="00EF6D7C" w:rsidRDefault="00EF6D7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D9FBB54" w14:textId="77777777" w:rsidR="00EF6D7C" w:rsidRDefault="00EF6D7C" w:rsidP="008B7C47">
            <w:pPr>
              <w:spacing w:after="0"/>
              <w:jc w:val="center"/>
            </w:pPr>
            <w:r>
              <w:t>4.05</w:t>
            </w:r>
          </w:p>
        </w:tc>
        <w:tc>
          <w:tcPr>
            <w:tcW w:w="1513" w:type="dxa"/>
            <w:vAlign w:val="center"/>
          </w:tcPr>
          <w:p w14:paraId="13E235FF" w14:textId="77777777" w:rsidR="00EF6D7C" w:rsidRDefault="00EF6D7C" w:rsidP="008B7C47">
            <w:pPr>
              <w:spacing w:after="0"/>
              <w:jc w:val="center"/>
            </w:pPr>
            <w:r>
              <w:t>5.03</w:t>
            </w:r>
          </w:p>
        </w:tc>
        <w:tc>
          <w:tcPr>
            <w:tcW w:w="1524" w:type="dxa"/>
            <w:vAlign w:val="center"/>
          </w:tcPr>
          <w:p w14:paraId="683E3F1E" w14:textId="77777777" w:rsidR="00EF6D7C" w:rsidRDefault="00EF6D7C" w:rsidP="008B7C47">
            <w:pPr>
              <w:spacing w:after="0"/>
              <w:jc w:val="center"/>
            </w:pPr>
            <w:r>
              <w:t>0.32</w:t>
            </w:r>
          </w:p>
        </w:tc>
      </w:tr>
      <w:tr w:rsidR="00EF6D7C" w14:paraId="1331044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38C4073" w14:textId="77777777" w:rsidR="00EF6D7C" w:rsidRDefault="00EF6D7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691614E" w14:textId="77777777" w:rsidR="00EF6D7C" w:rsidRDefault="00EF6D7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24ECBE5" w14:textId="77777777" w:rsidR="00EF6D7C" w:rsidRDefault="00EF6D7C" w:rsidP="008B7C47">
            <w:pPr>
              <w:spacing w:after="0"/>
              <w:jc w:val="center"/>
            </w:pPr>
            <w:r>
              <w:t>0.54</w:t>
            </w:r>
          </w:p>
        </w:tc>
        <w:tc>
          <w:tcPr>
            <w:tcW w:w="1513" w:type="dxa"/>
            <w:vAlign w:val="center"/>
          </w:tcPr>
          <w:p w14:paraId="33F0F2DF" w14:textId="77777777" w:rsidR="00EF6D7C" w:rsidRDefault="00EF6D7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DA23751" w14:textId="77777777" w:rsidR="00EF6D7C" w:rsidRDefault="00EF6D7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5A7D05AE" w14:textId="77777777" w:rsidR="00EF6D7C" w:rsidRDefault="00EF6D7C" w:rsidP="00EF6D7C"/>
    <w:p w14:paraId="094FDCC6" w14:textId="7C36E4DD" w:rsidR="00EF6D7C" w:rsidRDefault="00EF6D7C" w:rsidP="00EF6D7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16, lav belastning, </w:t>
      </w:r>
      <w:r w:rsidRPr="00DB60DC">
        <w:t>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EF6D7C" w14:paraId="795D9AAD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7D5555F" w14:textId="77777777" w:rsidR="00EF6D7C" w:rsidRDefault="00EF6D7C" w:rsidP="008B7C47">
            <w:pPr>
              <w:spacing w:after="0"/>
              <w:jc w:val="center"/>
            </w:pPr>
            <w:r>
              <w:t>Test nummer: 16</w:t>
            </w:r>
          </w:p>
        </w:tc>
        <w:tc>
          <w:tcPr>
            <w:tcW w:w="914" w:type="dxa"/>
            <w:vMerge w:val="restart"/>
            <w:vAlign w:val="center"/>
          </w:tcPr>
          <w:p w14:paraId="2E38F541" w14:textId="77777777" w:rsidR="00EF6D7C" w:rsidRDefault="00EF6D7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A258CFD" w14:textId="77777777" w:rsidR="00EF6D7C" w:rsidRDefault="00EF6D7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D9E9F99" w14:textId="77777777" w:rsidR="00EF6D7C" w:rsidRDefault="00EF6D7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EF6D7C" w14:paraId="1703B37D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703E6D8" w14:textId="77777777" w:rsidR="00EF6D7C" w:rsidRDefault="00EF6D7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BBBBA06" w14:textId="77777777" w:rsidR="00EF6D7C" w:rsidRDefault="00EF6D7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BDC2B95" w14:textId="77777777" w:rsidR="00EF6D7C" w:rsidRDefault="00EF6D7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880BDD6" w14:textId="77777777" w:rsidR="00EF6D7C" w:rsidRDefault="00EF6D7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DFF71E4" w14:textId="77777777" w:rsidR="00EF6D7C" w:rsidRDefault="00EF6D7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BC105AD" w14:textId="77777777" w:rsidR="00EF6D7C" w:rsidRDefault="00EF6D7C" w:rsidP="008B7C47">
            <w:pPr>
              <w:spacing w:after="0"/>
              <w:jc w:val="center"/>
            </w:pPr>
            <w:r>
              <w:t>Max</w:t>
            </w:r>
          </w:p>
        </w:tc>
      </w:tr>
      <w:tr w:rsidR="00EF6D7C" w14:paraId="2C0ED9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4097CA2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AFF0B7E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568ED44" w14:textId="77777777" w:rsidR="00EF6D7C" w:rsidRDefault="00EF6D7C" w:rsidP="008B7C47">
            <w:pPr>
              <w:spacing w:after="0"/>
              <w:jc w:val="center"/>
            </w:pPr>
            <w:r>
              <w:t>48.0</w:t>
            </w:r>
          </w:p>
        </w:tc>
        <w:tc>
          <w:tcPr>
            <w:tcW w:w="856" w:type="dxa"/>
            <w:vAlign w:val="center"/>
          </w:tcPr>
          <w:p w14:paraId="4563135C" w14:textId="77777777" w:rsidR="00EF6D7C" w:rsidRDefault="00EF6D7C" w:rsidP="008B7C47">
            <w:pPr>
              <w:spacing w:after="0"/>
              <w:jc w:val="center"/>
            </w:pPr>
            <w:r>
              <w:t>52.8</w:t>
            </w:r>
          </w:p>
        </w:tc>
        <w:tc>
          <w:tcPr>
            <w:tcW w:w="718" w:type="dxa"/>
            <w:vAlign w:val="center"/>
          </w:tcPr>
          <w:p w14:paraId="04EA791B" w14:textId="77777777" w:rsidR="00EF6D7C" w:rsidRDefault="00EF6D7C" w:rsidP="008B7C47">
            <w:pPr>
              <w:spacing w:after="0"/>
              <w:jc w:val="center"/>
            </w:pPr>
            <w:r>
              <w:t>62.1</w:t>
            </w:r>
          </w:p>
        </w:tc>
        <w:tc>
          <w:tcPr>
            <w:tcW w:w="795" w:type="dxa"/>
            <w:vAlign w:val="center"/>
          </w:tcPr>
          <w:p w14:paraId="3234BBA1" w14:textId="77777777" w:rsidR="00EF6D7C" w:rsidRDefault="00EF6D7C" w:rsidP="008B7C47">
            <w:pPr>
              <w:spacing w:after="0"/>
              <w:jc w:val="center"/>
            </w:pPr>
            <w:r>
              <w:t>80.9</w:t>
            </w:r>
          </w:p>
        </w:tc>
      </w:tr>
      <w:tr w:rsidR="00EF6D7C" w14:paraId="513EB6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0BB8879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56F7CE6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1174F75" w14:textId="77777777" w:rsidR="00EF6D7C" w:rsidRDefault="00EF6D7C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5650156B" w14:textId="77777777" w:rsidR="00EF6D7C" w:rsidRDefault="00EF6D7C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18" w:type="dxa"/>
            <w:vAlign w:val="center"/>
          </w:tcPr>
          <w:p w14:paraId="59528283" w14:textId="77777777" w:rsidR="00EF6D7C" w:rsidRDefault="00EF6D7C" w:rsidP="008B7C47">
            <w:pPr>
              <w:spacing w:after="0"/>
              <w:jc w:val="center"/>
            </w:pPr>
            <w:r>
              <w:t>74.1</w:t>
            </w:r>
          </w:p>
        </w:tc>
        <w:tc>
          <w:tcPr>
            <w:tcW w:w="795" w:type="dxa"/>
            <w:vAlign w:val="center"/>
          </w:tcPr>
          <w:p w14:paraId="4D65B0DC" w14:textId="77777777" w:rsidR="00EF6D7C" w:rsidRDefault="00EF6D7C" w:rsidP="008B7C47">
            <w:pPr>
              <w:spacing w:after="0"/>
              <w:jc w:val="center"/>
            </w:pPr>
            <w:r>
              <w:t>98.9</w:t>
            </w:r>
          </w:p>
        </w:tc>
      </w:tr>
      <w:tr w:rsidR="00EF6D7C" w14:paraId="09D2C44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DECFAE8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7629A61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C95E11" w14:textId="77777777" w:rsidR="00EF6D7C" w:rsidRDefault="00EF6D7C" w:rsidP="008B7C47">
            <w:pPr>
              <w:spacing w:after="0"/>
              <w:jc w:val="center"/>
            </w:pPr>
            <w:r>
              <w:t>23.9</w:t>
            </w:r>
          </w:p>
        </w:tc>
        <w:tc>
          <w:tcPr>
            <w:tcW w:w="856" w:type="dxa"/>
            <w:vAlign w:val="center"/>
          </w:tcPr>
          <w:p w14:paraId="342AA26B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2A5C074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BD51D54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A49C593" w14:textId="77777777" w:rsidR="00351B38" w:rsidRDefault="00351B38" w:rsidP="00351B3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590E3A4" wp14:editId="7F930742">
            <wp:extent cx="5753100" cy="6238875"/>
            <wp:effectExtent l="0" t="0" r="0" b="9525"/>
            <wp:docPr id="172514882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6F05" w14:textId="33AC4780" w:rsidR="00351B38" w:rsidRDefault="00351B38" w:rsidP="00351B3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16</w:t>
      </w:r>
    </w:p>
    <w:p w14:paraId="0E3184A5" w14:textId="77777777" w:rsidR="00E118E9" w:rsidRDefault="00E118E9" w:rsidP="00E118E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3E2B2F0" wp14:editId="0C801868">
            <wp:extent cx="8124825" cy="4412157"/>
            <wp:effectExtent l="8573" t="0" r="0" b="0"/>
            <wp:docPr id="939216165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50150" cy="442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7966" w14:textId="53F4F7BC" w:rsidR="00E118E9" w:rsidRDefault="00E118E9" w:rsidP="00E118E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16</w:t>
      </w:r>
    </w:p>
    <w:p w14:paraId="71702493" w14:textId="5C002FAA" w:rsidR="00177FF0" w:rsidRDefault="00177FF0">
      <w:pPr>
        <w:spacing w:after="160" w:line="259" w:lineRule="auto"/>
      </w:pPr>
      <w:r>
        <w:br w:type="page"/>
      </w:r>
    </w:p>
    <w:p w14:paraId="1C844F35" w14:textId="77777777" w:rsidR="00BC014D" w:rsidRDefault="00BC014D" w:rsidP="00BC014D"/>
    <w:p w14:paraId="7638014D" w14:textId="4CF804AD" w:rsidR="00BC014D" w:rsidRDefault="00BC014D" w:rsidP="00BC014D">
      <w:pPr>
        <w:pStyle w:val="Overskrift2"/>
      </w:pPr>
      <w:bookmarkStart w:id="21" w:name="_Toc196065046"/>
      <w:r>
        <w:t>Test nr 19</w:t>
      </w:r>
      <w:bookmarkEnd w:id="21"/>
    </w:p>
    <w:p w14:paraId="2AC0FE2B" w14:textId="6653D528" w:rsidR="0082042E" w:rsidRDefault="0082042E" w:rsidP="0082042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19</w:t>
      </w:r>
      <w:r w:rsidRPr="00DB60DC">
        <w:t>,</w:t>
      </w:r>
      <w:r>
        <w:t xml:space="preserve"> 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2042E" w14:paraId="25EA12F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8E38BFD" w14:textId="77777777" w:rsidR="0082042E" w:rsidRDefault="0082042E" w:rsidP="008B7C47">
            <w:pPr>
              <w:spacing w:after="0"/>
              <w:jc w:val="center"/>
            </w:pPr>
            <w:r>
              <w:t>Test nummer: 19</w:t>
            </w:r>
          </w:p>
        </w:tc>
        <w:tc>
          <w:tcPr>
            <w:tcW w:w="1158" w:type="dxa"/>
            <w:vAlign w:val="center"/>
          </w:tcPr>
          <w:p w14:paraId="5C7E56FA" w14:textId="77777777" w:rsidR="0082042E" w:rsidRDefault="0082042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5DBAE80" w14:textId="77777777" w:rsidR="0082042E" w:rsidRDefault="0082042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7C2641B" w14:textId="77777777" w:rsidR="0082042E" w:rsidRDefault="0082042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787202C" w14:textId="77777777" w:rsidR="0082042E" w:rsidRDefault="0082042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2042E" w14:paraId="2B00782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FE5BB63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B5286E7" w14:textId="77777777" w:rsidR="0082042E" w:rsidRDefault="0082042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80E1FC3" w14:textId="77777777" w:rsidR="0082042E" w:rsidRDefault="0082042E" w:rsidP="008B7C47">
            <w:pPr>
              <w:spacing w:after="0"/>
              <w:jc w:val="center"/>
            </w:pPr>
            <w:r>
              <w:t>6.66</w:t>
            </w:r>
          </w:p>
        </w:tc>
        <w:tc>
          <w:tcPr>
            <w:tcW w:w="1513" w:type="dxa"/>
            <w:vAlign w:val="center"/>
          </w:tcPr>
          <w:p w14:paraId="10E55F7F" w14:textId="77777777" w:rsidR="0082042E" w:rsidRDefault="0082042E" w:rsidP="008B7C47">
            <w:pPr>
              <w:spacing w:after="0"/>
              <w:jc w:val="center"/>
            </w:pPr>
            <w:r>
              <w:t>10.13</w:t>
            </w:r>
          </w:p>
        </w:tc>
        <w:tc>
          <w:tcPr>
            <w:tcW w:w="1524" w:type="dxa"/>
            <w:vAlign w:val="center"/>
          </w:tcPr>
          <w:p w14:paraId="4A8D54F1" w14:textId="77777777" w:rsidR="0082042E" w:rsidRDefault="0082042E" w:rsidP="008B7C47">
            <w:pPr>
              <w:spacing w:after="0"/>
              <w:jc w:val="center"/>
            </w:pPr>
            <w:r>
              <w:t>2.23</w:t>
            </w:r>
          </w:p>
        </w:tc>
      </w:tr>
      <w:tr w:rsidR="0082042E" w14:paraId="4FDE784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C0EE290" w14:textId="77777777" w:rsidR="0082042E" w:rsidRDefault="0082042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72167917" w14:textId="77777777" w:rsidR="0082042E" w:rsidRDefault="0082042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3304BD5" w14:textId="77777777" w:rsidR="0082042E" w:rsidRDefault="0082042E" w:rsidP="008B7C47">
            <w:pPr>
              <w:spacing w:after="0"/>
              <w:jc w:val="center"/>
            </w:pPr>
            <w:r>
              <w:t>7.68</w:t>
            </w:r>
          </w:p>
        </w:tc>
        <w:tc>
          <w:tcPr>
            <w:tcW w:w="1513" w:type="dxa"/>
            <w:vAlign w:val="center"/>
          </w:tcPr>
          <w:p w14:paraId="4EDA1A8C" w14:textId="77777777" w:rsidR="0082042E" w:rsidRDefault="0082042E" w:rsidP="008B7C47">
            <w:pPr>
              <w:spacing w:after="0"/>
              <w:jc w:val="center"/>
            </w:pPr>
            <w:r>
              <w:t>11.40</w:t>
            </w:r>
          </w:p>
        </w:tc>
        <w:tc>
          <w:tcPr>
            <w:tcW w:w="1524" w:type="dxa"/>
            <w:vAlign w:val="center"/>
          </w:tcPr>
          <w:p w14:paraId="2039437B" w14:textId="77777777" w:rsidR="0082042E" w:rsidRDefault="0082042E" w:rsidP="008B7C47">
            <w:pPr>
              <w:spacing w:after="0"/>
              <w:jc w:val="center"/>
            </w:pPr>
            <w:r>
              <w:t>2.25</w:t>
            </w:r>
          </w:p>
        </w:tc>
      </w:tr>
      <w:tr w:rsidR="0082042E" w14:paraId="14522B6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B86D1F" w14:textId="77777777" w:rsidR="0082042E" w:rsidRDefault="0082042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23EFC60" w14:textId="77777777" w:rsidR="0082042E" w:rsidRDefault="0082042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564DEF7" w14:textId="77777777" w:rsidR="0082042E" w:rsidRDefault="0082042E" w:rsidP="008B7C47">
            <w:pPr>
              <w:spacing w:after="0"/>
              <w:jc w:val="center"/>
            </w:pPr>
            <w:r>
              <w:t>3.81</w:t>
            </w:r>
          </w:p>
        </w:tc>
        <w:tc>
          <w:tcPr>
            <w:tcW w:w="1513" w:type="dxa"/>
            <w:vAlign w:val="center"/>
          </w:tcPr>
          <w:p w14:paraId="19CA9FBF" w14:textId="77777777" w:rsidR="0082042E" w:rsidRDefault="0082042E" w:rsidP="008B7C47">
            <w:pPr>
              <w:spacing w:after="0"/>
              <w:jc w:val="center"/>
            </w:pPr>
            <w:r>
              <w:t>5.20</w:t>
            </w:r>
          </w:p>
        </w:tc>
        <w:tc>
          <w:tcPr>
            <w:tcW w:w="1524" w:type="dxa"/>
            <w:vAlign w:val="center"/>
          </w:tcPr>
          <w:p w14:paraId="0D5F1916" w14:textId="77777777" w:rsidR="0082042E" w:rsidRDefault="0082042E" w:rsidP="008B7C47">
            <w:pPr>
              <w:spacing w:after="0"/>
              <w:jc w:val="center"/>
            </w:pPr>
            <w:r>
              <w:t>0.32</w:t>
            </w:r>
          </w:p>
        </w:tc>
      </w:tr>
      <w:tr w:rsidR="0082042E" w14:paraId="399E373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F57A9B1" w14:textId="77777777" w:rsidR="0082042E" w:rsidRDefault="0082042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115C9A3" w14:textId="77777777" w:rsidR="0082042E" w:rsidRDefault="0082042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BE53FFD" w14:textId="77777777" w:rsidR="0082042E" w:rsidRDefault="0082042E" w:rsidP="008B7C47">
            <w:pPr>
              <w:spacing w:after="0"/>
              <w:jc w:val="center"/>
            </w:pPr>
            <w:r>
              <w:t>0.92</w:t>
            </w:r>
          </w:p>
        </w:tc>
        <w:tc>
          <w:tcPr>
            <w:tcW w:w="1513" w:type="dxa"/>
            <w:vAlign w:val="center"/>
          </w:tcPr>
          <w:p w14:paraId="34D4BB95" w14:textId="77777777" w:rsidR="0082042E" w:rsidRDefault="0082042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02D0178" w14:textId="77777777" w:rsidR="0082042E" w:rsidRDefault="0082042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5B995B9" w14:textId="77777777" w:rsidR="0082042E" w:rsidRDefault="0082042E" w:rsidP="0082042E"/>
    <w:p w14:paraId="3BB19207" w14:textId="698F069A" w:rsidR="0082042E" w:rsidRDefault="0082042E" w:rsidP="0082042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>Temperatur data fra test 1</w:t>
      </w:r>
      <w:r>
        <w:t>9</w:t>
      </w:r>
      <w:r w:rsidRPr="00A9716B">
        <w:t xml:space="preserve">, </w:t>
      </w:r>
      <w:r>
        <w:t>lav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2042E" w14:paraId="27E5CCA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63BFCBF" w14:textId="77777777" w:rsidR="0082042E" w:rsidRDefault="0082042E" w:rsidP="008B7C47">
            <w:pPr>
              <w:spacing w:after="0"/>
              <w:jc w:val="center"/>
            </w:pPr>
            <w:r>
              <w:t>Test nummer: 19</w:t>
            </w:r>
          </w:p>
        </w:tc>
        <w:tc>
          <w:tcPr>
            <w:tcW w:w="914" w:type="dxa"/>
            <w:vMerge w:val="restart"/>
            <w:vAlign w:val="center"/>
          </w:tcPr>
          <w:p w14:paraId="665BFBEF" w14:textId="77777777" w:rsidR="0082042E" w:rsidRDefault="0082042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1DCE3C7" w14:textId="77777777" w:rsidR="0082042E" w:rsidRDefault="0082042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21B2EF9" w14:textId="77777777" w:rsidR="0082042E" w:rsidRDefault="0082042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2042E" w14:paraId="0FF80DCA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5E9772A" w14:textId="77777777" w:rsidR="0082042E" w:rsidRDefault="0082042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88D6531" w14:textId="77777777" w:rsidR="0082042E" w:rsidRDefault="0082042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36FE7F6" w14:textId="77777777" w:rsidR="0082042E" w:rsidRDefault="0082042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7229612" w14:textId="77777777" w:rsidR="0082042E" w:rsidRDefault="0082042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4E3F1E0" w14:textId="77777777" w:rsidR="0082042E" w:rsidRDefault="0082042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7C30732" w14:textId="77777777" w:rsidR="0082042E" w:rsidRDefault="0082042E" w:rsidP="008B7C47">
            <w:pPr>
              <w:spacing w:after="0"/>
              <w:jc w:val="center"/>
            </w:pPr>
            <w:r>
              <w:t>Max</w:t>
            </w:r>
          </w:p>
        </w:tc>
      </w:tr>
      <w:tr w:rsidR="0082042E" w14:paraId="33F34E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A35C557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BE074F8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F42A2F" w14:textId="77777777" w:rsidR="0082042E" w:rsidRDefault="0082042E" w:rsidP="008B7C47">
            <w:pPr>
              <w:spacing w:after="0"/>
              <w:jc w:val="center"/>
            </w:pPr>
            <w:r>
              <w:t>49.2</w:t>
            </w:r>
          </w:p>
        </w:tc>
        <w:tc>
          <w:tcPr>
            <w:tcW w:w="856" w:type="dxa"/>
            <w:vAlign w:val="center"/>
          </w:tcPr>
          <w:p w14:paraId="2E03099E" w14:textId="77777777" w:rsidR="0082042E" w:rsidRDefault="0082042E" w:rsidP="008B7C47">
            <w:pPr>
              <w:spacing w:after="0"/>
              <w:jc w:val="center"/>
            </w:pPr>
            <w:r>
              <w:t>53.7</w:t>
            </w:r>
          </w:p>
        </w:tc>
        <w:tc>
          <w:tcPr>
            <w:tcW w:w="718" w:type="dxa"/>
            <w:vAlign w:val="center"/>
          </w:tcPr>
          <w:p w14:paraId="4594C33F" w14:textId="77777777" w:rsidR="0082042E" w:rsidRDefault="0082042E" w:rsidP="008B7C47">
            <w:pPr>
              <w:spacing w:after="0"/>
              <w:jc w:val="center"/>
            </w:pPr>
            <w:r>
              <w:t>63.0</w:t>
            </w:r>
          </w:p>
        </w:tc>
        <w:tc>
          <w:tcPr>
            <w:tcW w:w="795" w:type="dxa"/>
            <w:vAlign w:val="center"/>
          </w:tcPr>
          <w:p w14:paraId="77132159" w14:textId="77777777" w:rsidR="0082042E" w:rsidRDefault="0082042E" w:rsidP="008B7C47">
            <w:pPr>
              <w:spacing w:after="0"/>
              <w:jc w:val="center"/>
            </w:pPr>
            <w:r>
              <w:t>81.2</w:t>
            </w:r>
          </w:p>
        </w:tc>
      </w:tr>
      <w:tr w:rsidR="0082042E" w14:paraId="36762D9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826488A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FB98318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AE6E298" w14:textId="77777777" w:rsidR="0082042E" w:rsidRDefault="0082042E" w:rsidP="008B7C47">
            <w:pPr>
              <w:spacing w:after="0"/>
              <w:jc w:val="center"/>
            </w:pPr>
            <w:r>
              <w:t>57.4</w:t>
            </w:r>
          </w:p>
        </w:tc>
        <w:tc>
          <w:tcPr>
            <w:tcW w:w="856" w:type="dxa"/>
            <w:vAlign w:val="center"/>
          </w:tcPr>
          <w:p w14:paraId="668FC7DE" w14:textId="77777777" w:rsidR="0082042E" w:rsidRDefault="0082042E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18" w:type="dxa"/>
            <w:vAlign w:val="center"/>
          </w:tcPr>
          <w:p w14:paraId="34F38A02" w14:textId="77777777" w:rsidR="0082042E" w:rsidRDefault="0082042E" w:rsidP="008B7C47">
            <w:pPr>
              <w:spacing w:after="0"/>
              <w:jc w:val="center"/>
            </w:pPr>
            <w:r>
              <w:t>75.2</w:t>
            </w:r>
          </w:p>
        </w:tc>
        <w:tc>
          <w:tcPr>
            <w:tcW w:w="795" w:type="dxa"/>
            <w:vAlign w:val="center"/>
          </w:tcPr>
          <w:p w14:paraId="7E0239F3" w14:textId="77777777" w:rsidR="0082042E" w:rsidRDefault="0082042E" w:rsidP="008B7C47">
            <w:pPr>
              <w:spacing w:after="0"/>
              <w:jc w:val="center"/>
            </w:pPr>
            <w:r>
              <w:t>99.1</w:t>
            </w:r>
          </w:p>
        </w:tc>
      </w:tr>
      <w:tr w:rsidR="0082042E" w14:paraId="5DB123E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EBEEB1D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D4EB6C4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FC6412A" w14:textId="77777777" w:rsidR="0082042E" w:rsidRDefault="0082042E" w:rsidP="008B7C47">
            <w:pPr>
              <w:spacing w:after="0"/>
              <w:jc w:val="center"/>
            </w:pPr>
            <w:r>
              <w:t>26.4</w:t>
            </w:r>
          </w:p>
        </w:tc>
        <w:tc>
          <w:tcPr>
            <w:tcW w:w="856" w:type="dxa"/>
            <w:vAlign w:val="center"/>
          </w:tcPr>
          <w:p w14:paraId="33BEB86F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6B63B70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8130B9C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AB36FE5" w14:textId="77777777" w:rsidR="007A76BE" w:rsidRDefault="007A76BE" w:rsidP="007A76BE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D0FCA5" wp14:editId="761E7B5B">
            <wp:extent cx="5753100" cy="6257925"/>
            <wp:effectExtent l="0" t="0" r="0" b="9525"/>
            <wp:docPr id="836085468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6A2D" w14:textId="59D53A36" w:rsidR="007A76BE" w:rsidRDefault="007A76BE" w:rsidP="007A76B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19</w:t>
      </w:r>
    </w:p>
    <w:p w14:paraId="77CB6441" w14:textId="77777777" w:rsidR="004F5C96" w:rsidRDefault="00E118E9" w:rsidP="004F5C96">
      <w:pPr>
        <w:keepNext/>
        <w:spacing w:after="160" w:line="259" w:lineRule="auto"/>
        <w:jc w:val="center"/>
      </w:pPr>
      <w:r>
        <w:br w:type="page"/>
      </w:r>
      <w:r w:rsidR="004F5C96">
        <w:rPr>
          <w:noProof/>
        </w:rPr>
        <w:lastRenderedPageBreak/>
        <w:drawing>
          <wp:inline distT="0" distB="0" distL="0" distR="0" wp14:anchorId="3AB5007C" wp14:editId="12A62FAF">
            <wp:extent cx="8172450" cy="4465080"/>
            <wp:effectExtent l="6032" t="0" r="6033" b="6032"/>
            <wp:docPr id="1376209296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5252" cy="447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E85F" w14:textId="5CE34DCF" w:rsidR="00E118E9" w:rsidRDefault="004F5C96" w:rsidP="004F5C9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19</w:t>
      </w:r>
    </w:p>
    <w:p w14:paraId="654967E4" w14:textId="77777777" w:rsidR="00BC014D" w:rsidRDefault="00BC014D" w:rsidP="00BC014D"/>
    <w:p w14:paraId="015D7908" w14:textId="4AE4388F" w:rsidR="00BC014D" w:rsidRPr="00E26D95" w:rsidRDefault="00BC014D" w:rsidP="00BC014D">
      <w:pPr>
        <w:pStyle w:val="Overskrift2"/>
      </w:pPr>
      <w:bookmarkStart w:id="22" w:name="_Toc196065047"/>
      <w:r>
        <w:t>Test nr 22</w:t>
      </w:r>
      <w:bookmarkEnd w:id="22"/>
    </w:p>
    <w:p w14:paraId="7A7C6218" w14:textId="0880E05F" w:rsidR="00854F75" w:rsidRDefault="00854F75" w:rsidP="00854F7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Tabell \* ARABIC \s 1 ">
        <w:r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22</w:t>
      </w:r>
      <w:r w:rsidRPr="00DB60DC">
        <w:t>,</w:t>
      </w:r>
      <w:r>
        <w:t xml:space="preserve"> 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54F75" w14:paraId="67074696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10CC3133" w14:textId="77777777" w:rsidR="00854F75" w:rsidRDefault="00854F75" w:rsidP="00E416F1">
            <w:pPr>
              <w:spacing w:after="0"/>
              <w:jc w:val="center"/>
            </w:pPr>
            <w:r>
              <w:t>Test nummer: 22</w:t>
            </w:r>
          </w:p>
        </w:tc>
        <w:tc>
          <w:tcPr>
            <w:tcW w:w="1158" w:type="dxa"/>
            <w:vAlign w:val="center"/>
          </w:tcPr>
          <w:p w14:paraId="04883C62" w14:textId="77777777" w:rsidR="00854F75" w:rsidRDefault="00854F7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98140AF" w14:textId="77777777" w:rsidR="00854F75" w:rsidRDefault="00854F7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E9B658B" w14:textId="77777777" w:rsidR="00854F75" w:rsidRDefault="00854F75" w:rsidP="00E416F1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A937BF5" w14:textId="77777777" w:rsidR="00854F75" w:rsidRDefault="00854F75" w:rsidP="00E416F1">
            <w:pPr>
              <w:spacing w:after="0"/>
              <w:jc w:val="center"/>
            </w:pPr>
            <w:r>
              <w:t>Generator 3</w:t>
            </w:r>
          </w:p>
        </w:tc>
      </w:tr>
      <w:tr w:rsidR="00854F75" w14:paraId="2FEE321D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1D2BC781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3915FA1" w14:textId="77777777" w:rsidR="00854F75" w:rsidRDefault="00854F75" w:rsidP="00E416F1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B0E6D11" w14:textId="77777777" w:rsidR="00854F75" w:rsidRDefault="00854F75" w:rsidP="00E416F1">
            <w:pPr>
              <w:spacing w:after="0"/>
              <w:jc w:val="center"/>
            </w:pPr>
            <w:r>
              <w:t>6.41</w:t>
            </w:r>
          </w:p>
        </w:tc>
        <w:tc>
          <w:tcPr>
            <w:tcW w:w="1513" w:type="dxa"/>
            <w:vAlign w:val="center"/>
          </w:tcPr>
          <w:p w14:paraId="237B0D41" w14:textId="77777777" w:rsidR="00854F75" w:rsidRDefault="00854F75" w:rsidP="00E416F1">
            <w:pPr>
              <w:spacing w:after="0"/>
              <w:jc w:val="center"/>
            </w:pPr>
            <w:r>
              <w:t>10.29</w:t>
            </w:r>
          </w:p>
        </w:tc>
        <w:tc>
          <w:tcPr>
            <w:tcW w:w="1524" w:type="dxa"/>
            <w:vAlign w:val="center"/>
          </w:tcPr>
          <w:p w14:paraId="42B835A1" w14:textId="77777777" w:rsidR="00854F75" w:rsidRDefault="00854F75" w:rsidP="00E416F1">
            <w:pPr>
              <w:spacing w:after="0"/>
              <w:jc w:val="center"/>
            </w:pPr>
            <w:r>
              <w:t>2.23</w:t>
            </w:r>
          </w:p>
        </w:tc>
      </w:tr>
      <w:tr w:rsidR="00854F75" w14:paraId="09F6C074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0054718" w14:textId="77777777" w:rsidR="00854F75" w:rsidRDefault="00854F75" w:rsidP="00E416F1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5854546" w14:textId="77777777" w:rsidR="00854F75" w:rsidRDefault="00854F75" w:rsidP="00E416F1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4BF7B4D" w14:textId="77777777" w:rsidR="00854F75" w:rsidRDefault="00854F75" w:rsidP="00E416F1">
            <w:pPr>
              <w:spacing w:after="0"/>
              <w:jc w:val="center"/>
            </w:pPr>
            <w:r>
              <w:t>7.35</w:t>
            </w:r>
          </w:p>
        </w:tc>
        <w:tc>
          <w:tcPr>
            <w:tcW w:w="1513" w:type="dxa"/>
            <w:vAlign w:val="center"/>
          </w:tcPr>
          <w:p w14:paraId="60EA0FE3" w14:textId="77777777" w:rsidR="00854F75" w:rsidRDefault="00854F75" w:rsidP="00E416F1">
            <w:pPr>
              <w:spacing w:after="0"/>
              <w:jc w:val="center"/>
            </w:pPr>
            <w:r>
              <w:t>11.61</w:t>
            </w:r>
          </w:p>
        </w:tc>
        <w:tc>
          <w:tcPr>
            <w:tcW w:w="1524" w:type="dxa"/>
            <w:vAlign w:val="center"/>
          </w:tcPr>
          <w:p w14:paraId="0E706C48" w14:textId="77777777" w:rsidR="00854F75" w:rsidRDefault="00854F75" w:rsidP="00E416F1">
            <w:pPr>
              <w:spacing w:after="0"/>
              <w:jc w:val="center"/>
            </w:pPr>
            <w:r>
              <w:t>2.25</w:t>
            </w:r>
          </w:p>
        </w:tc>
      </w:tr>
      <w:tr w:rsidR="00854F75" w14:paraId="6549171F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A41E1C1" w14:textId="77777777" w:rsidR="00854F75" w:rsidRDefault="00854F75" w:rsidP="00E416F1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C7E8B1F" w14:textId="77777777" w:rsidR="00854F75" w:rsidRDefault="00854F75" w:rsidP="00E416F1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DABEE38" w14:textId="77777777" w:rsidR="00854F75" w:rsidRDefault="00854F75" w:rsidP="00E416F1">
            <w:pPr>
              <w:spacing w:after="0"/>
              <w:jc w:val="center"/>
            </w:pPr>
            <w:r>
              <w:t>3.60</w:t>
            </w:r>
          </w:p>
        </w:tc>
        <w:tc>
          <w:tcPr>
            <w:tcW w:w="1513" w:type="dxa"/>
            <w:vAlign w:val="center"/>
          </w:tcPr>
          <w:p w14:paraId="17DE9889" w14:textId="77777777" w:rsidR="00854F75" w:rsidRDefault="00854F75" w:rsidP="00E416F1">
            <w:pPr>
              <w:spacing w:after="0"/>
              <w:jc w:val="center"/>
            </w:pPr>
            <w:r>
              <w:t>5.36</w:t>
            </w:r>
          </w:p>
        </w:tc>
        <w:tc>
          <w:tcPr>
            <w:tcW w:w="1524" w:type="dxa"/>
            <w:vAlign w:val="center"/>
          </w:tcPr>
          <w:p w14:paraId="518E9077" w14:textId="77777777" w:rsidR="00854F75" w:rsidRDefault="00854F75" w:rsidP="00E416F1">
            <w:pPr>
              <w:spacing w:after="0"/>
              <w:jc w:val="center"/>
            </w:pPr>
            <w:r>
              <w:t>0.32</w:t>
            </w:r>
          </w:p>
        </w:tc>
      </w:tr>
      <w:tr w:rsidR="00854F75" w14:paraId="10918296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008DDB3" w14:textId="77777777" w:rsidR="00854F75" w:rsidRDefault="00854F75" w:rsidP="00E416F1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F2DE2E9" w14:textId="77777777" w:rsidR="00854F75" w:rsidRDefault="00854F75" w:rsidP="00E416F1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0E66D80B" w14:textId="77777777" w:rsidR="00854F75" w:rsidRDefault="00854F75" w:rsidP="00E416F1">
            <w:pPr>
              <w:spacing w:after="0"/>
              <w:jc w:val="center"/>
            </w:pPr>
            <w:r>
              <w:t>1.24</w:t>
            </w:r>
          </w:p>
        </w:tc>
        <w:tc>
          <w:tcPr>
            <w:tcW w:w="1513" w:type="dxa"/>
            <w:vAlign w:val="center"/>
          </w:tcPr>
          <w:p w14:paraId="1A7AD7D8" w14:textId="77777777" w:rsidR="00854F75" w:rsidRDefault="00854F75" w:rsidP="00E416F1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5B735A2" w14:textId="77777777" w:rsidR="00854F75" w:rsidRDefault="00854F75" w:rsidP="00E416F1">
            <w:pPr>
              <w:spacing w:after="0"/>
              <w:jc w:val="center"/>
            </w:pPr>
            <w:r>
              <w:t>N/A</w:t>
            </w:r>
          </w:p>
        </w:tc>
      </w:tr>
    </w:tbl>
    <w:p w14:paraId="394B7C59" w14:textId="77777777" w:rsidR="00854F75" w:rsidRDefault="00854F75" w:rsidP="00854F75"/>
    <w:p w14:paraId="1FEE4397" w14:textId="7E55C2D5" w:rsidR="00854F75" w:rsidRDefault="00854F75" w:rsidP="00854F7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Tabell \* ARABIC \s 1 ">
        <w:r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22</w:t>
      </w:r>
      <w:r w:rsidRPr="00A9716B">
        <w:t xml:space="preserve">, </w:t>
      </w:r>
      <w:r>
        <w:t>lav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54F75" w14:paraId="728DD979" w14:textId="77777777" w:rsidTr="00E416F1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2A3C8DB" w14:textId="77777777" w:rsidR="00854F75" w:rsidRDefault="00854F75" w:rsidP="00E416F1">
            <w:pPr>
              <w:spacing w:after="0"/>
              <w:jc w:val="center"/>
            </w:pPr>
            <w:r>
              <w:t>Test nummer: 22</w:t>
            </w:r>
          </w:p>
        </w:tc>
        <w:tc>
          <w:tcPr>
            <w:tcW w:w="914" w:type="dxa"/>
            <w:vMerge w:val="restart"/>
            <w:vAlign w:val="center"/>
          </w:tcPr>
          <w:p w14:paraId="305D3A99" w14:textId="77777777" w:rsidR="00854F75" w:rsidRDefault="00854F7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39DCC8A" w14:textId="77777777" w:rsidR="00854F75" w:rsidRDefault="00854F7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7BC6C26" w14:textId="77777777" w:rsidR="00854F75" w:rsidRDefault="00854F75" w:rsidP="00E416F1">
            <w:pPr>
              <w:spacing w:after="0"/>
              <w:jc w:val="center"/>
            </w:pPr>
            <w:r>
              <w:t>Generator 2</w:t>
            </w:r>
          </w:p>
        </w:tc>
      </w:tr>
      <w:tr w:rsidR="00854F75" w14:paraId="08403CB8" w14:textId="77777777" w:rsidTr="00E416F1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6DCF7D5" w14:textId="77777777" w:rsidR="00854F75" w:rsidRDefault="00854F75" w:rsidP="00E416F1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61C9068" w14:textId="77777777" w:rsidR="00854F75" w:rsidRDefault="00854F75" w:rsidP="00E416F1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0DC9A15" w14:textId="77777777" w:rsidR="00854F75" w:rsidRDefault="00854F7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A0FE93A" w14:textId="77777777" w:rsidR="00854F75" w:rsidRDefault="00854F75" w:rsidP="00E416F1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F73287D" w14:textId="77777777" w:rsidR="00854F75" w:rsidRDefault="00854F7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FE53C1F" w14:textId="77777777" w:rsidR="00854F75" w:rsidRDefault="00854F75" w:rsidP="00E416F1">
            <w:pPr>
              <w:spacing w:after="0"/>
              <w:jc w:val="center"/>
            </w:pPr>
            <w:r>
              <w:t>Max</w:t>
            </w:r>
          </w:p>
        </w:tc>
      </w:tr>
      <w:tr w:rsidR="00854F75" w14:paraId="49A1AB4D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23660EF3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D584B48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F4CDC2D" w14:textId="77777777" w:rsidR="00854F75" w:rsidRDefault="00854F75" w:rsidP="00E416F1">
            <w:pPr>
              <w:spacing w:after="0"/>
              <w:jc w:val="center"/>
            </w:pPr>
            <w:r>
              <w:t>50.1</w:t>
            </w:r>
          </w:p>
        </w:tc>
        <w:tc>
          <w:tcPr>
            <w:tcW w:w="856" w:type="dxa"/>
            <w:vAlign w:val="center"/>
          </w:tcPr>
          <w:p w14:paraId="22A78E14" w14:textId="77777777" w:rsidR="00854F75" w:rsidRDefault="00854F75" w:rsidP="00E416F1">
            <w:pPr>
              <w:spacing w:after="0"/>
              <w:jc w:val="center"/>
            </w:pPr>
            <w:r>
              <w:t>54.5</w:t>
            </w:r>
          </w:p>
        </w:tc>
        <w:tc>
          <w:tcPr>
            <w:tcW w:w="718" w:type="dxa"/>
            <w:vAlign w:val="center"/>
          </w:tcPr>
          <w:p w14:paraId="1102660B" w14:textId="77777777" w:rsidR="00854F75" w:rsidRDefault="00854F75" w:rsidP="00E416F1">
            <w:pPr>
              <w:spacing w:after="0"/>
              <w:jc w:val="center"/>
            </w:pPr>
            <w:r>
              <w:t>63.8</w:t>
            </w:r>
          </w:p>
        </w:tc>
        <w:tc>
          <w:tcPr>
            <w:tcW w:w="795" w:type="dxa"/>
            <w:vAlign w:val="center"/>
          </w:tcPr>
          <w:p w14:paraId="24116022" w14:textId="77777777" w:rsidR="00854F75" w:rsidRDefault="00854F75" w:rsidP="00E416F1">
            <w:pPr>
              <w:spacing w:after="0"/>
              <w:jc w:val="center"/>
            </w:pPr>
            <w:r>
              <w:t>81.4</w:t>
            </w:r>
          </w:p>
        </w:tc>
      </w:tr>
      <w:tr w:rsidR="00854F75" w14:paraId="18CBF756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5A359697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4DF1517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390553" w14:textId="77777777" w:rsidR="00854F75" w:rsidRDefault="00854F75" w:rsidP="00E416F1">
            <w:pPr>
              <w:spacing w:after="0"/>
              <w:jc w:val="center"/>
            </w:pPr>
            <w:r>
              <w:t>58.0</w:t>
            </w:r>
          </w:p>
        </w:tc>
        <w:tc>
          <w:tcPr>
            <w:tcW w:w="856" w:type="dxa"/>
            <w:vAlign w:val="center"/>
          </w:tcPr>
          <w:p w14:paraId="5F8DFF31" w14:textId="77777777" w:rsidR="00854F75" w:rsidRDefault="00854F75" w:rsidP="00E416F1">
            <w:pPr>
              <w:spacing w:after="0"/>
              <w:jc w:val="center"/>
            </w:pPr>
            <w:r>
              <w:t>65.6</w:t>
            </w:r>
          </w:p>
        </w:tc>
        <w:tc>
          <w:tcPr>
            <w:tcW w:w="718" w:type="dxa"/>
            <w:vAlign w:val="center"/>
          </w:tcPr>
          <w:p w14:paraId="6583E3EC" w14:textId="77777777" w:rsidR="00854F75" w:rsidRDefault="00854F75" w:rsidP="00E416F1">
            <w:pPr>
              <w:spacing w:after="0"/>
              <w:jc w:val="center"/>
            </w:pPr>
            <w:r>
              <w:t>76.2</w:t>
            </w:r>
          </w:p>
        </w:tc>
        <w:tc>
          <w:tcPr>
            <w:tcW w:w="795" w:type="dxa"/>
            <w:vAlign w:val="center"/>
          </w:tcPr>
          <w:p w14:paraId="0FCBCEDF" w14:textId="77777777" w:rsidR="00854F75" w:rsidRDefault="00854F75" w:rsidP="00E416F1">
            <w:pPr>
              <w:spacing w:after="0"/>
              <w:jc w:val="center"/>
            </w:pPr>
            <w:r>
              <w:t>99.4</w:t>
            </w:r>
          </w:p>
        </w:tc>
      </w:tr>
      <w:tr w:rsidR="00854F75" w14:paraId="3AF179BD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63DC6C2A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A2E83DE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58591C0" w14:textId="77777777" w:rsidR="00854F75" w:rsidRDefault="00854F75" w:rsidP="00E416F1">
            <w:pPr>
              <w:spacing w:after="0"/>
              <w:jc w:val="center"/>
            </w:pPr>
            <w:r>
              <w:t>28.5</w:t>
            </w:r>
          </w:p>
        </w:tc>
        <w:tc>
          <w:tcPr>
            <w:tcW w:w="856" w:type="dxa"/>
            <w:vAlign w:val="center"/>
          </w:tcPr>
          <w:p w14:paraId="70352BC5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2DD072C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3468FE53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</w:tr>
    </w:tbl>
    <w:p w14:paraId="17DFAC6F" w14:textId="77777777" w:rsidR="00B411DF" w:rsidRDefault="00B411DF" w:rsidP="00B411DF">
      <w:pPr>
        <w:keepNext/>
      </w:pPr>
      <w:r>
        <w:rPr>
          <w:noProof/>
        </w:rPr>
        <w:lastRenderedPageBreak/>
        <w:drawing>
          <wp:inline distT="0" distB="0" distL="0" distR="0" wp14:anchorId="7165D68D" wp14:editId="423D09AC">
            <wp:extent cx="5743575" cy="6267450"/>
            <wp:effectExtent l="0" t="0" r="9525" b="0"/>
            <wp:docPr id="590731871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D39" w14:textId="5AA6F5C1" w:rsidR="00E26D95" w:rsidRDefault="00B411DF" w:rsidP="00B411D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22</w:t>
      </w:r>
    </w:p>
    <w:p w14:paraId="105506DD" w14:textId="77777777" w:rsidR="00776436" w:rsidRDefault="00BC014D" w:rsidP="00776436">
      <w:pPr>
        <w:keepNext/>
        <w:spacing w:after="160" w:line="259" w:lineRule="auto"/>
        <w:jc w:val="center"/>
      </w:pPr>
      <w:r>
        <w:br w:type="page"/>
      </w:r>
      <w:r w:rsidR="00776436">
        <w:rPr>
          <w:noProof/>
        </w:rPr>
        <w:lastRenderedPageBreak/>
        <w:drawing>
          <wp:inline distT="0" distB="0" distL="0" distR="0" wp14:anchorId="26C6911C" wp14:editId="18EB36E8">
            <wp:extent cx="8103452" cy="4400550"/>
            <wp:effectExtent l="3493" t="0" r="0" b="0"/>
            <wp:docPr id="1622302392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9755" cy="440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E682" w14:textId="1BD34825" w:rsidR="00BC014D" w:rsidRDefault="00776436" w:rsidP="0077643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22</w:t>
      </w:r>
    </w:p>
    <w:p w14:paraId="1D7E89DE" w14:textId="31254428" w:rsidR="00BC014D" w:rsidRDefault="00BC014D" w:rsidP="00BC014D">
      <w:pPr>
        <w:pStyle w:val="Overskrift1"/>
      </w:pPr>
      <w:bookmarkStart w:id="23" w:name="_Toc196065048"/>
      <w:r>
        <w:lastRenderedPageBreak/>
        <w:t>Scenario 5</w:t>
      </w:r>
      <w:bookmarkEnd w:id="23"/>
    </w:p>
    <w:p w14:paraId="29FC0A2B" w14:textId="305E17F1" w:rsidR="00C213D5" w:rsidRDefault="00C213D5" w:rsidP="00C213D5">
      <w:r>
        <w:t xml:space="preserve">Nøkkelverdier for scenario </w:t>
      </w:r>
      <w:r w:rsidR="00A97702">
        <w:t>5</w:t>
      </w:r>
      <w:r>
        <w:t>:</w:t>
      </w:r>
    </w:p>
    <w:p w14:paraId="451EE239" w14:textId="59C8D495" w:rsidR="00C213D5" w:rsidRDefault="00C213D5" w:rsidP="00C213D5">
      <w:pPr>
        <w:pStyle w:val="Listeavsnitt"/>
        <w:numPr>
          <w:ilvl w:val="0"/>
          <w:numId w:val="11"/>
        </w:numPr>
      </w:pPr>
      <w:r>
        <w:t>Høy belastningsprofil</w:t>
      </w:r>
    </w:p>
    <w:p w14:paraId="4CD96CF0" w14:textId="77777777" w:rsidR="00C213D5" w:rsidRDefault="00C213D5" w:rsidP="00C213D5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5BBE2E1E" w14:textId="7D199633" w:rsidR="00C213D5" w:rsidRDefault="00A97702" w:rsidP="00C213D5">
      <w:pPr>
        <w:pStyle w:val="Listeavsnitt"/>
        <w:numPr>
          <w:ilvl w:val="0"/>
          <w:numId w:val="11"/>
        </w:numPr>
      </w:pPr>
      <w:r>
        <w:t>Regulering på Generator 1</w:t>
      </w:r>
    </w:p>
    <w:p w14:paraId="5450FF89" w14:textId="7D363AB8" w:rsidR="00776436" w:rsidRDefault="00776436">
      <w:pPr>
        <w:spacing w:after="160" w:line="259" w:lineRule="auto"/>
      </w:pPr>
      <w:r>
        <w:br w:type="page"/>
      </w:r>
    </w:p>
    <w:p w14:paraId="247790AB" w14:textId="77777777" w:rsidR="00776436" w:rsidRPr="00C213D5" w:rsidRDefault="00776436" w:rsidP="00776436">
      <w:pPr>
        <w:pStyle w:val="Listeavsnitt"/>
      </w:pPr>
    </w:p>
    <w:p w14:paraId="1A7BD0D5" w14:textId="0F636DC0" w:rsidR="00BC014D" w:rsidRDefault="00BC014D" w:rsidP="00BC014D">
      <w:pPr>
        <w:pStyle w:val="Overskrift2"/>
      </w:pPr>
      <w:bookmarkStart w:id="24" w:name="_Toc196065049"/>
      <w:r>
        <w:t>Test nr 5</w:t>
      </w:r>
      <w:bookmarkEnd w:id="24"/>
    </w:p>
    <w:p w14:paraId="7F773986" w14:textId="6D5F8CF4" w:rsidR="007440F4" w:rsidRDefault="007440F4" w:rsidP="007440F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A2A7A">
        <w:t xml:space="preserve">Effektdata fra referansetest </w:t>
      </w:r>
      <w:r>
        <w:t>5</w:t>
      </w:r>
      <w:r w:rsidRPr="000A2A7A">
        <w:t xml:space="preserve">, </w:t>
      </w:r>
      <w:r>
        <w:t>høy</w:t>
      </w:r>
      <w:r w:rsidRPr="000A2A7A">
        <w:t xml:space="preserve"> belastning og 65°C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440F4" w14:paraId="22FFF32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BE6BC9F" w14:textId="77777777" w:rsidR="007440F4" w:rsidRDefault="007440F4" w:rsidP="008B7C47">
            <w:pPr>
              <w:spacing w:after="0"/>
              <w:jc w:val="center"/>
            </w:pPr>
            <w:r>
              <w:t>Test nummer: 5</w:t>
            </w:r>
          </w:p>
        </w:tc>
        <w:tc>
          <w:tcPr>
            <w:tcW w:w="1158" w:type="dxa"/>
            <w:vAlign w:val="center"/>
          </w:tcPr>
          <w:p w14:paraId="7DDEEBCF" w14:textId="77777777" w:rsidR="007440F4" w:rsidRDefault="007440F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6C097269" w14:textId="77777777" w:rsidR="007440F4" w:rsidRDefault="007440F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1771D0E" w14:textId="77777777" w:rsidR="007440F4" w:rsidRDefault="007440F4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11A2861E" w14:textId="77777777" w:rsidR="007440F4" w:rsidRDefault="007440F4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440F4" w14:paraId="3C56586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0211416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00C6ACF" w14:textId="77777777" w:rsidR="007440F4" w:rsidRDefault="007440F4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76A405F" w14:textId="77777777" w:rsidR="007440F4" w:rsidRDefault="007440F4" w:rsidP="008B7C47">
            <w:pPr>
              <w:spacing w:after="0"/>
              <w:jc w:val="center"/>
            </w:pPr>
            <w:r>
              <w:t>6.5</w:t>
            </w:r>
          </w:p>
        </w:tc>
        <w:tc>
          <w:tcPr>
            <w:tcW w:w="1513" w:type="dxa"/>
            <w:vAlign w:val="center"/>
          </w:tcPr>
          <w:p w14:paraId="623446B0" w14:textId="77777777" w:rsidR="007440F4" w:rsidRDefault="007440F4" w:rsidP="008B7C47">
            <w:pPr>
              <w:spacing w:after="0"/>
              <w:jc w:val="center"/>
            </w:pPr>
            <w:r>
              <w:t>13.46</w:t>
            </w:r>
          </w:p>
        </w:tc>
        <w:tc>
          <w:tcPr>
            <w:tcW w:w="1524" w:type="dxa"/>
            <w:vAlign w:val="center"/>
          </w:tcPr>
          <w:p w14:paraId="0A88C766" w14:textId="77777777" w:rsidR="007440F4" w:rsidRDefault="007440F4" w:rsidP="008B7C47">
            <w:pPr>
              <w:spacing w:after="0"/>
              <w:jc w:val="center"/>
            </w:pPr>
            <w:r>
              <w:t>2.23</w:t>
            </w:r>
          </w:p>
        </w:tc>
      </w:tr>
      <w:tr w:rsidR="007440F4" w14:paraId="6143674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789C0FB" w14:textId="77777777" w:rsidR="007440F4" w:rsidRDefault="007440F4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ABD300E" w14:textId="77777777" w:rsidR="007440F4" w:rsidRDefault="007440F4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6E95EE1" w14:textId="77777777" w:rsidR="007440F4" w:rsidRDefault="007440F4" w:rsidP="008B7C47">
            <w:pPr>
              <w:spacing w:after="0"/>
              <w:jc w:val="center"/>
            </w:pPr>
            <w:r>
              <w:t>7.30</w:t>
            </w:r>
          </w:p>
        </w:tc>
        <w:tc>
          <w:tcPr>
            <w:tcW w:w="1513" w:type="dxa"/>
            <w:vAlign w:val="center"/>
          </w:tcPr>
          <w:p w14:paraId="61E9B6C0" w14:textId="77777777" w:rsidR="007440F4" w:rsidRDefault="007440F4" w:rsidP="008B7C47">
            <w:pPr>
              <w:spacing w:after="0"/>
              <w:jc w:val="center"/>
            </w:pPr>
            <w:r>
              <w:t>15.52</w:t>
            </w:r>
          </w:p>
        </w:tc>
        <w:tc>
          <w:tcPr>
            <w:tcW w:w="1524" w:type="dxa"/>
            <w:vAlign w:val="center"/>
          </w:tcPr>
          <w:p w14:paraId="5E14DBDC" w14:textId="77777777" w:rsidR="007440F4" w:rsidRDefault="007440F4" w:rsidP="008B7C47">
            <w:pPr>
              <w:spacing w:after="0"/>
              <w:jc w:val="center"/>
            </w:pPr>
            <w:r>
              <w:t>2.25</w:t>
            </w:r>
          </w:p>
        </w:tc>
      </w:tr>
      <w:tr w:rsidR="007440F4" w14:paraId="55A8A29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1DDFF42" w14:textId="77777777" w:rsidR="007440F4" w:rsidRDefault="007440F4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C967977" w14:textId="77777777" w:rsidR="007440F4" w:rsidRDefault="007440F4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3BEB90C" w14:textId="77777777" w:rsidR="007440F4" w:rsidRDefault="007440F4" w:rsidP="008B7C47">
            <w:pPr>
              <w:spacing w:after="0"/>
              <w:jc w:val="center"/>
            </w:pPr>
            <w:r>
              <w:t>3.31</w:t>
            </w:r>
          </w:p>
        </w:tc>
        <w:tc>
          <w:tcPr>
            <w:tcW w:w="1513" w:type="dxa"/>
            <w:vAlign w:val="center"/>
          </w:tcPr>
          <w:p w14:paraId="26CDF414" w14:textId="77777777" w:rsidR="007440F4" w:rsidRDefault="007440F4" w:rsidP="008B7C47">
            <w:pPr>
              <w:spacing w:after="0"/>
              <w:jc w:val="center"/>
            </w:pPr>
            <w:r>
              <w:t>7.71</w:t>
            </w:r>
          </w:p>
        </w:tc>
        <w:tc>
          <w:tcPr>
            <w:tcW w:w="1524" w:type="dxa"/>
            <w:vAlign w:val="center"/>
          </w:tcPr>
          <w:p w14:paraId="46195A43" w14:textId="77777777" w:rsidR="007440F4" w:rsidRDefault="007440F4" w:rsidP="008B7C47">
            <w:pPr>
              <w:spacing w:after="0"/>
              <w:jc w:val="center"/>
            </w:pPr>
            <w:r>
              <w:t>0.32</w:t>
            </w:r>
          </w:p>
        </w:tc>
      </w:tr>
      <w:tr w:rsidR="007440F4" w14:paraId="041C24A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735EEA" w14:textId="77777777" w:rsidR="007440F4" w:rsidRDefault="007440F4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20D16D8" w14:textId="77777777" w:rsidR="007440F4" w:rsidRDefault="007440F4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B321C28" w14:textId="77777777" w:rsidR="007440F4" w:rsidRDefault="007440F4" w:rsidP="008B7C47">
            <w:pPr>
              <w:spacing w:after="0"/>
              <w:jc w:val="center"/>
            </w:pPr>
            <w:r>
              <w:t>3.55</w:t>
            </w:r>
          </w:p>
        </w:tc>
        <w:tc>
          <w:tcPr>
            <w:tcW w:w="1513" w:type="dxa"/>
            <w:vAlign w:val="center"/>
          </w:tcPr>
          <w:p w14:paraId="5C6F1382" w14:textId="77777777" w:rsidR="007440F4" w:rsidRDefault="007440F4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C4C3F10" w14:textId="77777777" w:rsidR="007440F4" w:rsidRDefault="007440F4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6B7CED9" w14:textId="77777777" w:rsidR="007440F4" w:rsidRDefault="007440F4" w:rsidP="007440F4"/>
    <w:p w14:paraId="1487380C" w14:textId="74B3BEC1" w:rsidR="007440F4" w:rsidRDefault="007440F4" w:rsidP="007440F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535E7D">
        <w:t xml:space="preserve">Temperatur data fra referansetest </w:t>
      </w:r>
      <w:r>
        <w:t>5</w:t>
      </w:r>
      <w:r w:rsidRPr="00535E7D">
        <w:t xml:space="preserve">, </w:t>
      </w:r>
      <w:r>
        <w:t>høy</w:t>
      </w:r>
      <w:r w:rsidRPr="00535E7D">
        <w:t xml:space="preserve"> belastning og 65°C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440F4" w14:paraId="5C17CB0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27DD657" w14:textId="77777777" w:rsidR="007440F4" w:rsidRDefault="007440F4" w:rsidP="008B7C47">
            <w:pPr>
              <w:spacing w:after="0"/>
              <w:jc w:val="center"/>
            </w:pPr>
            <w:r>
              <w:t>Test nummer: 5</w:t>
            </w:r>
          </w:p>
        </w:tc>
        <w:tc>
          <w:tcPr>
            <w:tcW w:w="914" w:type="dxa"/>
            <w:vMerge w:val="restart"/>
            <w:vAlign w:val="center"/>
          </w:tcPr>
          <w:p w14:paraId="50948100" w14:textId="77777777" w:rsidR="007440F4" w:rsidRDefault="007440F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C25BC15" w14:textId="77777777" w:rsidR="007440F4" w:rsidRDefault="007440F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EAD5EB9" w14:textId="77777777" w:rsidR="007440F4" w:rsidRDefault="007440F4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440F4" w14:paraId="05C3ED1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7D4B412" w14:textId="77777777" w:rsidR="007440F4" w:rsidRDefault="007440F4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60CD8ED" w14:textId="77777777" w:rsidR="007440F4" w:rsidRDefault="007440F4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5EAD364" w14:textId="77777777" w:rsidR="007440F4" w:rsidRDefault="007440F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CBC6E41" w14:textId="77777777" w:rsidR="007440F4" w:rsidRDefault="007440F4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3DEA607" w14:textId="77777777" w:rsidR="007440F4" w:rsidRDefault="007440F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F944265" w14:textId="77777777" w:rsidR="007440F4" w:rsidRDefault="007440F4" w:rsidP="008B7C47">
            <w:pPr>
              <w:spacing w:after="0"/>
              <w:jc w:val="center"/>
            </w:pPr>
            <w:r>
              <w:t>Max</w:t>
            </w:r>
          </w:p>
        </w:tc>
      </w:tr>
      <w:tr w:rsidR="007440F4" w14:paraId="54A6AC2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86B615F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A83676E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E23D2B4" w14:textId="77777777" w:rsidR="007440F4" w:rsidRDefault="007440F4" w:rsidP="008B7C47">
            <w:pPr>
              <w:spacing w:after="0"/>
              <w:jc w:val="center"/>
            </w:pPr>
            <w:r>
              <w:t>52.3</w:t>
            </w:r>
          </w:p>
        </w:tc>
        <w:tc>
          <w:tcPr>
            <w:tcW w:w="856" w:type="dxa"/>
            <w:vAlign w:val="center"/>
          </w:tcPr>
          <w:p w14:paraId="3F574B3C" w14:textId="77777777" w:rsidR="007440F4" w:rsidRDefault="007440F4" w:rsidP="008B7C47">
            <w:pPr>
              <w:spacing w:after="0"/>
              <w:jc w:val="center"/>
            </w:pPr>
            <w:r>
              <w:t>55.3</w:t>
            </w:r>
          </w:p>
        </w:tc>
        <w:tc>
          <w:tcPr>
            <w:tcW w:w="718" w:type="dxa"/>
            <w:vAlign w:val="center"/>
          </w:tcPr>
          <w:p w14:paraId="12EE22C7" w14:textId="77777777" w:rsidR="007440F4" w:rsidRDefault="007440F4" w:rsidP="008B7C47">
            <w:pPr>
              <w:spacing w:after="0"/>
              <w:jc w:val="center"/>
            </w:pPr>
            <w:r>
              <w:t>81.7</w:t>
            </w:r>
          </w:p>
        </w:tc>
        <w:tc>
          <w:tcPr>
            <w:tcW w:w="795" w:type="dxa"/>
            <w:vAlign w:val="center"/>
          </w:tcPr>
          <w:p w14:paraId="54B8E7EF" w14:textId="77777777" w:rsidR="007440F4" w:rsidRDefault="007440F4" w:rsidP="008B7C47">
            <w:pPr>
              <w:spacing w:after="0"/>
              <w:jc w:val="center"/>
            </w:pPr>
            <w:r>
              <w:t>105.2</w:t>
            </w:r>
          </w:p>
        </w:tc>
      </w:tr>
      <w:tr w:rsidR="007440F4" w14:paraId="39289AB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26C5A2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F78A88C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2E6F4C0" w14:textId="77777777" w:rsidR="007440F4" w:rsidRDefault="007440F4" w:rsidP="008B7C47">
            <w:pPr>
              <w:spacing w:after="0"/>
              <w:jc w:val="center"/>
            </w:pPr>
            <w:r>
              <w:t>60.4</w:t>
            </w:r>
          </w:p>
        </w:tc>
        <w:tc>
          <w:tcPr>
            <w:tcW w:w="856" w:type="dxa"/>
            <w:vAlign w:val="center"/>
          </w:tcPr>
          <w:p w14:paraId="01484731" w14:textId="77777777" w:rsidR="007440F4" w:rsidRDefault="007440F4" w:rsidP="008B7C47">
            <w:pPr>
              <w:spacing w:after="0"/>
              <w:jc w:val="center"/>
            </w:pPr>
            <w:r>
              <w:t>66.2</w:t>
            </w:r>
          </w:p>
        </w:tc>
        <w:tc>
          <w:tcPr>
            <w:tcW w:w="718" w:type="dxa"/>
            <w:vAlign w:val="center"/>
          </w:tcPr>
          <w:p w14:paraId="4CDFC352" w14:textId="77777777" w:rsidR="007440F4" w:rsidRDefault="007440F4" w:rsidP="008B7C47">
            <w:pPr>
              <w:spacing w:after="0"/>
              <w:jc w:val="center"/>
            </w:pPr>
            <w:r>
              <w:t>100.2</w:t>
            </w:r>
          </w:p>
        </w:tc>
        <w:tc>
          <w:tcPr>
            <w:tcW w:w="795" w:type="dxa"/>
            <w:vAlign w:val="center"/>
          </w:tcPr>
          <w:p w14:paraId="3F54F430" w14:textId="77777777" w:rsidR="007440F4" w:rsidRDefault="007440F4" w:rsidP="008B7C47">
            <w:pPr>
              <w:spacing w:after="0"/>
              <w:jc w:val="center"/>
            </w:pPr>
            <w:r>
              <w:t>130.1</w:t>
            </w:r>
          </w:p>
        </w:tc>
      </w:tr>
      <w:tr w:rsidR="007440F4" w14:paraId="45CE2E8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C56BE6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1C94094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0BF486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454A758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48CC15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36E33753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E1941AA" w14:textId="77777777" w:rsidR="00CA4AF6" w:rsidRDefault="00CA4AF6" w:rsidP="00CA4AF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AE0D075" wp14:editId="76282D34">
            <wp:extent cx="5753100" cy="6257925"/>
            <wp:effectExtent l="0" t="0" r="0" b="9525"/>
            <wp:docPr id="826018046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092D" w14:textId="3217D190" w:rsidR="00CA4AF6" w:rsidRDefault="00CA4AF6" w:rsidP="00CA4AF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5</w:t>
      </w:r>
    </w:p>
    <w:p w14:paraId="2024720A" w14:textId="77777777" w:rsidR="00DB3620" w:rsidRDefault="00776436" w:rsidP="00DB3620">
      <w:pPr>
        <w:keepNext/>
        <w:spacing w:after="160" w:line="259" w:lineRule="auto"/>
        <w:jc w:val="center"/>
      </w:pPr>
      <w:r>
        <w:br w:type="page"/>
      </w:r>
      <w:r w:rsidR="00DB3620">
        <w:rPr>
          <w:noProof/>
        </w:rPr>
        <w:lastRenderedPageBreak/>
        <w:drawing>
          <wp:inline distT="0" distB="0" distL="0" distR="0" wp14:anchorId="307E5CC0" wp14:editId="66C1190F">
            <wp:extent cx="8296275" cy="4505262"/>
            <wp:effectExtent l="9843" t="0" r="317" b="318"/>
            <wp:docPr id="408382849" name="Bil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1799" cy="451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74449" w14:textId="231056BD" w:rsidR="00776436" w:rsidRDefault="00DB3620" w:rsidP="00DB362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5</w:t>
      </w:r>
    </w:p>
    <w:p w14:paraId="517668ED" w14:textId="77777777" w:rsidR="00BC014D" w:rsidRPr="00E26D95" w:rsidRDefault="00BC014D" w:rsidP="00BC014D"/>
    <w:p w14:paraId="00D3743F" w14:textId="73B3E990" w:rsidR="00BC014D" w:rsidRDefault="00BC014D" w:rsidP="00BC014D">
      <w:pPr>
        <w:pStyle w:val="Overskrift2"/>
      </w:pPr>
      <w:bookmarkStart w:id="25" w:name="_Toc196065050"/>
      <w:r>
        <w:t>Test nr 17</w:t>
      </w:r>
      <w:bookmarkEnd w:id="25"/>
    </w:p>
    <w:p w14:paraId="6C2AC779" w14:textId="5018B764" w:rsidR="00A50D9B" w:rsidRDefault="00A50D9B" w:rsidP="00A50D9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17</w:t>
      </w:r>
      <w:r w:rsidRPr="00DB60DC">
        <w:t xml:space="preserve">, </w:t>
      </w:r>
      <w:r>
        <w:t>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A50D9B" w14:paraId="378D60AA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0335C13" w14:textId="77777777" w:rsidR="00A50D9B" w:rsidRDefault="00A50D9B" w:rsidP="008B7C47">
            <w:pPr>
              <w:spacing w:after="0"/>
              <w:jc w:val="center"/>
            </w:pPr>
            <w:r>
              <w:t>Test nummer: 17</w:t>
            </w:r>
          </w:p>
        </w:tc>
        <w:tc>
          <w:tcPr>
            <w:tcW w:w="1158" w:type="dxa"/>
            <w:vAlign w:val="center"/>
          </w:tcPr>
          <w:p w14:paraId="0D602D22" w14:textId="77777777" w:rsidR="00A50D9B" w:rsidRDefault="00A50D9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DB017DD" w14:textId="77777777" w:rsidR="00A50D9B" w:rsidRDefault="00A50D9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7906110" w14:textId="77777777" w:rsidR="00A50D9B" w:rsidRDefault="00A50D9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8E86C3D" w14:textId="77777777" w:rsidR="00A50D9B" w:rsidRDefault="00A50D9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A50D9B" w14:paraId="0F9101F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5C220F1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3768675" w14:textId="77777777" w:rsidR="00A50D9B" w:rsidRDefault="00A50D9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511063B" w14:textId="77777777" w:rsidR="00A50D9B" w:rsidRDefault="00A50D9B" w:rsidP="008B7C47">
            <w:pPr>
              <w:spacing w:after="0"/>
              <w:jc w:val="center"/>
            </w:pPr>
            <w:r>
              <w:t>7.38</w:t>
            </w:r>
          </w:p>
        </w:tc>
        <w:tc>
          <w:tcPr>
            <w:tcW w:w="1513" w:type="dxa"/>
            <w:vAlign w:val="center"/>
          </w:tcPr>
          <w:p w14:paraId="6928C319" w14:textId="77777777" w:rsidR="00A50D9B" w:rsidRDefault="00A50D9B" w:rsidP="008B7C47">
            <w:pPr>
              <w:spacing w:after="0"/>
              <w:jc w:val="center"/>
            </w:pPr>
            <w:r>
              <w:t>12.92</w:t>
            </w:r>
          </w:p>
        </w:tc>
        <w:tc>
          <w:tcPr>
            <w:tcW w:w="1524" w:type="dxa"/>
            <w:vAlign w:val="center"/>
          </w:tcPr>
          <w:p w14:paraId="5BD182BA" w14:textId="77777777" w:rsidR="00A50D9B" w:rsidRDefault="00A50D9B" w:rsidP="008B7C47">
            <w:pPr>
              <w:spacing w:after="0"/>
              <w:jc w:val="center"/>
            </w:pPr>
            <w:r>
              <w:t>2.23</w:t>
            </w:r>
          </w:p>
        </w:tc>
      </w:tr>
      <w:tr w:rsidR="00A50D9B" w14:paraId="5E099B55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9047BBA" w14:textId="77777777" w:rsidR="00A50D9B" w:rsidRDefault="00A50D9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C0B6E1A" w14:textId="77777777" w:rsidR="00A50D9B" w:rsidRDefault="00A50D9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D8BCBFC" w14:textId="77777777" w:rsidR="00A50D9B" w:rsidRDefault="00A50D9B" w:rsidP="008B7C47">
            <w:pPr>
              <w:spacing w:after="0"/>
              <w:jc w:val="center"/>
            </w:pPr>
            <w:r>
              <w:t>8.41</w:t>
            </w:r>
          </w:p>
        </w:tc>
        <w:tc>
          <w:tcPr>
            <w:tcW w:w="1513" w:type="dxa"/>
            <w:vAlign w:val="center"/>
          </w:tcPr>
          <w:p w14:paraId="271D7C02" w14:textId="77777777" w:rsidR="00A50D9B" w:rsidRDefault="00A50D9B" w:rsidP="008B7C47">
            <w:pPr>
              <w:spacing w:after="0"/>
              <w:jc w:val="center"/>
            </w:pPr>
            <w:r>
              <w:t>14.79</w:t>
            </w:r>
          </w:p>
        </w:tc>
        <w:tc>
          <w:tcPr>
            <w:tcW w:w="1524" w:type="dxa"/>
            <w:vAlign w:val="center"/>
          </w:tcPr>
          <w:p w14:paraId="312B1D23" w14:textId="77777777" w:rsidR="00A50D9B" w:rsidRDefault="00A50D9B" w:rsidP="008B7C47">
            <w:pPr>
              <w:spacing w:after="0"/>
              <w:jc w:val="center"/>
            </w:pPr>
            <w:r>
              <w:t>2.25</w:t>
            </w:r>
          </w:p>
        </w:tc>
      </w:tr>
      <w:tr w:rsidR="00A50D9B" w14:paraId="5D12E24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19900FE" w14:textId="77777777" w:rsidR="00A50D9B" w:rsidRDefault="00A50D9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5C7E671" w14:textId="77777777" w:rsidR="00A50D9B" w:rsidRDefault="00A50D9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0E0528B" w14:textId="77777777" w:rsidR="00A50D9B" w:rsidRDefault="00A50D9B" w:rsidP="008B7C47">
            <w:pPr>
              <w:spacing w:after="0"/>
              <w:jc w:val="center"/>
            </w:pPr>
            <w:r>
              <w:t>4.01</w:t>
            </w:r>
          </w:p>
        </w:tc>
        <w:tc>
          <w:tcPr>
            <w:tcW w:w="1513" w:type="dxa"/>
            <w:vAlign w:val="center"/>
          </w:tcPr>
          <w:p w14:paraId="68CB8200" w14:textId="77777777" w:rsidR="00A50D9B" w:rsidRDefault="00A50D9B" w:rsidP="008B7C47">
            <w:pPr>
              <w:spacing w:after="0"/>
              <w:jc w:val="center"/>
            </w:pPr>
            <w:r>
              <w:t>7.17</w:t>
            </w:r>
          </w:p>
        </w:tc>
        <w:tc>
          <w:tcPr>
            <w:tcW w:w="1524" w:type="dxa"/>
            <w:vAlign w:val="center"/>
          </w:tcPr>
          <w:p w14:paraId="62471C3B" w14:textId="77777777" w:rsidR="00A50D9B" w:rsidRDefault="00A50D9B" w:rsidP="008B7C47">
            <w:pPr>
              <w:spacing w:after="0"/>
              <w:jc w:val="center"/>
            </w:pPr>
            <w:r>
              <w:t>0.32</w:t>
            </w:r>
          </w:p>
        </w:tc>
      </w:tr>
      <w:tr w:rsidR="00A50D9B" w14:paraId="0A3FCE6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8802F70" w14:textId="77777777" w:rsidR="00A50D9B" w:rsidRDefault="00A50D9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8A8AD83" w14:textId="77777777" w:rsidR="00A50D9B" w:rsidRDefault="00A50D9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A153B8D" w14:textId="77777777" w:rsidR="00A50D9B" w:rsidRDefault="00A50D9B" w:rsidP="008B7C47">
            <w:pPr>
              <w:spacing w:after="0"/>
              <w:jc w:val="center"/>
            </w:pPr>
            <w:r>
              <w:t>2.41</w:t>
            </w:r>
          </w:p>
        </w:tc>
        <w:tc>
          <w:tcPr>
            <w:tcW w:w="1513" w:type="dxa"/>
            <w:vAlign w:val="center"/>
          </w:tcPr>
          <w:p w14:paraId="4B9A7C92" w14:textId="77777777" w:rsidR="00A50D9B" w:rsidRDefault="00A50D9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0A9B98C" w14:textId="77777777" w:rsidR="00A50D9B" w:rsidRDefault="00A50D9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CDF2FFF" w14:textId="77777777" w:rsidR="00A50D9B" w:rsidRDefault="00A50D9B" w:rsidP="00A50D9B"/>
    <w:p w14:paraId="29412D68" w14:textId="1AFEB6D4" w:rsidR="00A50D9B" w:rsidRDefault="00A50D9B" w:rsidP="00A50D9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A9716B">
        <w:t>Temperatur data fra test 1</w:t>
      </w:r>
      <w:r>
        <w:t>7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21°C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A50D9B" w14:paraId="71409A5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477AFD2" w14:textId="77777777" w:rsidR="00A50D9B" w:rsidRDefault="00A50D9B" w:rsidP="008B7C47">
            <w:pPr>
              <w:spacing w:after="0"/>
              <w:jc w:val="center"/>
            </w:pPr>
            <w:r>
              <w:t>Test nummer: 17</w:t>
            </w:r>
          </w:p>
        </w:tc>
        <w:tc>
          <w:tcPr>
            <w:tcW w:w="914" w:type="dxa"/>
            <w:vMerge w:val="restart"/>
            <w:vAlign w:val="center"/>
          </w:tcPr>
          <w:p w14:paraId="3EA0D83E" w14:textId="77777777" w:rsidR="00A50D9B" w:rsidRDefault="00A50D9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B948AE8" w14:textId="77777777" w:rsidR="00A50D9B" w:rsidRDefault="00A50D9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CA1AB97" w14:textId="77777777" w:rsidR="00A50D9B" w:rsidRDefault="00A50D9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A50D9B" w14:paraId="613C6E5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66EF22C" w14:textId="77777777" w:rsidR="00A50D9B" w:rsidRDefault="00A50D9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94D5CB8" w14:textId="77777777" w:rsidR="00A50D9B" w:rsidRDefault="00A50D9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7EAFDC6" w14:textId="77777777" w:rsidR="00A50D9B" w:rsidRDefault="00A50D9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7D166360" w14:textId="77777777" w:rsidR="00A50D9B" w:rsidRDefault="00A50D9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EEF60E5" w14:textId="77777777" w:rsidR="00A50D9B" w:rsidRDefault="00A50D9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0651752" w14:textId="77777777" w:rsidR="00A50D9B" w:rsidRDefault="00A50D9B" w:rsidP="008B7C47">
            <w:pPr>
              <w:spacing w:after="0"/>
              <w:jc w:val="center"/>
            </w:pPr>
            <w:r>
              <w:t>Max</w:t>
            </w:r>
          </w:p>
        </w:tc>
      </w:tr>
      <w:tr w:rsidR="00A50D9B" w14:paraId="7B82BB3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662F439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D401402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E4C80BF" w14:textId="77777777" w:rsidR="00A50D9B" w:rsidRDefault="00A50D9B" w:rsidP="008B7C47">
            <w:pPr>
              <w:spacing w:after="0"/>
              <w:jc w:val="center"/>
            </w:pPr>
            <w:r>
              <w:t>49.6</w:t>
            </w:r>
          </w:p>
        </w:tc>
        <w:tc>
          <w:tcPr>
            <w:tcW w:w="856" w:type="dxa"/>
            <w:vAlign w:val="center"/>
          </w:tcPr>
          <w:p w14:paraId="77F3E824" w14:textId="77777777" w:rsidR="00A50D9B" w:rsidRDefault="00A50D9B" w:rsidP="008B7C47">
            <w:pPr>
              <w:spacing w:after="0"/>
              <w:jc w:val="center"/>
            </w:pPr>
            <w:r>
              <w:t>53.6</w:t>
            </w:r>
          </w:p>
        </w:tc>
        <w:tc>
          <w:tcPr>
            <w:tcW w:w="718" w:type="dxa"/>
            <w:vAlign w:val="center"/>
          </w:tcPr>
          <w:p w14:paraId="631D953A" w14:textId="77777777" w:rsidR="00A50D9B" w:rsidRDefault="00A50D9B" w:rsidP="008B7C47">
            <w:pPr>
              <w:spacing w:after="0"/>
              <w:jc w:val="center"/>
            </w:pPr>
            <w:r>
              <w:t>78.0</w:t>
            </w:r>
          </w:p>
        </w:tc>
        <w:tc>
          <w:tcPr>
            <w:tcW w:w="795" w:type="dxa"/>
            <w:vAlign w:val="center"/>
          </w:tcPr>
          <w:p w14:paraId="00F2BE7F" w14:textId="77777777" w:rsidR="00A50D9B" w:rsidRDefault="00A50D9B" w:rsidP="008B7C47">
            <w:pPr>
              <w:spacing w:after="0"/>
              <w:jc w:val="center"/>
            </w:pPr>
            <w:r>
              <w:t>104.6</w:t>
            </w:r>
          </w:p>
        </w:tc>
      </w:tr>
      <w:tr w:rsidR="00A50D9B" w14:paraId="329F9A5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15620B3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0315D0D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0CB9663" w14:textId="77777777" w:rsidR="00A50D9B" w:rsidRDefault="00A50D9B" w:rsidP="008B7C47">
            <w:pPr>
              <w:spacing w:after="0"/>
              <w:jc w:val="center"/>
            </w:pPr>
            <w:r>
              <w:t>59.0</w:t>
            </w:r>
          </w:p>
        </w:tc>
        <w:tc>
          <w:tcPr>
            <w:tcW w:w="856" w:type="dxa"/>
            <w:vAlign w:val="center"/>
          </w:tcPr>
          <w:p w14:paraId="5D55258F" w14:textId="77777777" w:rsidR="00A50D9B" w:rsidRDefault="00A50D9B" w:rsidP="008B7C47">
            <w:pPr>
              <w:spacing w:after="0"/>
              <w:jc w:val="center"/>
            </w:pPr>
            <w:r>
              <w:t>65.9</w:t>
            </w:r>
          </w:p>
        </w:tc>
        <w:tc>
          <w:tcPr>
            <w:tcW w:w="718" w:type="dxa"/>
            <w:vAlign w:val="center"/>
          </w:tcPr>
          <w:p w14:paraId="268ED7BC" w14:textId="77777777" w:rsidR="00A50D9B" w:rsidRDefault="00A50D9B" w:rsidP="008B7C47">
            <w:pPr>
              <w:spacing w:after="0"/>
              <w:jc w:val="center"/>
            </w:pPr>
            <w:r>
              <w:t>95.4</w:t>
            </w:r>
          </w:p>
        </w:tc>
        <w:tc>
          <w:tcPr>
            <w:tcW w:w="795" w:type="dxa"/>
            <w:vAlign w:val="center"/>
          </w:tcPr>
          <w:p w14:paraId="50F719A4" w14:textId="77777777" w:rsidR="00A50D9B" w:rsidRDefault="00A50D9B" w:rsidP="008B7C47">
            <w:pPr>
              <w:spacing w:after="0"/>
              <w:jc w:val="center"/>
            </w:pPr>
            <w:r>
              <w:t>129.5</w:t>
            </w:r>
          </w:p>
        </w:tc>
      </w:tr>
      <w:tr w:rsidR="00A50D9B" w14:paraId="1B503F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FF00B4A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6EDE502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F775060" w14:textId="77777777" w:rsidR="00A50D9B" w:rsidRDefault="00A50D9B" w:rsidP="008B7C47">
            <w:pPr>
              <w:spacing w:after="0"/>
              <w:jc w:val="center"/>
            </w:pPr>
            <w:r>
              <w:t>23.3</w:t>
            </w:r>
          </w:p>
        </w:tc>
        <w:tc>
          <w:tcPr>
            <w:tcW w:w="856" w:type="dxa"/>
            <w:vAlign w:val="center"/>
          </w:tcPr>
          <w:p w14:paraId="6F5333C3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5F5A537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BD0260B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226E779" w14:textId="77777777" w:rsidR="00F15F00" w:rsidRDefault="00F15F00" w:rsidP="00F15F00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7D07301" wp14:editId="6225EA18">
            <wp:extent cx="5743575" cy="6257925"/>
            <wp:effectExtent l="0" t="0" r="9525" b="9525"/>
            <wp:docPr id="1813715844" name="Bil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ACDC6" w14:textId="4604529E" w:rsidR="00F15F00" w:rsidRDefault="00F15F00" w:rsidP="00F15F0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17</w:t>
      </w:r>
    </w:p>
    <w:p w14:paraId="02E2854F" w14:textId="77777777" w:rsidR="00B108D8" w:rsidRDefault="00DB3620" w:rsidP="00B108D8">
      <w:pPr>
        <w:keepNext/>
        <w:spacing w:after="160" w:line="259" w:lineRule="auto"/>
        <w:jc w:val="center"/>
      </w:pPr>
      <w:r>
        <w:br w:type="page"/>
      </w:r>
      <w:r w:rsidR="00B108D8">
        <w:rPr>
          <w:noProof/>
        </w:rPr>
        <w:lastRenderedPageBreak/>
        <w:drawing>
          <wp:inline distT="0" distB="0" distL="0" distR="0" wp14:anchorId="1D8A7EA3" wp14:editId="0AFEA9B4">
            <wp:extent cx="8242059" cy="4489467"/>
            <wp:effectExtent l="9208" t="0" r="0" b="0"/>
            <wp:docPr id="111300467" name="Bil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1170" cy="449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528D" w14:textId="155E01D9" w:rsidR="00DB3620" w:rsidRDefault="00B108D8" w:rsidP="00B108D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17</w:t>
      </w:r>
    </w:p>
    <w:p w14:paraId="302000B6" w14:textId="77777777" w:rsidR="00BC014D" w:rsidRDefault="00BC014D" w:rsidP="00BC014D"/>
    <w:p w14:paraId="0BAED7E0" w14:textId="329F6204" w:rsidR="00BC014D" w:rsidRDefault="00BC014D" w:rsidP="00BC014D">
      <w:pPr>
        <w:pStyle w:val="Overskrift2"/>
      </w:pPr>
      <w:bookmarkStart w:id="26" w:name="_Toc196065051"/>
      <w:r>
        <w:t>Test nr 20</w:t>
      </w:r>
      <w:bookmarkEnd w:id="26"/>
    </w:p>
    <w:p w14:paraId="583199E3" w14:textId="5FCDAFF1" w:rsidR="0042165B" w:rsidRDefault="0042165B" w:rsidP="0042165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20</w:t>
      </w:r>
      <w:r w:rsidRPr="00DB60DC">
        <w:t>,</w:t>
      </w:r>
      <w:r>
        <w:t xml:space="preserve"> 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2165B" w14:paraId="1F91B64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1E98451" w14:textId="77777777" w:rsidR="0042165B" w:rsidRDefault="0042165B" w:rsidP="008B7C47">
            <w:pPr>
              <w:spacing w:after="0"/>
              <w:jc w:val="center"/>
            </w:pPr>
            <w:r>
              <w:t>Test nummer: 20</w:t>
            </w:r>
          </w:p>
        </w:tc>
        <w:tc>
          <w:tcPr>
            <w:tcW w:w="1158" w:type="dxa"/>
            <w:vAlign w:val="center"/>
          </w:tcPr>
          <w:p w14:paraId="7685CBA6" w14:textId="77777777" w:rsidR="0042165B" w:rsidRDefault="0042165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5E2904E" w14:textId="77777777" w:rsidR="0042165B" w:rsidRDefault="0042165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FC6A13A" w14:textId="77777777" w:rsidR="0042165B" w:rsidRDefault="0042165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224244E" w14:textId="77777777" w:rsidR="0042165B" w:rsidRDefault="0042165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2165B" w14:paraId="6B0ABC5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40B8C61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A152800" w14:textId="77777777" w:rsidR="0042165B" w:rsidRDefault="0042165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8AC5BC5" w14:textId="77777777" w:rsidR="0042165B" w:rsidRDefault="0042165B" w:rsidP="008B7C47">
            <w:pPr>
              <w:spacing w:after="0"/>
              <w:jc w:val="center"/>
            </w:pPr>
            <w:r>
              <w:t>7.01</w:t>
            </w:r>
          </w:p>
        </w:tc>
        <w:tc>
          <w:tcPr>
            <w:tcW w:w="1513" w:type="dxa"/>
            <w:vAlign w:val="center"/>
          </w:tcPr>
          <w:p w14:paraId="67497140" w14:textId="77777777" w:rsidR="0042165B" w:rsidRDefault="0042165B" w:rsidP="008B7C47">
            <w:pPr>
              <w:spacing w:after="0"/>
              <w:jc w:val="center"/>
            </w:pPr>
            <w:r>
              <w:t>13.14</w:t>
            </w:r>
          </w:p>
        </w:tc>
        <w:tc>
          <w:tcPr>
            <w:tcW w:w="1524" w:type="dxa"/>
            <w:vAlign w:val="center"/>
          </w:tcPr>
          <w:p w14:paraId="078A988B" w14:textId="77777777" w:rsidR="0042165B" w:rsidRDefault="0042165B" w:rsidP="008B7C47">
            <w:pPr>
              <w:spacing w:after="0"/>
              <w:jc w:val="center"/>
            </w:pPr>
            <w:r>
              <w:t>2.23</w:t>
            </w:r>
          </w:p>
        </w:tc>
      </w:tr>
      <w:tr w:rsidR="0042165B" w14:paraId="7D94BEE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5E98B57" w14:textId="77777777" w:rsidR="0042165B" w:rsidRDefault="0042165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B9341C7" w14:textId="77777777" w:rsidR="0042165B" w:rsidRDefault="0042165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B4F3979" w14:textId="77777777" w:rsidR="0042165B" w:rsidRDefault="0042165B" w:rsidP="008B7C47">
            <w:pPr>
              <w:spacing w:after="0"/>
              <w:jc w:val="center"/>
            </w:pPr>
            <w:r>
              <w:t>7.95</w:t>
            </w:r>
          </w:p>
        </w:tc>
        <w:tc>
          <w:tcPr>
            <w:tcW w:w="1513" w:type="dxa"/>
            <w:vAlign w:val="center"/>
          </w:tcPr>
          <w:p w14:paraId="495CAA0D" w14:textId="77777777" w:rsidR="0042165B" w:rsidRDefault="0042165B" w:rsidP="008B7C47">
            <w:pPr>
              <w:spacing w:after="0"/>
              <w:jc w:val="center"/>
            </w:pPr>
            <w:r>
              <w:t>15.09</w:t>
            </w:r>
          </w:p>
        </w:tc>
        <w:tc>
          <w:tcPr>
            <w:tcW w:w="1524" w:type="dxa"/>
            <w:vAlign w:val="center"/>
          </w:tcPr>
          <w:p w14:paraId="02F49F6D" w14:textId="77777777" w:rsidR="0042165B" w:rsidRDefault="0042165B" w:rsidP="008B7C47">
            <w:pPr>
              <w:spacing w:after="0"/>
              <w:jc w:val="center"/>
            </w:pPr>
            <w:r>
              <w:t>2.25</w:t>
            </w:r>
          </w:p>
        </w:tc>
      </w:tr>
      <w:tr w:rsidR="0042165B" w14:paraId="5A4868B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E6BDD56" w14:textId="77777777" w:rsidR="0042165B" w:rsidRDefault="0042165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B17191E" w14:textId="77777777" w:rsidR="0042165B" w:rsidRDefault="0042165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02B4473" w14:textId="77777777" w:rsidR="0042165B" w:rsidRDefault="0042165B" w:rsidP="008B7C47">
            <w:pPr>
              <w:spacing w:after="0"/>
              <w:jc w:val="center"/>
            </w:pPr>
            <w:r>
              <w:t>3.72</w:t>
            </w:r>
          </w:p>
        </w:tc>
        <w:tc>
          <w:tcPr>
            <w:tcW w:w="1513" w:type="dxa"/>
            <w:vAlign w:val="center"/>
          </w:tcPr>
          <w:p w14:paraId="76EDE496" w14:textId="77777777" w:rsidR="0042165B" w:rsidRDefault="0042165B" w:rsidP="008B7C47">
            <w:pPr>
              <w:spacing w:after="0"/>
              <w:jc w:val="center"/>
            </w:pPr>
            <w:r>
              <w:t>7.39</w:t>
            </w:r>
          </w:p>
        </w:tc>
        <w:tc>
          <w:tcPr>
            <w:tcW w:w="1524" w:type="dxa"/>
            <w:vAlign w:val="center"/>
          </w:tcPr>
          <w:p w14:paraId="1F675584" w14:textId="77777777" w:rsidR="0042165B" w:rsidRDefault="0042165B" w:rsidP="008B7C47">
            <w:pPr>
              <w:spacing w:after="0"/>
              <w:jc w:val="center"/>
            </w:pPr>
            <w:r>
              <w:t>0.32</w:t>
            </w:r>
          </w:p>
        </w:tc>
      </w:tr>
      <w:tr w:rsidR="0042165B" w14:paraId="4E6E8851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6E6246D" w14:textId="77777777" w:rsidR="0042165B" w:rsidRDefault="0042165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6102B4F" w14:textId="77777777" w:rsidR="0042165B" w:rsidRDefault="0042165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55A5B01" w14:textId="77777777" w:rsidR="0042165B" w:rsidRDefault="0042165B" w:rsidP="008B7C47">
            <w:pPr>
              <w:spacing w:after="0"/>
              <w:jc w:val="center"/>
            </w:pPr>
            <w:r>
              <w:t>2.88</w:t>
            </w:r>
          </w:p>
        </w:tc>
        <w:tc>
          <w:tcPr>
            <w:tcW w:w="1513" w:type="dxa"/>
            <w:vAlign w:val="center"/>
          </w:tcPr>
          <w:p w14:paraId="4661FF05" w14:textId="77777777" w:rsidR="0042165B" w:rsidRDefault="0042165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8812B7F" w14:textId="77777777" w:rsidR="0042165B" w:rsidRDefault="0042165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1707BD3" w14:textId="77777777" w:rsidR="0042165B" w:rsidRDefault="0042165B" w:rsidP="0042165B"/>
    <w:p w14:paraId="534AEC72" w14:textId="7C1117A9" w:rsidR="0042165B" w:rsidRDefault="0042165B" w:rsidP="0042165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 xml:space="preserve">Temperatur data fra test </w:t>
      </w:r>
      <w:r>
        <w:t>20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42165B" w14:paraId="7AF6DD54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C5DC45A" w14:textId="77777777" w:rsidR="0042165B" w:rsidRDefault="0042165B" w:rsidP="008B7C47">
            <w:pPr>
              <w:spacing w:after="0"/>
              <w:jc w:val="center"/>
            </w:pPr>
            <w:r>
              <w:t>Test nummer: 20</w:t>
            </w:r>
          </w:p>
        </w:tc>
        <w:tc>
          <w:tcPr>
            <w:tcW w:w="914" w:type="dxa"/>
            <w:vMerge w:val="restart"/>
            <w:vAlign w:val="center"/>
          </w:tcPr>
          <w:p w14:paraId="3442AE6D" w14:textId="77777777" w:rsidR="0042165B" w:rsidRDefault="0042165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D2A5DA4" w14:textId="77777777" w:rsidR="0042165B" w:rsidRDefault="0042165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D5758CF" w14:textId="77777777" w:rsidR="0042165B" w:rsidRDefault="0042165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2165B" w14:paraId="776A522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B95E170" w14:textId="77777777" w:rsidR="0042165B" w:rsidRDefault="0042165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6FF684B0" w14:textId="77777777" w:rsidR="0042165B" w:rsidRDefault="0042165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5F4D4FA4" w14:textId="77777777" w:rsidR="0042165B" w:rsidRDefault="0042165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3F54296" w14:textId="77777777" w:rsidR="0042165B" w:rsidRDefault="0042165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3083F92" w14:textId="77777777" w:rsidR="0042165B" w:rsidRDefault="0042165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E7B9E07" w14:textId="77777777" w:rsidR="0042165B" w:rsidRDefault="0042165B" w:rsidP="008B7C47">
            <w:pPr>
              <w:spacing w:after="0"/>
              <w:jc w:val="center"/>
            </w:pPr>
            <w:r>
              <w:t>Max</w:t>
            </w:r>
          </w:p>
        </w:tc>
      </w:tr>
      <w:tr w:rsidR="0042165B" w14:paraId="3257F56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4DE7351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24FAB97A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AA4900" w14:textId="77777777" w:rsidR="0042165B" w:rsidRDefault="0042165B" w:rsidP="008B7C47">
            <w:pPr>
              <w:spacing w:after="0"/>
              <w:jc w:val="center"/>
            </w:pPr>
            <w:r>
              <w:t>50.7</w:t>
            </w:r>
          </w:p>
        </w:tc>
        <w:tc>
          <w:tcPr>
            <w:tcW w:w="856" w:type="dxa"/>
            <w:vAlign w:val="center"/>
          </w:tcPr>
          <w:p w14:paraId="3CBF4A02" w14:textId="77777777" w:rsidR="0042165B" w:rsidRDefault="0042165B" w:rsidP="008B7C47">
            <w:pPr>
              <w:spacing w:after="0"/>
              <w:jc w:val="center"/>
            </w:pPr>
            <w:r>
              <w:t>54.4</w:t>
            </w:r>
          </w:p>
        </w:tc>
        <w:tc>
          <w:tcPr>
            <w:tcW w:w="718" w:type="dxa"/>
            <w:vAlign w:val="center"/>
          </w:tcPr>
          <w:p w14:paraId="118713BC" w14:textId="77777777" w:rsidR="0042165B" w:rsidRDefault="0042165B" w:rsidP="008B7C47">
            <w:pPr>
              <w:spacing w:after="0"/>
              <w:jc w:val="center"/>
            </w:pPr>
            <w:r>
              <w:t>79.5</w:t>
            </w:r>
          </w:p>
        </w:tc>
        <w:tc>
          <w:tcPr>
            <w:tcW w:w="795" w:type="dxa"/>
            <w:vAlign w:val="center"/>
          </w:tcPr>
          <w:p w14:paraId="060CC115" w14:textId="77777777" w:rsidR="0042165B" w:rsidRDefault="0042165B" w:rsidP="008B7C47">
            <w:pPr>
              <w:spacing w:after="0"/>
              <w:jc w:val="center"/>
            </w:pPr>
            <w:r>
              <w:t>104.8</w:t>
            </w:r>
          </w:p>
        </w:tc>
      </w:tr>
      <w:tr w:rsidR="0042165B" w14:paraId="5D0C9E5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36F5CA4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241FE0F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8BC504E" w14:textId="77777777" w:rsidR="0042165B" w:rsidRDefault="0042165B" w:rsidP="008B7C47">
            <w:pPr>
              <w:spacing w:after="0"/>
              <w:jc w:val="center"/>
            </w:pPr>
            <w:r>
              <w:t>59.5</w:t>
            </w:r>
          </w:p>
        </w:tc>
        <w:tc>
          <w:tcPr>
            <w:tcW w:w="856" w:type="dxa"/>
            <w:vAlign w:val="center"/>
          </w:tcPr>
          <w:p w14:paraId="3B61856C" w14:textId="77777777" w:rsidR="0042165B" w:rsidRDefault="0042165B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274845D8" w14:textId="77777777" w:rsidR="0042165B" w:rsidRDefault="0042165B" w:rsidP="008B7C47">
            <w:pPr>
              <w:spacing w:after="0"/>
              <w:jc w:val="center"/>
            </w:pPr>
            <w:r>
              <w:t>97.3</w:t>
            </w:r>
          </w:p>
        </w:tc>
        <w:tc>
          <w:tcPr>
            <w:tcW w:w="795" w:type="dxa"/>
            <w:vAlign w:val="center"/>
          </w:tcPr>
          <w:p w14:paraId="1AAC3F7F" w14:textId="77777777" w:rsidR="0042165B" w:rsidRDefault="0042165B" w:rsidP="008B7C47">
            <w:pPr>
              <w:spacing w:after="0"/>
              <w:jc w:val="center"/>
            </w:pPr>
            <w:r>
              <w:t>129.7</w:t>
            </w:r>
          </w:p>
        </w:tc>
      </w:tr>
      <w:tr w:rsidR="0042165B" w14:paraId="2832AF5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8223F39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4E05794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8CBBDC" w14:textId="77777777" w:rsidR="0042165B" w:rsidRDefault="0042165B" w:rsidP="008B7C47">
            <w:pPr>
              <w:spacing w:after="0"/>
              <w:jc w:val="center"/>
            </w:pPr>
            <w:r>
              <w:t>26.1</w:t>
            </w:r>
          </w:p>
        </w:tc>
        <w:tc>
          <w:tcPr>
            <w:tcW w:w="856" w:type="dxa"/>
            <w:vAlign w:val="center"/>
          </w:tcPr>
          <w:p w14:paraId="6B0F9A65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0A30CBA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A2C151D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6AF6B09" w14:textId="77777777" w:rsidR="00A12338" w:rsidRDefault="00A12338" w:rsidP="00A1233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7A739AA" wp14:editId="5A2DAF8C">
            <wp:extent cx="5762625" cy="6276975"/>
            <wp:effectExtent l="0" t="0" r="9525" b="9525"/>
            <wp:docPr id="492523401" name="Bil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0EBD" w14:textId="2BE5069D" w:rsidR="00A12338" w:rsidRDefault="00A12338" w:rsidP="00A1233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20</w:t>
      </w:r>
    </w:p>
    <w:p w14:paraId="686E00CF" w14:textId="77777777" w:rsidR="00F2166A" w:rsidRDefault="00F2166A" w:rsidP="00F2166A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9DF300F" wp14:editId="6CA4D7FB">
            <wp:extent cx="8275835" cy="4507864"/>
            <wp:effectExtent l="0" t="1905" r="0" b="0"/>
            <wp:docPr id="290582423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4873" cy="452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F657" w14:textId="27A9A5FA" w:rsidR="00F2166A" w:rsidRDefault="00F2166A" w:rsidP="00F2166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20</w:t>
      </w:r>
    </w:p>
    <w:p w14:paraId="138E6126" w14:textId="77777777" w:rsidR="00BC014D" w:rsidRDefault="00BC014D" w:rsidP="00BC014D"/>
    <w:p w14:paraId="013BB536" w14:textId="2283D7BF" w:rsidR="00BC014D" w:rsidRPr="00E26D95" w:rsidRDefault="00BC014D" w:rsidP="00BC014D">
      <w:pPr>
        <w:pStyle w:val="Overskrift2"/>
      </w:pPr>
      <w:bookmarkStart w:id="27" w:name="_Toc196065052"/>
      <w:r>
        <w:t>Test nr 23</w:t>
      </w:r>
      <w:bookmarkEnd w:id="27"/>
    </w:p>
    <w:p w14:paraId="331EE7E6" w14:textId="5C0B7144" w:rsidR="00856F72" w:rsidRDefault="00856F72" w:rsidP="00856F7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23</w:t>
      </w:r>
      <w:r w:rsidRPr="00DB60DC">
        <w:t>,</w:t>
      </w:r>
      <w:r>
        <w:t xml:space="preserve"> 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56F72" w14:paraId="6D43EE4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3B32491" w14:textId="77777777" w:rsidR="00856F72" w:rsidRDefault="00856F72" w:rsidP="008B7C47">
            <w:pPr>
              <w:spacing w:after="0"/>
              <w:jc w:val="center"/>
            </w:pPr>
            <w:r>
              <w:t>Test nummer: 23</w:t>
            </w:r>
          </w:p>
        </w:tc>
        <w:tc>
          <w:tcPr>
            <w:tcW w:w="1158" w:type="dxa"/>
            <w:vAlign w:val="center"/>
          </w:tcPr>
          <w:p w14:paraId="4A8EA97D" w14:textId="77777777" w:rsidR="00856F72" w:rsidRDefault="00856F7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E08FFF1" w14:textId="77777777" w:rsidR="00856F72" w:rsidRDefault="00856F7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1A4FB118" w14:textId="77777777" w:rsidR="00856F72" w:rsidRDefault="00856F72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E49B8D0" w14:textId="77777777" w:rsidR="00856F72" w:rsidRDefault="00856F72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56F72" w14:paraId="49B8116D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2184CFD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94E7F38" w14:textId="77777777" w:rsidR="00856F72" w:rsidRDefault="00856F72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373641B" w14:textId="77777777" w:rsidR="00856F72" w:rsidRDefault="00856F72" w:rsidP="008B7C47">
            <w:pPr>
              <w:spacing w:after="0"/>
              <w:jc w:val="center"/>
            </w:pPr>
            <w:r>
              <w:t>6.71</w:t>
            </w:r>
          </w:p>
        </w:tc>
        <w:tc>
          <w:tcPr>
            <w:tcW w:w="1513" w:type="dxa"/>
            <w:vAlign w:val="center"/>
          </w:tcPr>
          <w:p w14:paraId="6CD434B3" w14:textId="77777777" w:rsidR="00856F72" w:rsidRDefault="00856F72" w:rsidP="008B7C47">
            <w:pPr>
              <w:spacing w:after="0"/>
              <w:jc w:val="center"/>
            </w:pPr>
            <w:r>
              <w:t>13.33</w:t>
            </w:r>
          </w:p>
        </w:tc>
        <w:tc>
          <w:tcPr>
            <w:tcW w:w="1524" w:type="dxa"/>
            <w:vAlign w:val="center"/>
          </w:tcPr>
          <w:p w14:paraId="23F6AF84" w14:textId="77777777" w:rsidR="00856F72" w:rsidRDefault="00856F72" w:rsidP="008B7C47">
            <w:pPr>
              <w:spacing w:after="0"/>
              <w:jc w:val="center"/>
            </w:pPr>
            <w:r>
              <w:t>2.23</w:t>
            </w:r>
          </w:p>
        </w:tc>
      </w:tr>
      <w:tr w:rsidR="00856F72" w14:paraId="4CE9D72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5815E76" w14:textId="77777777" w:rsidR="00856F72" w:rsidRDefault="00856F72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F11A2DE" w14:textId="77777777" w:rsidR="00856F72" w:rsidRDefault="00856F72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2A1FBDD" w14:textId="77777777" w:rsidR="00856F72" w:rsidRDefault="00856F72" w:rsidP="008B7C47">
            <w:pPr>
              <w:spacing w:after="0"/>
              <w:jc w:val="center"/>
            </w:pPr>
            <w:r>
              <w:t>7.57</w:t>
            </w:r>
          </w:p>
        </w:tc>
        <w:tc>
          <w:tcPr>
            <w:tcW w:w="1513" w:type="dxa"/>
            <w:vAlign w:val="center"/>
          </w:tcPr>
          <w:p w14:paraId="3B47FF43" w14:textId="77777777" w:rsidR="00856F72" w:rsidRDefault="00856F72" w:rsidP="008B7C47">
            <w:pPr>
              <w:spacing w:after="0"/>
              <w:jc w:val="center"/>
            </w:pPr>
            <w:r>
              <w:t>15.34</w:t>
            </w:r>
          </w:p>
        </w:tc>
        <w:tc>
          <w:tcPr>
            <w:tcW w:w="1524" w:type="dxa"/>
            <w:vAlign w:val="center"/>
          </w:tcPr>
          <w:p w14:paraId="54188D19" w14:textId="77777777" w:rsidR="00856F72" w:rsidRDefault="00856F72" w:rsidP="008B7C47">
            <w:pPr>
              <w:spacing w:after="0"/>
              <w:jc w:val="center"/>
            </w:pPr>
            <w:r>
              <w:t>2.25</w:t>
            </w:r>
          </w:p>
        </w:tc>
      </w:tr>
      <w:tr w:rsidR="00856F72" w14:paraId="7083B2F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F0535B" w14:textId="77777777" w:rsidR="00856F72" w:rsidRDefault="00856F72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BBA8F85" w14:textId="77777777" w:rsidR="00856F72" w:rsidRDefault="00856F72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F20A366" w14:textId="77777777" w:rsidR="00856F72" w:rsidRDefault="00856F72" w:rsidP="008B7C47">
            <w:pPr>
              <w:spacing w:after="0"/>
              <w:jc w:val="center"/>
            </w:pPr>
            <w:r>
              <w:t>3.48</w:t>
            </w:r>
          </w:p>
        </w:tc>
        <w:tc>
          <w:tcPr>
            <w:tcW w:w="1513" w:type="dxa"/>
            <w:vAlign w:val="center"/>
          </w:tcPr>
          <w:p w14:paraId="22298834" w14:textId="77777777" w:rsidR="00856F72" w:rsidRDefault="00856F72" w:rsidP="008B7C47">
            <w:pPr>
              <w:spacing w:after="0"/>
              <w:jc w:val="center"/>
            </w:pPr>
            <w:r>
              <w:t>7.57</w:t>
            </w:r>
          </w:p>
        </w:tc>
        <w:tc>
          <w:tcPr>
            <w:tcW w:w="1524" w:type="dxa"/>
            <w:vAlign w:val="center"/>
          </w:tcPr>
          <w:p w14:paraId="2E5AE804" w14:textId="77777777" w:rsidR="00856F72" w:rsidRDefault="00856F72" w:rsidP="008B7C47">
            <w:pPr>
              <w:spacing w:after="0"/>
              <w:jc w:val="center"/>
            </w:pPr>
            <w:r>
              <w:t>0.32</w:t>
            </w:r>
          </w:p>
        </w:tc>
      </w:tr>
      <w:tr w:rsidR="00856F72" w14:paraId="6B75C8C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75EC47" w14:textId="77777777" w:rsidR="00856F72" w:rsidRDefault="00856F72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1F60FF9" w14:textId="77777777" w:rsidR="00856F72" w:rsidRDefault="00856F72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7CF956D" w14:textId="77777777" w:rsidR="00856F72" w:rsidRDefault="00856F72" w:rsidP="008B7C47">
            <w:pPr>
              <w:spacing w:after="0"/>
              <w:jc w:val="center"/>
            </w:pPr>
            <w:r>
              <w:t>3.27</w:t>
            </w:r>
          </w:p>
        </w:tc>
        <w:tc>
          <w:tcPr>
            <w:tcW w:w="1513" w:type="dxa"/>
            <w:vAlign w:val="center"/>
          </w:tcPr>
          <w:p w14:paraId="21A46BDD" w14:textId="77777777" w:rsidR="00856F72" w:rsidRDefault="00856F72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BCABB07" w14:textId="77777777" w:rsidR="00856F72" w:rsidRDefault="00856F72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0A4F801" w14:textId="77777777" w:rsidR="00856F72" w:rsidRDefault="00856F72" w:rsidP="00856F72"/>
    <w:p w14:paraId="73CAF356" w14:textId="4E02AEBB" w:rsidR="00856F72" w:rsidRDefault="00856F72" w:rsidP="00856F7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23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56F72" w14:paraId="3F8F9795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BE61431" w14:textId="77777777" w:rsidR="00856F72" w:rsidRDefault="00856F72" w:rsidP="008B7C47">
            <w:pPr>
              <w:spacing w:after="0"/>
              <w:jc w:val="center"/>
            </w:pPr>
            <w:r>
              <w:t>Test nummer: 23</w:t>
            </w:r>
          </w:p>
        </w:tc>
        <w:tc>
          <w:tcPr>
            <w:tcW w:w="914" w:type="dxa"/>
            <w:vMerge w:val="restart"/>
            <w:vAlign w:val="center"/>
          </w:tcPr>
          <w:p w14:paraId="54A16FA5" w14:textId="77777777" w:rsidR="00856F72" w:rsidRDefault="00856F7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044F098" w14:textId="77777777" w:rsidR="00856F72" w:rsidRDefault="00856F7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FCEE762" w14:textId="77777777" w:rsidR="00856F72" w:rsidRDefault="00856F72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56F72" w14:paraId="0DA5FEC1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2B70813" w14:textId="77777777" w:rsidR="00856F72" w:rsidRDefault="00856F72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2BD6551" w14:textId="77777777" w:rsidR="00856F72" w:rsidRDefault="00856F72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76E4B8E7" w14:textId="77777777" w:rsidR="00856F72" w:rsidRDefault="00856F7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F967D04" w14:textId="77777777" w:rsidR="00856F72" w:rsidRDefault="00856F72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B46C91D" w14:textId="77777777" w:rsidR="00856F72" w:rsidRDefault="00856F7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59E1C07" w14:textId="77777777" w:rsidR="00856F72" w:rsidRDefault="00856F72" w:rsidP="008B7C47">
            <w:pPr>
              <w:spacing w:after="0"/>
              <w:jc w:val="center"/>
            </w:pPr>
            <w:r>
              <w:t>Max</w:t>
            </w:r>
          </w:p>
        </w:tc>
      </w:tr>
      <w:tr w:rsidR="00856F72" w14:paraId="4FCF53B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42AED28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DD8F677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7741264" w14:textId="77777777" w:rsidR="00856F72" w:rsidRDefault="00856F72" w:rsidP="008B7C47">
            <w:pPr>
              <w:spacing w:after="0"/>
              <w:jc w:val="center"/>
            </w:pPr>
            <w:r>
              <w:t>51.6</w:t>
            </w:r>
          </w:p>
        </w:tc>
        <w:tc>
          <w:tcPr>
            <w:tcW w:w="856" w:type="dxa"/>
            <w:vAlign w:val="center"/>
          </w:tcPr>
          <w:p w14:paraId="7AF2542D" w14:textId="77777777" w:rsidR="00856F72" w:rsidRDefault="00856F72" w:rsidP="008B7C47">
            <w:pPr>
              <w:spacing w:after="0"/>
              <w:jc w:val="center"/>
            </w:pPr>
            <w:r>
              <w:t>55.0</w:t>
            </w:r>
          </w:p>
        </w:tc>
        <w:tc>
          <w:tcPr>
            <w:tcW w:w="718" w:type="dxa"/>
            <w:vAlign w:val="center"/>
          </w:tcPr>
          <w:p w14:paraId="3D9437FC" w14:textId="77777777" w:rsidR="00856F72" w:rsidRDefault="00856F72" w:rsidP="008B7C47">
            <w:pPr>
              <w:spacing w:after="0"/>
              <w:jc w:val="center"/>
            </w:pPr>
            <w:r>
              <w:t>80.7</w:t>
            </w:r>
          </w:p>
        </w:tc>
        <w:tc>
          <w:tcPr>
            <w:tcW w:w="795" w:type="dxa"/>
            <w:vAlign w:val="center"/>
          </w:tcPr>
          <w:p w14:paraId="7A349F47" w14:textId="77777777" w:rsidR="00856F72" w:rsidRDefault="00856F72" w:rsidP="008B7C47">
            <w:pPr>
              <w:spacing w:after="0"/>
              <w:jc w:val="center"/>
            </w:pPr>
            <w:r>
              <w:t>105.0</w:t>
            </w:r>
          </w:p>
        </w:tc>
      </w:tr>
      <w:tr w:rsidR="00856F72" w14:paraId="58A9386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FCC57B2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D4D1FEE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2CEC640" w14:textId="77777777" w:rsidR="00856F72" w:rsidRDefault="00856F72" w:rsidP="008B7C47">
            <w:pPr>
              <w:spacing w:after="0"/>
              <w:jc w:val="center"/>
            </w:pPr>
            <w:r>
              <w:t>60.0</w:t>
            </w:r>
          </w:p>
        </w:tc>
        <w:tc>
          <w:tcPr>
            <w:tcW w:w="856" w:type="dxa"/>
            <w:vAlign w:val="center"/>
          </w:tcPr>
          <w:p w14:paraId="61986874" w14:textId="77777777" w:rsidR="00856F72" w:rsidRDefault="00856F72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2EEC16DD" w14:textId="77777777" w:rsidR="00856F72" w:rsidRDefault="00856F72" w:rsidP="008B7C47">
            <w:pPr>
              <w:spacing w:after="0"/>
              <w:jc w:val="center"/>
            </w:pPr>
            <w:r>
              <w:t>99.0</w:t>
            </w:r>
          </w:p>
        </w:tc>
        <w:tc>
          <w:tcPr>
            <w:tcW w:w="795" w:type="dxa"/>
            <w:vAlign w:val="center"/>
          </w:tcPr>
          <w:p w14:paraId="3235E544" w14:textId="77777777" w:rsidR="00856F72" w:rsidRDefault="00856F72" w:rsidP="008B7C47">
            <w:pPr>
              <w:spacing w:after="0"/>
              <w:jc w:val="center"/>
            </w:pPr>
            <w:r>
              <w:t>129.9</w:t>
            </w:r>
          </w:p>
        </w:tc>
      </w:tr>
      <w:tr w:rsidR="00856F72" w14:paraId="1B0CBD9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EE55A99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FD18C9A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50BD4DF" w14:textId="77777777" w:rsidR="00856F72" w:rsidRDefault="00856F72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41F262A0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ABE7862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81CFC6D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D93D53C" w14:textId="77777777" w:rsidR="005D0756" w:rsidRDefault="005D0756" w:rsidP="005D075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8E863B" wp14:editId="07FB3A70">
            <wp:extent cx="5753100" cy="6248400"/>
            <wp:effectExtent l="0" t="0" r="0" b="0"/>
            <wp:docPr id="1346787036" name="Bil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BF02" w14:textId="48693429" w:rsidR="00BC014D" w:rsidRPr="00E26D95" w:rsidRDefault="005D0756" w:rsidP="005D075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23</w:t>
      </w:r>
    </w:p>
    <w:p w14:paraId="6B428C5F" w14:textId="77777777" w:rsidR="00BD50C1" w:rsidRDefault="00BC014D" w:rsidP="00BD50C1">
      <w:pPr>
        <w:keepNext/>
        <w:spacing w:after="160" w:line="259" w:lineRule="auto"/>
        <w:jc w:val="center"/>
      </w:pPr>
      <w:r>
        <w:br w:type="page"/>
      </w:r>
      <w:r w:rsidR="00BD50C1">
        <w:rPr>
          <w:noProof/>
        </w:rPr>
        <w:lastRenderedPageBreak/>
        <w:drawing>
          <wp:inline distT="0" distB="0" distL="0" distR="0" wp14:anchorId="6AFB6857" wp14:editId="70CC6753">
            <wp:extent cx="8068372" cy="4381500"/>
            <wp:effectExtent l="0" t="4445" r="4445" b="4445"/>
            <wp:docPr id="513775106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9992" cy="43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FA59" w14:textId="0B93722B" w:rsidR="00BC014D" w:rsidRDefault="00BD50C1" w:rsidP="00BD50C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23</w:t>
      </w:r>
    </w:p>
    <w:p w14:paraId="3FDD6029" w14:textId="0AB30B14" w:rsidR="00BC014D" w:rsidRDefault="00BC014D" w:rsidP="00BC014D">
      <w:pPr>
        <w:pStyle w:val="Overskrift1"/>
      </w:pPr>
      <w:bookmarkStart w:id="28" w:name="_Toc196065053"/>
      <w:r>
        <w:lastRenderedPageBreak/>
        <w:t>Scenario 6</w:t>
      </w:r>
      <w:bookmarkEnd w:id="28"/>
    </w:p>
    <w:p w14:paraId="52D540C2" w14:textId="02BE18BB" w:rsidR="00A97702" w:rsidRDefault="00A97702" w:rsidP="00A97702">
      <w:r>
        <w:t>Nøkkelverdier for scenario 6:</w:t>
      </w:r>
    </w:p>
    <w:p w14:paraId="5A222B6A" w14:textId="7786E0ED" w:rsidR="00A97702" w:rsidRDefault="00A97702" w:rsidP="00A97702">
      <w:pPr>
        <w:pStyle w:val="Listeavsnitt"/>
        <w:numPr>
          <w:ilvl w:val="0"/>
          <w:numId w:val="11"/>
        </w:numPr>
      </w:pPr>
      <w:r>
        <w:t>Varierende belastningsprofil</w:t>
      </w:r>
    </w:p>
    <w:p w14:paraId="6BE872A6" w14:textId="77777777" w:rsidR="00A97702" w:rsidRDefault="00A97702" w:rsidP="00A97702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5C12A874" w14:textId="311EDCA4" w:rsidR="00A97702" w:rsidRDefault="00A97702" w:rsidP="00A97702">
      <w:pPr>
        <w:pStyle w:val="Listeavsnitt"/>
        <w:numPr>
          <w:ilvl w:val="0"/>
          <w:numId w:val="11"/>
        </w:numPr>
      </w:pPr>
      <w:r>
        <w:t>Regulering på Generator 1</w:t>
      </w:r>
    </w:p>
    <w:p w14:paraId="2BFD5F5D" w14:textId="3235DBDA" w:rsidR="00BD50C1" w:rsidRDefault="00BD50C1">
      <w:pPr>
        <w:spacing w:after="160" w:line="259" w:lineRule="auto"/>
      </w:pPr>
      <w:r>
        <w:br w:type="page"/>
      </w:r>
    </w:p>
    <w:p w14:paraId="573FFADB" w14:textId="77777777" w:rsidR="00BD50C1" w:rsidRPr="00A97702" w:rsidRDefault="00BD50C1" w:rsidP="00BD50C1">
      <w:pPr>
        <w:pStyle w:val="Listeavsnitt"/>
      </w:pPr>
    </w:p>
    <w:p w14:paraId="2ABEEAF3" w14:textId="0E51FF54" w:rsidR="00BC014D" w:rsidRDefault="00BC014D" w:rsidP="00BC014D">
      <w:pPr>
        <w:pStyle w:val="Overskrift2"/>
      </w:pPr>
      <w:bookmarkStart w:id="29" w:name="_Toc196065054"/>
      <w:r>
        <w:t>Test nr 6</w:t>
      </w:r>
      <w:bookmarkEnd w:id="29"/>
    </w:p>
    <w:p w14:paraId="43E73AA9" w14:textId="187ECAEB" w:rsidR="009C254E" w:rsidRDefault="009C254E" w:rsidP="009C254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A647B9">
        <w:t xml:space="preserve">Effektdata fra referansetest </w:t>
      </w:r>
      <w:r>
        <w:t>6</w:t>
      </w:r>
      <w:r w:rsidRPr="00A647B9">
        <w:t xml:space="preserve">, </w:t>
      </w:r>
      <w:r>
        <w:t>varierende</w:t>
      </w:r>
      <w:r w:rsidRPr="00A647B9">
        <w:t xml:space="preserve"> belastning og 65°C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9C254E" w14:paraId="32FFBED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C24AED" w14:textId="77777777" w:rsidR="009C254E" w:rsidRDefault="009C254E" w:rsidP="008B7C47">
            <w:pPr>
              <w:spacing w:after="0"/>
              <w:jc w:val="center"/>
            </w:pPr>
            <w:r>
              <w:t>Test nummer: 6</w:t>
            </w:r>
          </w:p>
        </w:tc>
        <w:tc>
          <w:tcPr>
            <w:tcW w:w="1158" w:type="dxa"/>
            <w:vAlign w:val="center"/>
          </w:tcPr>
          <w:p w14:paraId="70C11E4B" w14:textId="77777777" w:rsidR="009C254E" w:rsidRDefault="009C254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BB405ED" w14:textId="77777777" w:rsidR="009C254E" w:rsidRDefault="009C254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454377C" w14:textId="77777777" w:rsidR="009C254E" w:rsidRDefault="009C254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DE1301E" w14:textId="77777777" w:rsidR="009C254E" w:rsidRDefault="009C254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9C254E" w14:paraId="69651E7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495D68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19118B3" w14:textId="77777777" w:rsidR="009C254E" w:rsidRDefault="009C254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66D7487" w14:textId="77777777" w:rsidR="009C254E" w:rsidRDefault="009C254E" w:rsidP="008B7C47">
            <w:pPr>
              <w:spacing w:after="0"/>
              <w:jc w:val="center"/>
            </w:pPr>
            <w:r>
              <w:t>5.25</w:t>
            </w:r>
          </w:p>
        </w:tc>
        <w:tc>
          <w:tcPr>
            <w:tcW w:w="1513" w:type="dxa"/>
            <w:vAlign w:val="center"/>
          </w:tcPr>
          <w:p w14:paraId="701C2F4A" w14:textId="77777777" w:rsidR="009C254E" w:rsidRDefault="009C254E" w:rsidP="008B7C47">
            <w:pPr>
              <w:spacing w:after="0"/>
              <w:jc w:val="center"/>
            </w:pPr>
            <w:r>
              <w:t>8.57</w:t>
            </w:r>
          </w:p>
        </w:tc>
        <w:tc>
          <w:tcPr>
            <w:tcW w:w="1524" w:type="dxa"/>
            <w:vAlign w:val="center"/>
          </w:tcPr>
          <w:p w14:paraId="044F1855" w14:textId="77777777" w:rsidR="009C254E" w:rsidRDefault="009C254E" w:rsidP="008B7C47">
            <w:pPr>
              <w:spacing w:after="0"/>
              <w:jc w:val="center"/>
            </w:pPr>
            <w:r>
              <w:t>2.23</w:t>
            </w:r>
          </w:p>
        </w:tc>
      </w:tr>
      <w:tr w:rsidR="009C254E" w14:paraId="2C11D4B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4E8DCD" w14:textId="77777777" w:rsidR="009C254E" w:rsidRDefault="009C254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BA2D1C1" w14:textId="77777777" w:rsidR="009C254E" w:rsidRDefault="009C254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055C29D" w14:textId="77777777" w:rsidR="009C254E" w:rsidRDefault="009C254E" w:rsidP="008B7C47">
            <w:pPr>
              <w:spacing w:after="0"/>
              <w:jc w:val="center"/>
            </w:pPr>
            <w:r>
              <w:t>6.04</w:t>
            </w:r>
          </w:p>
        </w:tc>
        <w:tc>
          <w:tcPr>
            <w:tcW w:w="1513" w:type="dxa"/>
            <w:vAlign w:val="center"/>
          </w:tcPr>
          <w:p w14:paraId="3517D149" w14:textId="77777777" w:rsidR="009C254E" w:rsidRDefault="009C254E" w:rsidP="008B7C47">
            <w:pPr>
              <w:spacing w:after="0"/>
              <w:jc w:val="center"/>
            </w:pPr>
            <w:r>
              <w:t>9.56</w:t>
            </w:r>
          </w:p>
        </w:tc>
        <w:tc>
          <w:tcPr>
            <w:tcW w:w="1524" w:type="dxa"/>
            <w:vAlign w:val="center"/>
          </w:tcPr>
          <w:p w14:paraId="6DC4A599" w14:textId="77777777" w:rsidR="009C254E" w:rsidRDefault="009C254E" w:rsidP="008B7C47">
            <w:pPr>
              <w:spacing w:after="0"/>
              <w:jc w:val="center"/>
            </w:pPr>
            <w:r>
              <w:t>2.25</w:t>
            </w:r>
          </w:p>
        </w:tc>
      </w:tr>
      <w:tr w:rsidR="009C254E" w14:paraId="448BC82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31B6819" w14:textId="77777777" w:rsidR="009C254E" w:rsidRDefault="009C254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0D755037" w14:textId="77777777" w:rsidR="009C254E" w:rsidRDefault="009C254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8930C3E" w14:textId="77777777" w:rsidR="009C254E" w:rsidRDefault="009C254E" w:rsidP="008B7C47">
            <w:pPr>
              <w:spacing w:after="0"/>
              <w:jc w:val="center"/>
            </w:pPr>
            <w:r>
              <w:t>2.95</w:t>
            </w:r>
          </w:p>
        </w:tc>
        <w:tc>
          <w:tcPr>
            <w:tcW w:w="1513" w:type="dxa"/>
            <w:vAlign w:val="center"/>
          </w:tcPr>
          <w:p w14:paraId="6C49A48D" w14:textId="77777777" w:rsidR="009C254E" w:rsidRDefault="009C254E" w:rsidP="008B7C47">
            <w:pPr>
              <w:spacing w:after="0"/>
              <w:jc w:val="center"/>
            </w:pPr>
            <w:r>
              <w:t>4.21</w:t>
            </w:r>
          </w:p>
        </w:tc>
        <w:tc>
          <w:tcPr>
            <w:tcW w:w="1524" w:type="dxa"/>
            <w:vAlign w:val="center"/>
          </w:tcPr>
          <w:p w14:paraId="603AA2FE" w14:textId="77777777" w:rsidR="009C254E" w:rsidRDefault="009C254E" w:rsidP="008B7C47">
            <w:pPr>
              <w:spacing w:after="0"/>
              <w:jc w:val="center"/>
            </w:pPr>
            <w:r>
              <w:t>0.32</w:t>
            </w:r>
          </w:p>
        </w:tc>
      </w:tr>
      <w:tr w:rsidR="009C254E" w14:paraId="3ECF1B3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8A9739" w14:textId="77777777" w:rsidR="009C254E" w:rsidRDefault="009C254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D846BC" w14:textId="77777777" w:rsidR="009C254E" w:rsidRDefault="009C254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01EA31F" w14:textId="77777777" w:rsidR="009C254E" w:rsidRDefault="009C254E" w:rsidP="008B7C47">
            <w:pPr>
              <w:spacing w:after="0"/>
              <w:jc w:val="center"/>
            </w:pPr>
            <w:r>
              <w:t>0.82</w:t>
            </w:r>
          </w:p>
        </w:tc>
        <w:tc>
          <w:tcPr>
            <w:tcW w:w="1513" w:type="dxa"/>
            <w:vAlign w:val="center"/>
          </w:tcPr>
          <w:p w14:paraId="02648374" w14:textId="77777777" w:rsidR="009C254E" w:rsidRDefault="009C254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513AC8A" w14:textId="77777777" w:rsidR="009C254E" w:rsidRDefault="009C254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A53680B" w14:textId="77777777" w:rsidR="009C254E" w:rsidRDefault="009C254E" w:rsidP="009C254E"/>
    <w:p w14:paraId="5CCB32C7" w14:textId="5E73D7E3" w:rsidR="009C254E" w:rsidRDefault="009C254E" w:rsidP="009C254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A02890">
        <w:t xml:space="preserve">Temperatur data fra referansetest </w:t>
      </w:r>
      <w:r>
        <w:t>6</w:t>
      </w:r>
      <w:r w:rsidRPr="00A02890">
        <w:t xml:space="preserve">, </w:t>
      </w:r>
      <w:r>
        <w:t>varierende</w:t>
      </w:r>
      <w:r w:rsidRPr="00A02890">
        <w:t xml:space="preserve"> belastning og 65°C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9C254E" w14:paraId="3F8338E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A67F2C0" w14:textId="77777777" w:rsidR="009C254E" w:rsidRDefault="009C254E" w:rsidP="008B7C47">
            <w:pPr>
              <w:spacing w:after="0"/>
              <w:jc w:val="center"/>
            </w:pPr>
            <w:r>
              <w:t>Test nummer: 6</w:t>
            </w:r>
          </w:p>
        </w:tc>
        <w:tc>
          <w:tcPr>
            <w:tcW w:w="914" w:type="dxa"/>
            <w:vMerge w:val="restart"/>
            <w:vAlign w:val="center"/>
          </w:tcPr>
          <w:p w14:paraId="00D8B6A0" w14:textId="77777777" w:rsidR="009C254E" w:rsidRDefault="009C254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4E2C9CE" w14:textId="77777777" w:rsidR="009C254E" w:rsidRDefault="009C254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B64A7B9" w14:textId="77777777" w:rsidR="009C254E" w:rsidRDefault="009C254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9C254E" w14:paraId="69B2933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82B3CEE" w14:textId="77777777" w:rsidR="009C254E" w:rsidRDefault="009C254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1DCD3AB9" w14:textId="77777777" w:rsidR="009C254E" w:rsidRDefault="009C254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55290E3" w14:textId="77777777" w:rsidR="009C254E" w:rsidRDefault="009C254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8D51D2" w14:textId="77777777" w:rsidR="009C254E" w:rsidRDefault="009C254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788BAB5" w14:textId="77777777" w:rsidR="009C254E" w:rsidRDefault="009C254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036F8E4B" w14:textId="77777777" w:rsidR="009C254E" w:rsidRDefault="009C254E" w:rsidP="008B7C47">
            <w:pPr>
              <w:spacing w:after="0"/>
              <w:jc w:val="center"/>
            </w:pPr>
            <w:r>
              <w:t>Max</w:t>
            </w:r>
          </w:p>
        </w:tc>
      </w:tr>
      <w:tr w:rsidR="009C254E" w14:paraId="06664DF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2C74349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16CFCDF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D2DB714" w14:textId="77777777" w:rsidR="009C254E" w:rsidRDefault="009C254E" w:rsidP="008B7C47">
            <w:pPr>
              <w:spacing w:after="0"/>
              <w:jc w:val="center"/>
            </w:pPr>
            <w:r>
              <w:t>49</w:t>
            </w:r>
          </w:p>
        </w:tc>
        <w:tc>
          <w:tcPr>
            <w:tcW w:w="856" w:type="dxa"/>
            <w:vAlign w:val="center"/>
          </w:tcPr>
          <w:p w14:paraId="1DD5505C" w14:textId="77777777" w:rsidR="009C254E" w:rsidRDefault="009C254E" w:rsidP="008B7C47">
            <w:pPr>
              <w:spacing w:after="0"/>
              <w:jc w:val="center"/>
            </w:pPr>
            <w:r>
              <w:t>55.3</w:t>
            </w:r>
          </w:p>
        </w:tc>
        <w:tc>
          <w:tcPr>
            <w:tcW w:w="718" w:type="dxa"/>
            <w:vAlign w:val="center"/>
          </w:tcPr>
          <w:p w14:paraId="1B78A7F3" w14:textId="77777777" w:rsidR="009C254E" w:rsidRDefault="009C254E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95" w:type="dxa"/>
            <w:vAlign w:val="center"/>
          </w:tcPr>
          <w:p w14:paraId="7ECFD689" w14:textId="77777777" w:rsidR="009C254E" w:rsidRDefault="009C254E" w:rsidP="008B7C47">
            <w:pPr>
              <w:spacing w:after="0"/>
              <w:jc w:val="center"/>
            </w:pPr>
            <w:r>
              <w:t>84.1</w:t>
            </w:r>
          </w:p>
        </w:tc>
      </w:tr>
      <w:tr w:rsidR="009C254E" w14:paraId="2322891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DCAC571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705546D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847AF0" w14:textId="77777777" w:rsidR="009C254E" w:rsidRDefault="009C254E" w:rsidP="008B7C47">
            <w:pPr>
              <w:spacing w:after="0"/>
              <w:jc w:val="center"/>
            </w:pPr>
            <w:r>
              <w:t>56</w:t>
            </w:r>
          </w:p>
        </w:tc>
        <w:tc>
          <w:tcPr>
            <w:tcW w:w="856" w:type="dxa"/>
            <w:vAlign w:val="center"/>
          </w:tcPr>
          <w:p w14:paraId="5F6D42DF" w14:textId="77777777" w:rsidR="009C254E" w:rsidRDefault="009C254E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7DAB3E3F" w14:textId="77777777" w:rsidR="009C254E" w:rsidRDefault="009C254E" w:rsidP="008B7C47">
            <w:pPr>
              <w:spacing w:after="0"/>
              <w:jc w:val="center"/>
            </w:pPr>
            <w:r>
              <w:t>64.9</w:t>
            </w:r>
          </w:p>
        </w:tc>
        <w:tc>
          <w:tcPr>
            <w:tcW w:w="795" w:type="dxa"/>
            <w:vAlign w:val="center"/>
          </w:tcPr>
          <w:p w14:paraId="2D8003E7" w14:textId="77777777" w:rsidR="009C254E" w:rsidRDefault="009C254E" w:rsidP="008B7C47">
            <w:pPr>
              <w:spacing w:after="0"/>
              <w:jc w:val="center"/>
            </w:pPr>
            <w:r>
              <w:t>104.4</w:t>
            </w:r>
          </w:p>
        </w:tc>
      </w:tr>
      <w:tr w:rsidR="009C254E" w14:paraId="1A1992D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EF103F9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F326D80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C9FC60E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287DD8FC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EFA0379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864478B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221FDF1" w14:textId="77777777" w:rsidR="009C254E" w:rsidRDefault="009C254E" w:rsidP="009C254E"/>
    <w:p w14:paraId="6146CF35" w14:textId="77777777" w:rsidR="00CB6969" w:rsidRDefault="00CB6969" w:rsidP="00CB696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EE6786" wp14:editId="4AA8B74F">
            <wp:extent cx="5753100" cy="6257925"/>
            <wp:effectExtent l="0" t="0" r="0" b="9525"/>
            <wp:docPr id="1272861084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1EFC" w14:textId="74A18D2D" w:rsidR="00CB6969" w:rsidRDefault="00CB6969" w:rsidP="00CB696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6</w:t>
      </w:r>
    </w:p>
    <w:p w14:paraId="66B84437" w14:textId="77777777" w:rsidR="00610D4C" w:rsidRDefault="00BD50C1" w:rsidP="00610D4C">
      <w:pPr>
        <w:keepNext/>
        <w:spacing w:after="160" w:line="259" w:lineRule="auto"/>
        <w:jc w:val="center"/>
      </w:pPr>
      <w:r>
        <w:br w:type="page"/>
      </w:r>
      <w:r w:rsidR="00610D4C">
        <w:rPr>
          <w:noProof/>
        </w:rPr>
        <w:lastRenderedPageBreak/>
        <w:drawing>
          <wp:inline distT="0" distB="0" distL="0" distR="0" wp14:anchorId="4E265128" wp14:editId="19D08D60">
            <wp:extent cx="8100969" cy="4412614"/>
            <wp:effectExtent l="0" t="3492" r="0" b="0"/>
            <wp:docPr id="602903964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6550" cy="442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2EE3" w14:textId="00AD940F" w:rsidR="00BD50C1" w:rsidRDefault="00610D4C" w:rsidP="00610D4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6</w:t>
      </w:r>
    </w:p>
    <w:p w14:paraId="134B4CC7" w14:textId="77777777" w:rsidR="00BC014D" w:rsidRPr="00E26D95" w:rsidRDefault="00BC014D" w:rsidP="00BC014D"/>
    <w:p w14:paraId="613BA6A9" w14:textId="3EBCA859" w:rsidR="00BC014D" w:rsidRDefault="00BC014D" w:rsidP="00BC014D">
      <w:pPr>
        <w:pStyle w:val="Overskrift2"/>
      </w:pPr>
      <w:bookmarkStart w:id="30" w:name="_Toc196065055"/>
      <w:r>
        <w:lastRenderedPageBreak/>
        <w:t>Test nr 18</w:t>
      </w:r>
      <w:bookmarkEnd w:id="30"/>
    </w:p>
    <w:p w14:paraId="5BDC3860" w14:textId="19437DAE" w:rsidR="00390C4B" w:rsidRDefault="00390C4B" w:rsidP="00390C4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18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90C4B" w14:paraId="3142EE60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A6B9A2F" w14:textId="77777777" w:rsidR="00390C4B" w:rsidRDefault="00390C4B" w:rsidP="008B7C47">
            <w:pPr>
              <w:spacing w:after="0"/>
              <w:jc w:val="center"/>
            </w:pPr>
            <w:r>
              <w:t>Test nummer: 18</w:t>
            </w:r>
          </w:p>
        </w:tc>
        <w:tc>
          <w:tcPr>
            <w:tcW w:w="1158" w:type="dxa"/>
            <w:vAlign w:val="center"/>
          </w:tcPr>
          <w:p w14:paraId="7D06D8B5" w14:textId="77777777" w:rsidR="00390C4B" w:rsidRDefault="00390C4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AB49D94" w14:textId="77777777" w:rsidR="00390C4B" w:rsidRDefault="00390C4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E0DFA20" w14:textId="77777777" w:rsidR="00390C4B" w:rsidRDefault="00390C4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094182C8" w14:textId="77777777" w:rsidR="00390C4B" w:rsidRDefault="00390C4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90C4B" w14:paraId="643802C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FBFA9CC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6E1D78B" w14:textId="77777777" w:rsidR="00390C4B" w:rsidRDefault="00390C4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116C0A5" w14:textId="77777777" w:rsidR="00390C4B" w:rsidRDefault="00390C4B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13" w:type="dxa"/>
            <w:vAlign w:val="center"/>
          </w:tcPr>
          <w:p w14:paraId="20E948EB" w14:textId="77777777" w:rsidR="00390C4B" w:rsidRDefault="00390C4B" w:rsidP="008B7C47">
            <w:pPr>
              <w:spacing w:after="0"/>
              <w:jc w:val="center"/>
            </w:pPr>
            <w:r>
              <w:t>8.29</w:t>
            </w:r>
          </w:p>
        </w:tc>
        <w:tc>
          <w:tcPr>
            <w:tcW w:w="1524" w:type="dxa"/>
            <w:vAlign w:val="center"/>
          </w:tcPr>
          <w:p w14:paraId="309F2415" w14:textId="77777777" w:rsidR="00390C4B" w:rsidRDefault="00390C4B" w:rsidP="008B7C47">
            <w:pPr>
              <w:spacing w:after="0"/>
              <w:jc w:val="center"/>
            </w:pPr>
            <w:r>
              <w:t>2.23</w:t>
            </w:r>
          </w:p>
        </w:tc>
      </w:tr>
      <w:tr w:rsidR="00390C4B" w14:paraId="0B630C8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3CEB11B" w14:textId="77777777" w:rsidR="00390C4B" w:rsidRDefault="00390C4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B6D307A" w14:textId="77777777" w:rsidR="00390C4B" w:rsidRDefault="00390C4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6E97FBA" w14:textId="77777777" w:rsidR="00390C4B" w:rsidRDefault="00390C4B" w:rsidP="008B7C47">
            <w:pPr>
              <w:spacing w:after="0"/>
              <w:jc w:val="center"/>
            </w:pPr>
            <w:r>
              <w:t>6.58</w:t>
            </w:r>
          </w:p>
        </w:tc>
        <w:tc>
          <w:tcPr>
            <w:tcW w:w="1513" w:type="dxa"/>
            <w:vAlign w:val="center"/>
          </w:tcPr>
          <w:p w14:paraId="26D5E062" w14:textId="77777777" w:rsidR="00390C4B" w:rsidRDefault="00390C4B" w:rsidP="008B7C47">
            <w:pPr>
              <w:spacing w:after="0"/>
              <w:jc w:val="center"/>
            </w:pPr>
            <w:r>
              <w:t>9.19</w:t>
            </w:r>
          </w:p>
        </w:tc>
        <w:tc>
          <w:tcPr>
            <w:tcW w:w="1524" w:type="dxa"/>
            <w:vAlign w:val="center"/>
          </w:tcPr>
          <w:p w14:paraId="760DD2F6" w14:textId="77777777" w:rsidR="00390C4B" w:rsidRDefault="00390C4B" w:rsidP="008B7C47">
            <w:pPr>
              <w:spacing w:after="0"/>
              <w:jc w:val="center"/>
            </w:pPr>
            <w:r>
              <w:t>2.25</w:t>
            </w:r>
          </w:p>
        </w:tc>
      </w:tr>
      <w:tr w:rsidR="00390C4B" w14:paraId="46A4B3F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1E42C8B" w14:textId="77777777" w:rsidR="00390C4B" w:rsidRDefault="00390C4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98DD5B8" w14:textId="77777777" w:rsidR="00390C4B" w:rsidRDefault="00390C4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14CCC2F" w14:textId="77777777" w:rsidR="00390C4B" w:rsidRDefault="00390C4B" w:rsidP="008B7C47">
            <w:pPr>
              <w:spacing w:after="0"/>
              <w:jc w:val="center"/>
            </w:pPr>
            <w:r>
              <w:t>3.30</w:t>
            </w:r>
          </w:p>
        </w:tc>
        <w:tc>
          <w:tcPr>
            <w:tcW w:w="1513" w:type="dxa"/>
            <w:vAlign w:val="center"/>
          </w:tcPr>
          <w:p w14:paraId="6A4206D5" w14:textId="77777777" w:rsidR="00390C4B" w:rsidRDefault="00390C4B" w:rsidP="008B7C47">
            <w:pPr>
              <w:spacing w:after="0"/>
              <w:jc w:val="center"/>
            </w:pPr>
            <w:r>
              <w:t>3.94</w:t>
            </w:r>
          </w:p>
        </w:tc>
        <w:tc>
          <w:tcPr>
            <w:tcW w:w="1524" w:type="dxa"/>
            <w:vAlign w:val="center"/>
          </w:tcPr>
          <w:p w14:paraId="020CF878" w14:textId="77777777" w:rsidR="00390C4B" w:rsidRDefault="00390C4B" w:rsidP="008B7C47">
            <w:pPr>
              <w:spacing w:after="0"/>
              <w:jc w:val="center"/>
            </w:pPr>
            <w:r>
              <w:t>0.32</w:t>
            </w:r>
          </w:p>
        </w:tc>
      </w:tr>
      <w:tr w:rsidR="00390C4B" w14:paraId="1139F7E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798D031" w14:textId="77777777" w:rsidR="00390C4B" w:rsidRDefault="00390C4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77C0E3" w14:textId="77777777" w:rsidR="00390C4B" w:rsidRDefault="00390C4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92FC38C" w14:textId="77777777" w:rsidR="00390C4B" w:rsidRDefault="00390C4B" w:rsidP="008B7C47">
            <w:pPr>
              <w:spacing w:after="0"/>
              <w:jc w:val="center"/>
            </w:pPr>
            <w:r>
              <w:t>0.27</w:t>
            </w:r>
          </w:p>
        </w:tc>
        <w:tc>
          <w:tcPr>
            <w:tcW w:w="1513" w:type="dxa"/>
            <w:vAlign w:val="center"/>
          </w:tcPr>
          <w:p w14:paraId="586D87BB" w14:textId="77777777" w:rsidR="00390C4B" w:rsidRDefault="00390C4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CFD01C6" w14:textId="77777777" w:rsidR="00390C4B" w:rsidRDefault="00390C4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7E80CD7" w14:textId="77777777" w:rsidR="00390C4B" w:rsidRDefault="00390C4B" w:rsidP="00390C4B"/>
    <w:p w14:paraId="1C418F97" w14:textId="66FD9FFF" w:rsidR="00390C4B" w:rsidRDefault="00390C4B" w:rsidP="00390C4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A9716B">
        <w:t>Temperatur data fra test 1</w:t>
      </w:r>
      <w:r>
        <w:t>8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21°C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90C4B" w14:paraId="3A86AEE8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A2E5485" w14:textId="77777777" w:rsidR="00390C4B" w:rsidRDefault="00390C4B" w:rsidP="008B7C47">
            <w:pPr>
              <w:spacing w:after="0"/>
              <w:jc w:val="center"/>
            </w:pPr>
            <w:r>
              <w:t>Test nummer: 18</w:t>
            </w:r>
          </w:p>
        </w:tc>
        <w:tc>
          <w:tcPr>
            <w:tcW w:w="914" w:type="dxa"/>
            <w:vMerge w:val="restart"/>
            <w:vAlign w:val="center"/>
          </w:tcPr>
          <w:p w14:paraId="7E6D42C9" w14:textId="77777777" w:rsidR="00390C4B" w:rsidRDefault="00390C4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0A81C5E" w14:textId="77777777" w:rsidR="00390C4B" w:rsidRDefault="00390C4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C552C07" w14:textId="77777777" w:rsidR="00390C4B" w:rsidRDefault="00390C4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90C4B" w14:paraId="3ACBEF4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BF0D41E" w14:textId="77777777" w:rsidR="00390C4B" w:rsidRDefault="00390C4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1067AEF" w14:textId="77777777" w:rsidR="00390C4B" w:rsidRDefault="00390C4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0A6FC37" w14:textId="77777777" w:rsidR="00390C4B" w:rsidRDefault="00390C4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1269835" w14:textId="77777777" w:rsidR="00390C4B" w:rsidRDefault="00390C4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10A9F502" w14:textId="77777777" w:rsidR="00390C4B" w:rsidRDefault="00390C4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32919B4" w14:textId="77777777" w:rsidR="00390C4B" w:rsidRDefault="00390C4B" w:rsidP="008B7C47">
            <w:pPr>
              <w:spacing w:after="0"/>
              <w:jc w:val="center"/>
            </w:pPr>
            <w:r>
              <w:t>Max</w:t>
            </w:r>
          </w:p>
        </w:tc>
      </w:tr>
      <w:tr w:rsidR="00390C4B" w14:paraId="402E8E8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CA724F3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34153EB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3D4FD0" w14:textId="77777777" w:rsidR="00390C4B" w:rsidRDefault="00390C4B" w:rsidP="008B7C47">
            <w:pPr>
              <w:spacing w:after="0"/>
              <w:jc w:val="center"/>
            </w:pPr>
            <w:r>
              <w:t>45.9</w:t>
            </w:r>
          </w:p>
        </w:tc>
        <w:tc>
          <w:tcPr>
            <w:tcW w:w="856" w:type="dxa"/>
            <w:vAlign w:val="center"/>
          </w:tcPr>
          <w:p w14:paraId="472BB8B3" w14:textId="77777777" w:rsidR="00390C4B" w:rsidRDefault="00390C4B" w:rsidP="008B7C47">
            <w:pPr>
              <w:spacing w:after="0"/>
              <w:jc w:val="center"/>
            </w:pPr>
            <w:r>
              <w:t>53.4</w:t>
            </w:r>
          </w:p>
        </w:tc>
        <w:tc>
          <w:tcPr>
            <w:tcW w:w="718" w:type="dxa"/>
            <w:vAlign w:val="center"/>
          </w:tcPr>
          <w:p w14:paraId="73599892" w14:textId="77777777" w:rsidR="00390C4B" w:rsidRDefault="00390C4B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95" w:type="dxa"/>
            <w:vAlign w:val="center"/>
          </w:tcPr>
          <w:p w14:paraId="4F3F084F" w14:textId="77777777" w:rsidR="00390C4B" w:rsidRDefault="00390C4B" w:rsidP="008B7C47">
            <w:pPr>
              <w:spacing w:after="0"/>
              <w:jc w:val="center"/>
            </w:pPr>
            <w:r>
              <w:t>84.1</w:t>
            </w:r>
          </w:p>
        </w:tc>
      </w:tr>
      <w:tr w:rsidR="00390C4B" w14:paraId="01E72CE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51D8922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922C5E0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60E0B1F" w14:textId="77777777" w:rsidR="00390C4B" w:rsidRDefault="00390C4B" w:rsidP="008B7C47">
            <w:pPr>
              <w:spacing w:after="0"/>
              <w:jc w:val="center"/>
            </w:pPr>
            <w:r>
              <w:t>53.6</w:t>
            </w:r>
          </w:p>
        </w:tc>
        <w:tc>
          <w:tcPr>
            <w:tcW w:w="856" w:type="dxa"/>
            <w:vAlign w:val="center"/>
          </w:tcPr>
          <w:p w14:paraId="13CDA1EB" w14:textId="77777777" w:rsidR="00390C4B" w:rsidRDefault="00390C4B" w:rsidP="008B7C47">
            <w:pPr>
              <w:spacing w:after="0"/>
              <w:jc w:val="center"/>
            </w:pPr>
            <w:r>
              <w:t>65.8</w:t>
            </w:r>
          </w:p>
        </w:tc>
        <w:tc>
          <w:tcPr>
            <w:tcW w:w="718" w:type="dxa"/>
            <w:vAlign w:val="center"/>
          </w:tcPr>
          <w:p w14:paraId="52C97F60" w14:textId="77777777" w:rsidR="00390C4B" w:rsidRDefault="00390C4B" w:rsidP="008B7C47">
            <w:pPr>
              <w:spacing w:after="0"/>
              <w:jc w:val="center"/>
            </w:pPr>
            <w:r>
              <w:t>63.8</w:t>
            </w:r>
          </w:p>
        </w:tc>
        <w:tc>
          <w:tcPr>
            <w:tcW w:w="795" w:type="dxa"/>
            <w:vAlign w:val="center"/>
          </w:tcPr>
          <w:p w14:paraId="172858E6" w14:textId="77777777" w:rsidR="00390C4B" w:rsidRDefault="00390C4B" w:rsidP="008B7C47">
            <w:pPr>
              <w:spacing w:after="0"/>
              <w:jc w:val="center"/>
            </w:pPr>
            <w:r>
              <w:t>104.4</w:t>
            </w:r>
          </w:p>
        </w:tc>
      </w:tr>
      <w:tr w:rsidR="00390C4B" w14:paraId="48ACF53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B32A82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0728FBA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009C86" w14:textId="77777777" w:rsidR="00390C4B" w:rsidRDefault="00390C4B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081A53C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8ACBF7F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63B36AB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DED3631" w14:textId="77777777" w:rsidR="00944247" w:rsidRDefault="00944247" w:rsidP="00944247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6D2D7F4" wp14:editId="7B46DB5D">
            <wp:extent cx="5753100" cy="6238875"/>
            <wp:effectExtent l="0" t="0" r="0" b="9525"/>
            <wp:docPr id="331903581" name="Bil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D94E" w14:textId="26BDC8FA" w:rsidR="00944247" w:rsidRDefault="00944247" w:rsidP="0094424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18</w:t>
      </w:r>
    </w:p>
    <w:p w14:paraId="4E756B2D" w14:textId="77777777" w:rsidR="00723F18" w:rsidRDefault="00723F18" w:rsidP="00723F1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5A3C9FA" wp14:editId="6FEE08B2">
            <wp:extent cx="8258175" cy="4484572"/>
            <wp:effectExtent l="953" t="0" r="0" b="0"/>
            <wp:docPr id="2084111764" name="Bil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2027" cy="44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AB72" w14:textId="193B7A99" w:rsidR="00BC014D" w:rsidRDefault="00723F18" w:rsidP="00723F1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18</w:t>
      </w:r>
    </w:p>
    <w:p w14:paraId="5FAEEB54" w14:textId="0CF3D9BC" w:rsidR="00BC014D" w:rsidRDefault="00BC014D" w:rsidP="00BC014D">
      <w:pPr>
        <w:pStyle w:val="Overskrift2"/>
      </w:pPr>
      <w:bookmarkStart w:id="31" w:name="_Toc196065056"/>
      <w:r>
        <w:lastRenderedPageBreak/>
        <w:t>Test nr 21</w:t>
      </w:r>
      <w:bookmarkEnd w:id="31"/>
    </w:p>
    <w:p w14:paraId="4C058414" w14:textId="6DD18AA8" w:rsidR="00886DEC" w:rsidRDefault="00886DEC" w:rsidP="00886DE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21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86DEC" w14:paraId="332B361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AA8D5A6" w14:textId="77777777" w:rsidR="00886DEC" w:rsidRDefault="00886DEC" w:rsidP="008B7C47">
            <w:pPr>
              <w:spacing w:after="0"/>
              <w:jc w:val="center"/>
            </w:pPr>
            <w:r>
              <w:t>Test nummer: 21</w:t>
            </w:r>
          </w:p>
        </w:tc>
        <w:tc>
          <w:tcPr>
            <w:tcW w:w="1158" w:type="dxa"/>
            <w:vAlign w:val="center"/>
          </w:tcPr>
          <w:p w14:paraId="0A1907BE" w14:textId="77777777" w:rsidR="00886DEC" w:rsidRDefault="00886DE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D4AAD9B" w14:textId="77777777" w:rsidR="00886DEC" w:rsidRDefault="00886DE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4F30C3E" w14:textId="77777777" w:rsidR="00886DEC" w:rsidRDefault="00886DE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B2986F4" w14:textId="77777777" w:rsidR="00886DEC" w:rsidRDefault="00886DE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86DEC" w14:paraId="64A45F1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BC6656D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52DB701" w14:textId="77777777" w:rsidR="00886DEC" w:rsidRDefault="00886DE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5D261E0" w14:textId="77777777" w:rsidR="00886DEC" w:rsidRDefault="00886DEC" w:rsidP="008B7C47">
            <w:pPr>
              <w:spacing w:after="0"/>
              <w:jc w:val="center"/>
            </w:pPr>
            <w:r>
              <w:t>5.52</w:t>
            </w:r>
          </w:p>
        </w:tc>
        <w:tc>
          <w:tcPr>
            <w:tcW w:w="1513" w:type="dxa"/>
            <w:vAlign w:val="center"/>
          </w:tcPr>
          <w:p w14:paraId="5301B746" w14:textId="77777777" w:rsidR="00886DEC" w:rsidRDefault="00886DEC" w:rsidP="008B7C47">
            <w:pPr>
              <w:spacing w:after="0"/>
              <w:jc w:val="center"/>
            </w:pPr>
            <w:r>
              <w:t>8.39</w:t>
            </w:r>
          </w:p>
        </w:tc>
        <w:tc>
          <w:tcPr>
            <w:tcW w:w="1524" w:type="dxa"/>
            <w:vAlign w:val="center"/>
          </w:tcPr>
          <w:p w14:paraId="03E0DDA9" w14:textId="77777777" w:rsidR="00886DEC" w:rsidRDefault="00886DEC" w:rsidP="008B7C47">
            <w:pPr>
              <w:spacing w:after="0"/>
              <w:jc w:val="center"/>
            </w:pPr>
            <w:r>
              <w:t>2.23</w:t>
            </w:r>
          </w:p>
        </w:tc>
      </w:tr>
      <w:tr w:rsidR="00886DEC" w14:paraId="4D13647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0E0756F" w14:textId="77777777" w:rsidR="00886DEC" w:rsidRDefault="00886DE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E05DDC6" w14:textId="77777777" w:rsidR="00886DEC" w:rsidRDefault="00886DE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2199C1F" w14:textId="77777777" w:rsidR="00886DEC" w:rsidRDefault="00886DEC" w:rsidP="008B7C47">
            <w:pPr>
              <w:spacing w:after="0"/>
              <w:jc w:val="center"/>
            </w:pPr>
            <w:r>
              <w:t>6.37</w:t>
            </w:r>
          </w:p>
        </w:tc>
        <w:tc>
          <w:tcPr>
            <w:tcW w:w="1513" w:type="dxa"/>
            <w:vAlign w:val="center"/>
          </w:tcPr>
          <w:p w14:paraId="7B8704A9" w14:textId="77777777" w:rsidR="00886DEC" w:rsidRDefault="00886DEC" w:rsidP="008B7C47">
            <w:pPr>
              <w:spacing w:after="0"/>
              <w:jc w:val="center"/>
            </w:pPr>
            <w:r>
              <w:t>9.32</w:t>
            </w:r>
          </w:p>
        </w:tc>
        <w:tc>
          <w:tcPr>
            <w:tcW w:w="1524" w:type="dxa"/>
            <w:vAlign w:val="center"/>
          </w:tcPr>
          <w:p w14:paraId="05CAB877" w14:textId="77777777" w:rsidR="00886DEC" w:rsidRDefault="00886DEC" w:rsidP="008B7C47">
            <w:pPr>
              <w:spacing w:after="0"/>
              <w:jc w:val="center"/>
            </w:pPr>
            <w:r>
              <w:t>2.25</w:t>
            </w:r>
          </w:p>
        </w:tc>
      </w:tr>
      <w:tr w:rsidR="00886DEC" w14:paraId="78AD61D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C018AF5" w14:textId="77777777" w:rsidR="00886DEC" w:rsidRDefault="00886DE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23CCA85" w14:textId="77777777" w:rsidR="00886DEC" w:rsidRDefault="00886DE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1323159" w14:textId="77777777" w:rsidR="00886DEC" w:rsidRDefault="00886DEC" w:rsidP="008B7C47">
            <w:pPr>
              <w:spacing w:after="0"/>
              <w:jc w:val="center"/>
            </w:pPr>
            <w:r>
              <w:t>3.17</w:t>
            </w:r>
          </w:p>
        </w:tc>
        <w:tc>
          <w:tcPr>
            <w:tcW w:w="1513" w:type="dxa"/>
            <w:vAlign w:val="center"/>
          </w:tcPr>
          <w:p w14:paraId="0D9C05CB" w14:textId="77777777" w:rsidR="00886DEC" w:rsidRDefault="00886DEC" w:rsidP="008B7C47">
            <w:pPr>
              <w:spacing w:after="0"/>
              <w:jc w:val="center"/>
            </w:pPr>
            <w:r>
              <w:t>4.04</w:t>
            </w:r>
          </w:p>
        </w:tc>
        <w:tc>
          <w:tcPr>
            <w:tcW w:w="1524" w:type="dxa"/>
            <w:vAlign w:val="center"/>
          </w:tcPr>
          <w:p w14:paraId="3596E3C9" w14:textId="77777777" w:rsidR="00886DEC" w:rsidRDefault="00886DEC" w:rsidP="008B7C47">
            <w:pPr>
              <w:spacing w:after="0"/>
              <w:jc w:val="center"/>
            </w:pPr>
            <w:r>
              <w:t>0.32</w:t>
            </w:r>
          </w:p>
        </w:tc>
      </w:tr>
      <w:tr w:rsidR="00886DEC" w14:paraId="6B6A2F3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8F94C7" w14:textId="77777777" w:rsidR="00886DEC" w:rsidRDefault="00886DE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54B7321" w14:textId="77777777" w:rsidR="00886DEC" w:rsidRDefault="00886DE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A8C94DA" w14:textId="77777777" w:rsidR="00886DEC" w:rsidRDefault="00886DEC" w:rsidP="008B7C47">
            <w:pPr>
              <w:spacing w:after="0"/>
              <w:jc w:val="center"/>
            </w:pPr>
            <w:r>
              <w:t>0.47</w:t>
            </w:r>
          </w:p>
        </w:tc>
        <w:tc>
          <w:tcPr>
            <w:tcW w:w="1513" w:type="dxa"/>
            <w:vAlign w:val="center"/>
          </w:tcPr>
          <w:p w14:paraId="0E373D33" w14:textId="77777777" w:rsidR="00886DEC" w:rsidRDefault="00886DE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833845F" w14:textId="77777777" w:rsidR="00886DEC" w:rsidRDefault="00886DE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3A230D0" w14:textId="77777777" w:rsidR="00886DEC" w:rsidRDefault="00886DEC" w:rsidP="00886DEC"/>
    <w:p w14:paraId="603781B0" w14:textId="092DF167" w:rsidR="00886DEC" w:rsidRDefault="00886DEC" w:rsidP="00886DE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 xml:space="preserve">Temperatur data fra test </w:t>
      </w:r>
      <w:r>
        <w:t>21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86DEC" w14:paraId="7F702603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C772CE1" w14:textId="77777777" w:rsidR="00886DEC" w:rsidRDefault="00886DEC" w:rsidP="008B7C47">
            <w:pPr>
              <w:spacing w:after="0"/>
              <w:jc w:val="center"/>
            </w:pPr>
            <w:r>
              <w:t>Test nummer: 21</w:t>
            </w:r>
          </w:p>
        </w:tc>
        <w:tc>
          <w:tcPr>
            <w:tcW w:w="914" w:type="dxa"/>
            <w:vMerge w:val="restart"/>
            <w:vAlign w:val="center"/>
          </w:tcPr>
          <w:p w14:paraId="13019BD1" w14:textId="77777777" w:rsidR="00886DEC" w:rsidRDefault="00886DE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FC35FDE" w14:textId="77777777" w:rsidR="00886DEC" w:rsidRDefault="00886DE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541914E" w14:textId="77777777" w:rsidR="00886DEC" w:rsidRDefault="00886DE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86DEC" w14:paraId="5E0C2AB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C6F48A3" w14:textId="77777777" w:rsidR="00886DEC" w:rsidRDefault="00886DE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4425F52" w14:textId="77777777" w:rsidR="00886DEC" w:rsidRDefault="00886DE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14F98EB" w14:textId="77777777" w:rsidR="00886DEC" w:rsidRDefault="00886DE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5AA37D5" w14:textId="77777777" w:rsidR="00886DEC" w:rsidRDefault="00886DE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E2C8C4A" w14:textId="77777777" w:rsidR="00886DEC" w:rsidRDefault="00886DE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E0EEFA4" w14:textId="77777777" w:rsidR="00886DEC" w:rsidRDefault="00886DEC" w:rsidP="008B7C47">
            <w:pPr>
              <w:spacing w:after="0"/>
              <w:jc w:val="center"/>
            </w:pPr>
            <w:r>
              <w:t>Max</w:t>
            </w:r>
          </w:p>
        </w:tc>
      </w:tr>
      <w:tr w:rsidR="00886DEC" w14:paraId="302937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3CE800D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4132B97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E7C3AE4" w14:textId="77777777" w:rsidR="00886DEC" w:rsidRDefault="00886DEC" w:rsidP="008B7C47">
            <w:pPr>
              <w:spacing w:after="0"/>
              <w:jc w:val="center"/>
            </w:pPr>
            <w:r>
              <w:t>47.1</w:t>
            </w:r>
          </w:p>
        </w:tc>
        <w:tc>
          <w:tcPr>
            <w:tcW w:w="856" w:type="dxa"/>
            <w:vAlign w:val="center"/>
          </w:tcPr>
          <w:p w14:paraId="1EEBFA32" w14:textId="77777777" w:rsidR="00886DEC" w:rsidRDefault="00886DEC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18" w:type="dxa"/>
            <w:vAlign w:val="center"/>
          </w:tcPr>
          <w:p w14:paraId="5DEA20EF" w14:textId="77777777" w:rsidR="00886DEC" w:rsidRDefault="00886DEC" w:rsidP="008B7C47">
            <w:pPr>
              <w:spacing w:after="0"/>
              <w:jc w:val="center"/>
            </w:pPr>
            <w:r>
              <w:t>54.6</w:t>
            </w:r>
          </w:p>
        </w:tc>
        <w:tc>
          <w:tcPr>
            <w:tcW w:w="795" w:type="dxa"/>
            <w:vAlign w:val="center"/>
          </w:tcPr>
          <w:p w14:paraId="79FE69AE" w14:textId="77777777" w:rsidR="00886DEC" w:rsidRDefault="00886DEC" w:rsidP="008B7C47">
            <w:pPr>
              <w:spacing w:after="0"/>
              <w:jc w:val="center"/>
            </w:pPr>
            <w:r>
              <w:t>84.1</w:t>
            </w:r>
          </w:p>
        </w:tc>
      </w:tr>
      <w:tr w:rsidR="00886DEC" w14:paraId="274CC9A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851ED16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A0134DE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55F440" w14:textId="77777777" w:rsidR="00886DEC" w:rsidRDefault="00886DEC" w:rsidP="008B7C47">
            <w:pPr>
              <w:spacing w:after="0"/>
              <w:jc w:val="center"/>
            </w:pPr>
            <w:r>
              <w:t>54.5</w:t>
            </w:r>
          </w:p>
        </w:tc>
        <w:tc>
          <w:tcPr>
            <w:tcW w:w="856" w:type="dxa"/>
            <w:vAlign w:val="center"/>
          </w:tcPr>
          <w:p w14:paraId="0B881FA8" w14:textId="77777777" w:rsidR="00886DEC" w:rsidRDefault="00886DEC" w:rsidP="008B7C47">
            <w:pPr>
              <w:spacing w:after="0"/>
              <w:jc w:val="center"/>
            </w:pPr>
            <w:r>
              <w:t>66.0</w:t>
            </w:r>
          </w:p>
        </w:tc>
        <w:tc>
          <w:tcPr>
            <w:tcW w:w="718" w:type="dxa"/>
            <w:vAlign w:val="center"/>
          </w:tcPr>
          <w:p w14:paraId="003332CC" w14:textId="77777777" w:rsidR="00886DEC" w:rsidRDefault="00886DEC" w:rsidP="008B7C47">
            <w:pPr>
              <w:spacing w:after="0"/>
              <w:jc w:val="center"/>
            </w:pPr>
            <w:r>
              <w:t>64.2</w:t>
            </w:r>
          </w:p>
        </w:tc>
        <w:tc>
          <w:tcPr>
            <w:tcW w:w="795" w:type="dxa"/>
            <w:vAlign w:val="center"/>
          </w:tcPr>
          <w:p w14:paraId="47306984" w14:textId="77777777" w:rsidR="00886DEC" w:rsidRDefault="00886DEC" w:rsidP="008B7C47">
            <w:pPr>
              <w:spacing w:after="0"/>
              <w:jc w:val="center"/>
            </w:pPr>
            <w:r>
              <w:t>104.4</w:t>
            </w:r>
          </w:p>
        </w:tc>
      </w:tr>
      <w:tr w:rsidR="00886DEC" w14:paraId="20F8E9C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7E074E4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8F12047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5700848" w14:textId="77777777" w:rsidR="00886DEC" w:rsidRDefault="00886DEC" w:rsidP="008B7C47">
            <w:pPr>
              <w:spacing w:after="0"/>
              <w:jc w:val="center"/>
            </w:pPr>
            <w:r>
              <w:t>27.0</w:t>
            </w:r>
          </w:p>
        </w:tc>
        <w:tc>
          <w:tcPr>
            <w:tcW w:w="856" w:type="dxa"/>
            <w:vAlign w:val="center"/>
          </w:tcPr>
          <w:p w14:paraId="55FA6661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236883C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11515FB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320F1F9" w14:textId="77777777" w:rsidR="00563A67" w:rsidRDefault="00563A67" w:rsidP="00563A67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F07D224" wp14:editId="2A889604">
            <wp:extent cx="5753100" cy="6286500"/>
            <wp:effectExtent l="0" t="0" r="0" b="0"/>
            <wp:docPr id="1152711432" name="Bil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8E88" w14:textId="626C0BBC" w:rsidR="00563A67" w:rsidRDefault="00563A67" w:rsidP="00563A6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21</w:t>
      </w:r>
    </w:p>
    <w:p w14:paraId="33959F41" w14:textId="77777777" w:rsidR="0011672C" w:rsidRDefault="00723F18" w:rsidP="0011672C">
      <w:pPr>
        <w:keepNext/>
        <w:spacing w:after="160" w:line="259" w:lineRule="auto"/>
        <w:jc w:val="center"/>
      </w:pPr>
      <w:r>
        <w:br w:type="page"/>
      </w:r>
      <w:r w:rsidR="0011672C">
        <w:rPr>
          <w:noProof/>
        </w:rPr>
        <w:lastRenderedPageBreak/>
        <w:drawing>
          <wp:inline distT="0" distB="0" distL="0" distR="0" wp14:anchorId="45D83104" wp14:editId="60CB3CF2">
            <wp:extent cx="8265480" cy="4474854"/>
            <wp:effectExtent l="9207" t="0" r="0" b="0"/>
            <wp:docPr id="875483720" name="Bil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2567" cy="448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D2CD" w14:textId="37F25B01" w:rsidR="00723F18" w:rsidRDefault="0011672C" w:rsidP="0011672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21</w:t>
      </w:r>
    </w:p>
    <w:p w14:paraId="0EC1046D" w14:textId="77777777" w:rsidR="00BC014D" w:rsidRDefault="00BC014D" w:rsidP="00BC014D"/>
    <w:p w14:paraId="5351E1C8" w14:textId="2532114F" w:rsidR="00BC014D" w:rsidRPr="00E26D95" w:rsidRDefault="00BC014D" w:rsidP="00BC014D">
      <w:pPr>
        <w:pStyle w:val="Overskrift2"/>
      </w:pPr>
      <w:bookmarkStart w:id="32" w:name="_Toc196065057"/>
      <w:r>
        <w:t>Test nr 24</w:t>
      </w:r>
      <w:bookmarkEnd w:id="32"/>
    </w:p>
    <w:p w14:paraId="6D6CDDE4" w14:textId="1673A490" w:rsidR="005B6A4A" w:rsidRDefault="005B6A4A" w:rsidP="005B6A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24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B6A4A" w14:paraId="7E2B326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48964D3" w14:textId="77777777" w:rsidR="005B6A4A" w:rsidRDefault="005B6A4A" w:rsidP="008B7C47">
            <w:pPr>
              <w:spacing w:after="0"/>
              <w:jc w:val="center"/>
            </w:pPr>
            <w:r>
              <w:t>Test nummer: 24</w:t>
            </w:r>
          </w:p>
        </w:tc>
        <w:tc>
          <w:tcPr>
            <w:tcW w:w="1158" w:type="dxa"/>
            <w:vAlign w:val="center"/>
          </w:tcPr>
          <w:p w14:paraId="25EDA2D5" w14:textId="77777777" w:rsidR="005B6A4A" w:rsidRDefault="005B6A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88C975A" w14:textId="77777777" w:rsidR="005B6A4A" w:rsidRDefault="005B6A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4972699" w14:textId="77777777" w:rsidR="005B6A4A" w:rsidRDefault="005B6A4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5B07953" w14:textId="77777777" w:rsidR="005B6A4A" w:rsidRDefault="005B6A4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B6A4A" w14:paraId="0AD423D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A397DAC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A970AD2" w14:textId="77777777" w:rsidR="005B6A4A" w:rsidRDefault="005B6A4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F87043D" w14:textId="77777777" w:rsidR="005B6A4A" w:rsidRDefault="005B6A4A" w:rsidP="008B7C47">
            <w:pPr>
              <w:spacing w:after="0"/>
              <w:jc w:val="center"/>
            </w:pPr>
            <w:r>
              <w:t>5.37</w:t>
            </w:r>
          </w:p>
        </w:tc>
        <w:tc>
          <w:tcPr>
            <w:tcW w:w="1513" w:type="dxa"/>
            <w:vAlign w:val="center"/>
          </w:tcPr>
          <w:p w14:paraId="39BA6BDB" w14:textId="77777777" w:rsidR="005B6A4A" w:rsidRDefault="005B6A4A" w:rsidP="008B7C47">
            <w:pPr>
              <w:spacing w:after="0"/>
              <w:jc w:val="center"/>
            </w:pPr>
            <w:r>
              <w:t>8.49</w:t>
            </w:r>
          </w:p>
        </w:tc>
        <w:tc>
          <w:tcPr>
            <w:tcW w:w="1524" w:type="dxa"/>
            <w:vAlign w:val="center"/>
          </w:tcPr>
          <w:p w14:paraId="3FC88647" w14:textId="77777777" w:rsidR="005B6A4A" w:rsidRDefault="005B6A4A" w:rsidP="008B7C47">
            <w:pPr>
              <w:spacing w:after="0"/>
              <w:jc w:val="center"/>
            </w:pPr>
            <w:r>
              <w:t>2.23</w:t>
            </w:r>
          </w:p>
        </w:tc>
      </w:tr>
      <w:tr w:rsidR="005B6A4A" w14:paraId="60BADB0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6FC4FA" w14:textId="77777777" w:rsidR="005B6A4A" w:rsidRDefault="005B6A4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5E46470" w14:textId="77777777" w:rsidR="005B6A4A" w:rsidRDefault="005B6A4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5EE10AE" w14:textId="77777777" w:rsidR="005B6A4A" w:rsidRDefault="005B6A4A" w:rsidP="008B7C47">
            <w:pPr>
              <w:spacing w:after="0"/>
              <w:jc w:val="center"/>
            </w:pPr>
            <w:r>
              <w:t>6.19</w:t>
            </w:r>
          </w:p>
        </w:tc>
        <w:tc>
          <w:tcPr>
            <w:tcW w:w="1513" w:type="dxa"/>
            <w:vAlign w:val="center"/>
          </w:tcPr>
          <w:p w14:paraId="19029D95" w14:textId="77777777" w:rsidR="005B6A4A" w:rsidRDefault="005B6A4A" w:rsidP="008B7C47">
            <w:pPr>
              <w:spacing w:after="0"/>
              <w:jc w:val="center"/>
            </w:pPr>
            <w:r>
              <w:t>9.45</w:t>
            </w:r>
          </w:p>
        </w:tc>
        <w:tc>
          <w:tcPr>
            <w:tcW w:w="1524" w:type="dxa"/>
            <w:vAlign w:val="center"/>
          </w:tcPr>
          <w:p w14:paraId="146423B7" w14:textId="77777777" w:rsidR="005B6A4A" w:rsidRDefault="005B6A4A" w:rsidP="008B7C47">
            <w:pPr>
              <w:spacing w:after="0"/>
              <w:jc w:val="center"/>
            </w:pPr>
            <w:r>
              <w:t>2.25</w:t>
            </w:r>
          </w:p>
        </w:tc>
      </w:tr>
      <w:tr w:rsidR="005B6A4A" w14:paraId="4FAEEEC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B707FB0" w14:textId="77777777" w:rsidR="005B6A4A" w:rsidRDefault="005B6A4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5DF8A56" w14:textId="77777777" w:rsidR="005B6A4A" w:rsidRDefault="005B6A4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BCAC16A" w14:textId="77777777" w:rsidR="005B6A4A" w:rsidRDefault="005B6A4A" w:rsidP="008B7C47">
            <w:pPr>
              <w:spacing w:after="0"/>
              <w:jc w:val="center"/>
            </w:pPr>
            <w:r>
              <w:t>3.05</w:t>
            </w:r>
          </w:p>
        </w:tc>
        <w:tc>
          <w:tcPr>
            <w:tcW w:w="1513" w:type="dxa"/>
            <w:vAlign w:val="center"/>
          </w:tcPr>
          <w:p w14:paraId="7C6AAD83" w14:textId="77777777" w:rsidR="005B6A4A" w:rsidRDefault="005B6A4A" w:rsidP="008B7C47">
            <w:pPr>
              <w:spacing w:after="0"/>
              <w:jc w:val="center"/>
            </w:pPr>
            <w:r>
              <w:t>4.13</w:t>
            </w:r>
          </w:p>
        </w:tc>
        <w:tc>
          <w:tcPr>
            <w:tcW w:w="1524" w:type="dxa"/>
            <w:vAlign w:val="center"/>
          </w:tcPr>
          <w:p w14:paraId="238F68A9" w14:textId="77777777" w:rsidR="005B6A4A" w:rsidRDefault="005B6A4A" w:rsidP="008B7C47">
            <w:pPr>
              <w:spacing w:after="0"/>
              <w:jc w:val="center"/>
            </w:pPr>
            <w:r>
              <w:t>0.32</w:t>
            </w:r>
          </w:p>
        </w:tc>
      </w:tr>
      <w:tr w:rsidR="005B6A4A" w14:paraId="7A5D2DD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50B9B98" w14:textId="77777777" w:rsidR="005B6A4A" w:rsidRDefault="005B6A4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95CD263" w14:textId="77777777" w:rsidR="005B6A4A" w:rsidRDefault="005B6A4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8FFF455" w14:textId="77777777" w:rsidR="005B6A4A" w:rsidRDefault="005B6A4A" w:rsidP="008B7C47">
            <w:pPr>
              <w:spacing w:after="0"/>
              <w:jc w:val="center"/>
            </w:pPr>
            <w:r>
              <w:t>0.66</w:t>
            </w:r>
          </w:p>
        </w:tc>
        <w:tc>
          <w:tcPr>
            <w:tcW w:w="1513" w:type="dxa"/>
            <w:vAlign w:val="center"/>
          </w:tcPr>
          <w:p w14:paraId="3E4D4EF3" w14:textId="77777777" w:rsidR="005B6A4A" w:rsidRDefault="005B6A4A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6DA9399" w14:textId="77777777" w:rsidR="005B6A4A" w:rsidRDefault="005B6A4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3B3B7F0" w14:textId="77777777" w:rsidR="005B6A4A" w:rsidRDefault="005B6A4A" w:rsidP="005B6A4A"/>
    <w:p w14:paraId="00A46CB3" w14:textId="0FE392D1" w:rsidR="005B6A4A" w:rsidRDefault="005B6A4A" w:rsidP="005B6A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24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B6A4A" w14:paraId="474CB7F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EEAC1D4" w14:textId="77777777" w:rsidR="005B6A4A" w:rsidRDefault="005B6A4A" w:rsidP="008B7C47">
            <w:pPr>
              <w:spacing w:after="0"/>
              <w:jc w:val="center"/>
            </w:pPr>
            <w:r>
              <w:t>Test nummer: 24</w:t>
            </w:r>
          </w:p>
        </w:tc>
        <w:tc>
          <w:tcPr>
            <w:tcW w:w="914" w:type="dxa"/>
            <w:vMerge w:val="restart"/>
            <w:vAlign w:val="center"/>
          </w:tcPr>
          <w:p w14:paraId="4F1AC1B3" w14:textId="77777777" w:rsidR="005B6A4A" w:rsidRDefault="005B6A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085D39B" w14:textId="77777777" w:rsidR="005B6A4A" w:rsidRDefault="005B6A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913CA82" w14:textId="77777777" w:rsidR="005B6A4A" w:rsidRDefault="005B6A4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B6A4A" w14:paraId="281CE91B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53A574B" w14:textId="77777777" w:rsidR="005B6A4A" w:rsidRDefault="005B6A4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A33CCEA" w14:textId="77777777" w:rsidR="005B6A4A" w:rsidRDefault="005B6A4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048D95F" w14:textId="77777777" w:rsidR="005B6A4A" w:rsidRDefault="005B6A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5C7B302" w14:textId="77777777" w:rsidR="005B6A4A" w:rsidRDefault="005B6A4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92B0E9F" w14:textId="77777777" w:rsidR="005B6A4A" w:rsidRDefault="005B6A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3DCC921" w14:textId="77777777" w:rsidR="005B6A4A" w:rsidRDefault="005B6A4A" w:rsidP="008B7C47">
            <w:pPr>
              <w:spacing w:after="0"/>
              <w:jc w:val="center"/>
            </w:pPr>
            <w:r>
              <w:t>Max</w:t>
            </w:r>
          </w:p>
        </w:tc>
      </w:tr>
      <w:tr w:rsidR="005B6A4A" w14:paraId="6D366D6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8277CC8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DEB0BE7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D347183" w14:textId="77777777" w:rsidR="005B6A4A" w:rsidRDefault="005B6A4A" w:rsidP="008B7C47">
            <w:pPr>
              <w:spacing w:after="0"/>
              <w:jc w:val="center"/>
            </w:pPr>
            <w:r>
              <w:t>48.1</w:t>
            </w:r>
          </w:p>
        </w:tc>
        <w:tc>
          <w:tcPr>
            <w:tcW w:w="856" w:type="dxa"/>
            <w:vAlign w:val="center"/>
          </w:tcPr>
          <w:p w14:paraId="3FF38B34" w14:textId="77777777" w:rsidR="005B6A4A" w:rsidRDefault="005B6A4A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18" w:type="dxa"/>
            <w:vAlign w:val="center"/>
          </w:tcPr>
          <w:p w14:paraId="7D3010D8" w14:textId="77777777" w:rsidR="005B6A4A" w:rsidRDefault="005B6A4A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795" w:type="dxa"/>
            <w:vAlign w:val="center"/>
          </w:tcPr>
          <w:p w14:paraId="38032F32" w14:textId="77777777" w:rsidR="005B6A4A" w:rsidRDefault="005B6A4A" w:rsidP="008B7C47">
            <w:pPr>
              <w:spacing w:after="0"/>
              <w:jc w:val="center"/>
            </w:pPr>
            <w:r>
              <w:t>84.1</w:t>
            </w:r>
          </w:p>
        </w:tc>
      </w:tr>
      <w:tr w:rsidR="005B6A4A" w14:paraId="36AE66E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C0FD2E5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61A8A4F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338E0DA" w14:textId="77777777" w:rsidR="005B6A4A" w:rsidRDefault="005B6A4A" w:rsidP="008B7C47">
            <w:pPr>
              <w:spacing w:after="0"/>
              <w:jc w:val="center"/>
            </w:pPr>
            <w:r>
              <w:t>55.4</w:t>
            </w:r>
          </w:p>
        </w:tc>
        <w:tc>
          <w:tcPr>
            <w:tcW w:w="856" w:type="dxa"/>
            <w:vAlign w:val="center"/>
          </w:tcPr>
          <w:p w14:paraId="5816D11A" w14:textId="77777777" w:rsidR="005B6A4A" w:rsidRDefault="005B6A4A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18" w:type="dxa"/>
            <w:vAlign w:val="center"/>
          </w:tcPr>
          <w:p w14:paraId="7E60BE57" w14:textId="77777777" w:rsidR="005B6A4A" w:rsidRDefault="005B6A4A" w:rsidP="008B7C47">
            <w:pPr>
              <w:spacing w:after="0"/>
              <w:jc w:val="center"/>
            </w:pPr>
            <w:r>
              <w:t>64.6</w:t>
            </w:r>
          </w:p>
        </w:tc>
        <w:tc>
          <w:tcPr>
            <w:tcW w:w="795" w:type="dxa"/>
            <w:vAlign w:val="center"/>
          </w:tcPr>
          <w:p w14:paraId="6072FF06" w14:textId="77777777" w:rsidR="005B6A4A" w:rsidRDefault="005B6A4A" w:rsidP="008B7C47">
            <w:pPr>
              <w:spacing w:after="0"/>
              <w:jc w:val="center"/>
            </w:pPr>
            <w:r>
              <w:t>104.4</w:t>
            </w:r>
          </w:p>
        </w:tc>
      </w:tr>
      <w:tr w:rsidR="005B6A4A" w14:paraId="357BF7D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BAF01C3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3E37F1D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9905D3E" w14:textId="77777777" w:rsidR="005B6A4A" w:rsidRDefault="005B6A4A" w:rsidP="008B7C47">
            <w:pPr>
              <w:spacing w:after="0"/>
              <w:jc w:val="center"/>
            </w:pPr>
            <w:r>
              <w:t>28.7</w:t>
            </w:r>
          </w:p>
        </w:tc>
        <w:tc>
          <w:tcPr>
            <w:tcW w:w="856" w:type="dxa"/>
            <w:vAlign w:val="center"/>
          </w:tcPr>
          <w:p w14:paraId="2255E7F8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4B0E3C4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11ECBC5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70B8157" w14:textId="77777777" w:rsidR="00700F95" w:rsidRDefault="00700F95" w:rsidP="00700F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20FCA" wp14:editId="02D70AC1">
            <wp:extent cx="5753100" cy="6229350"/>
            <wp:effectExtent l="0" t="0" r="0" b="0"/>
            <wp:docPr id="1282280769" name="Bil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5464" w14:textId="082B2DC5" w:rsidR="008D10D7" w:rsidRDefault="00700F95" w:rsidP="00700F9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24</w:t>
      </w:r>
    </w:p>
    <w:p w14:paraId="73F10404" w14:textId="77777777" w:rsidR="00BC014D" w:rsidRDefault="00BC014D" w:rsidP="008D10D7"/>
    <w:p w14:paraId="3151AF72" w14:textId="77777777" w:rsidR="000C12DC" w:rsidRDefault="000C12DC" w:rsidP="000C12D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9C74C16" wp14:editId="2A036F22">
            <wp:extent cx="8279566" cy="4509896"/>
            <wp:effectExtent l="0" t="1270" r="6350" b="6350"/>
            <wp:docPr id="608751196" name="Bil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1238" cy="45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84E1" w14:textId="4743E19F" w:rsidR="000C12DC" w:rsidRDefault="000C12DC" w:rsidP="000C12D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24</w:t>
      </w:r>
    </w:p>
    <w:p w14:paraId="6702A2F4" w14:textId="4ADBF76A" w:rsidR="00BC014D" w:rsidRDefault="00BC014D">
      <w:pPr>
        <w:spacing w:after="160" w:line="259" w:lineRule="auto"/>
      </w:pPr>
    </w:p>
    <w:p w14:paraId="46D0C2FF" w14:textId="65A10AB6" w:rsidR="00BC014D" w:rsidRDefault="00BC014D" w:rsidP="00BC014D">
      <w:pPr>
        <w:pStyle w:val="Overskrift1"/>
      </w:pPr>
      <w:bookmarkStart w:id="33" w:name="_Toc196065058"/>
      <w:r>
        <w:t>Scenario 7</w:t>
      </w:r>
      <w:bookmarkEnd w:id="33"/>
    </w:p>
    <w:p w14:paraId="64053669" w14:textId="4A10E86E" w:rsidR="00A97702" w:rsidRDefault="00A97702" w:rsidP="00A97702">
      <w:r>
        <w:t xml:space="preserve">Nøkkelverdier for scenario </w:t>
      </w:r>
      <w:r w:rsidR="003E41F7">
        <w:t>7</w:t>
      </w:r>
      <w:r>
        <w:t>:</w:t>
      </w:r>
    </w:p>
    <w:p w14:paraId="370553FB" w14:textId="5A3E798D" w:rsidR="00A97702" w:rsidRDefault="00A97702" w:rsidP="00A97702">
      <w:pPr>
        <w:pStyle w:val="Listeavsnitt"/>
        <w:numPr>
          <w:ilvl w:val="0"/>
          <w:numId w:val="11"/>
        </w:numPr>
      </w:pPr>
      <w:r>
        <w:t>Lav belastningsprofil</w:t>
      </w:r>
    </w:p>
    <w:p w14:paraId="627384FF" w14:textId="6C291236" w:rsidR="00A97702" w:rsidRDefault="00A97702" w:rsidP="00A97702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0FBD1617" w14:textId="29C3D69E" w:rsidR="00A97702" w:rsidRDefault="00A97702" w:rsidP="00A97702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1962D11F" w14:textId="7EFD413D" w:rsidR="00C5119D" w:rsidRDefault="00C5119D">
      <w:pPr>
        <w:spacing w:after="160" w:line="259" w:lineRule="auto"/>
      </w:pPr>
      <w:r>
        <w:br w:type="page"/>
      </w:r>
    </w:p>
    <w:p w14:paraId="54BCBD17" w14:textId="77777777" w:rsidR="00C5119D" w:rsidRPr="00A97702" w:rsidRDefault="00C5119D" w:rsidP="00C5119D">
      <w:pPr>
        <w:pStyle w:val="Listeavsnitt"/>
      </w:pPr>
    </w:p>
    <w:p w14:paraId="51D5878E" w14:textId="6C5D7995" w:rsidR="00BC014D" w:rsidRDefault="00BC014D" w:rsidP="00BC014D">
      <w:pPr>
        <w:pStyle w:val="Overskrift2"/>
      </w:pPr>
      <w:bookmarkStart w:id="34" w:name="_Toc196065059"/>
      <w:r>
        <w:t>Test nr 25</w:t>
      </w:r>
      <w:bookmarkEnd w:id="34"/>
    </w:p>
    <w:p w14:paraId="1CC0ABF8" w14:textId="02748F58" w:rsidR="008B1022" w:rsidRDefault="008B1022" w:rsidP="008B102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Effektdata fra referansetest 25, lav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B1022" w14:paraId="66751AA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91F84D" w14:textId="77777777" w:rsidR="008B1022" w:rsidRDefault="008B1022" w:rsidP="008B7C47">
            <w:pPr>
              <w:spacing w:after="0"/>
              <w:jc w:val="center"/>
            </w:pPr>
            <w:r>
              <w:t>Test nummer: 25</w:t>
            </w:r>
          </w:p>
        </w:tc>
        <w:tc>
          <w:tcPr>
            <w:tcW w:w="1158" w:type="dxa"/>
            <w:vAlign w:val="center"/>
          </w:tcPr>
          <w:p w14:paraId="48EF6615" w14:textId="77777777" w:rsidR="008B1022" w:rsidRDefault="008B102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32C11BE" w14:textId="77777777" w:rsidR="008B1022" w:rsidRDefault="008B102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CB15EE4" w14:textId="77777777" w:rsidR="008B1022" w:rsidRDefault="008B1022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B924BDC" w14:textId="77777777" w:rsidR="008B1022" w:rsidRDefault="008B1022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B1022" w14:paraId="2348729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58C4984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1ED266A" w14:textId="77777777" w:rsidR="008B1022" w:rsidRDefault="008B1022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1E7AC10" w14:textId="77777777" w:rsidR="008B1022" w:rsidRDefault="008B1022" w:rsidP="008B7C47">
            <w:pPr>
              <w:spacing w:after="0"/>
              <w:jc w:val="center"/>
            </w:pPr>
            <w:r>
              <w:t>6.30</w:t>
            </w:r>
          </w:p>
        </w:tc>
        <w:tc>
          <w:tcPr>
            <w:tcW w:w="1513" w:type="dxa"/>
            <w:vAlign w:val="center"/>
          </w:tcPr>
          <w:p w14:paraId="0FC0CFCF" w14:textId="77777777" w:rsidR="008B1022" w:rsidRDefault="008B1022" w:rsidP="008B7C47">
            <w:pPr>
              <w:spacing w:after="0"/>
              <w:jc w:val="center"/>
            </w:pPr>
            <w:r>
              <w:t>6.98</w:t>
            </w:r>
          </w:p>
        </w:tc>
        <w:tc>
          <w:tcPr>
            <w:tcW w:w="1524" w:type="dxa"/>
            <w:vAlign w:val="center"/>
          </w:tcPr>
          <w:p w14:paraId="72F1048C" w14:textId="77777777" w:rsidR="008B1022" w:rsidRDefault="008B1022" w:rsidP="008B7C47">
            <w:pPr>
              <w:spacing w:after="0"/>
              <w:jc w:val="center"/>
            </w:pPr>
            <w:r>
              <w:t>3.67</w:t>
            </w:r>
          </w:p>
        </w:tc>
      </w:tr>
      <w:tr w:rsidR="008B1022" w14:paraId="035517C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D60A48F" w14:textId="77777777" w:rsidR="008B1022" w:rsidRDefault="008B1022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F95C109" w14:textId="77777777" w:rsidR="008B1022" w:rsidRDefault="008B1022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F1B7439" w14:textId="77777777" w:rsidR="008B1022" w:rsidRDefault="008B1022" w:rsidP="008B7C47">
            <w:pPr>
              <w:spacing w:after="0"/>
              <w:jc w:val="center"/>
            </w:pPr>
            <w:r>
              <w:t>7.37</w:t>
            </w:r>
          </w:p>
        </w:tc>
        <w:tc>
          <w:tcPr>
            <w:tcW w:w="1513" w:type="dxa"/>
            <w:vAlign w:val="center"/>
          </w:tcPr>
          <w:p w14:paraId="3B469596" w14:textId="77777777" w:rsidR="008B1022" w:rsidRDefault="008B1022" w:rsidP="008B7C47">
            <w:pPr>
              <w:spacing w:after="0"/>
              <w:jc w:val="center"/>
            </w:pPr>
            <w:r>
              <w:t>7.48</w:t>
            </w:r>
          </w:p>
        </w:tc>
        <w:tc>
          <w:tcPr>
            <w:tcW w:w="1524" w:type="dxa"/>
            <w:vAlign w:val="center"/>
          </w:tcPr>
          <w:p w14:paraId="1DE55E08" w14:textId="77777777" w:rsidR="008B1022" w:rsidRDefault="008B1022" w:rsidP="008B7C47">
            <w:pPr>
              <w:spacing w:after="0"/>
              <w:jc w:val="center"/>
            </w:pPr>
            <w:r>
              <w:t>4.10</w:t>
            </w:r>
          </w:p>
        </w:tc>
      </w:tr>
      <w:tr w:rsidR="008B1022" w14:paraId="28F1239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27DC99D" w14:textId="77777777" w:rsidR="008B1022" w:rsidRDefault="008B1022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EAC7F33" w14:textId="77777777" w:rsidR="008B1022" w:rsidRDefault="008B1022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A98BF57" w14:textId="77777777" w:rsidR="008B1022" w:rsidRDefault="008B1022" w:rsidP="008B7C47">
            <w:pPr>
              <w:spacing w:after="0"/>
              <w:jc w:val="center"/>
            </w:pPr>
            <w:r>
              <w:t>3.78</w:t>
            </w:r>
          </w:p>
        </w:tc>
        <w:tc>
          <w:tcPr>
            <w:tcW w:w="1513" w:type="dxa"/>
            <w:vAlign w:val="center"/>
          </w:tcPr>
          <w:p w14:paraId="70F13116" w14:textId="77777777" w:rsidR="008B1022" w:rsidRDefault="008B1022" w:rsidP="008B7C47">
            <w:pPr>
              <w:spacing w:after="0"/>
              <w:jc w:val="center"/>
            </w:pPr>
            <w:r>
              <w:t>2.74</w:t>
            </w:r>
          </w:p>
        </w:tc>
        <w:tc>
          <w:tcPr>
            <w:tcW w:w="1524" w:type="dxa"/>
            <w:vAlign w:val="center"/>
          </w:tcPr>
          <w:p w14:paraId="6FF519F1" w14:textId="77777777" w:rsidR="008B1022" w:rsidRDefault="008B1022" w:rsidP="008B7C47">
            <w:pPr>
              <w:spacing w:after="0"/>
              <w:jc w:val="center"/>
            </w:pPr>
            <w:r>
              <w:t>1.74</w:t>
            </w:r>
          </w:p>
        </w:tc>
      </w:tr>
      <w:tr w:rsidR="008B1022" w14:paraId="78E970C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5F041FC" w14:textId="77777777" w:rsidR="008B1022" w:rsidRDefault="008B1022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D20355E" w14:textId="77777777" w:rsidR="008B1022" w:rsidRDefault="008B1022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7AC224D" w14:textId="77777777" w:rsidR="008B1022" w:rsidRDefault="008B1022" w:rsidP="008B7C47">
            <w:pPr>
              <w:spacing w:after="0"/>
              <w:jc w:val="center"/>
            </w:pPr>
            <w:r>
              <w:t>4.03</w:t>
            </w:r>
          </w:p>
        </w:tc>
        <w:tc>
          <w:tcPr>
            <w:tcW w:w="1513" w:type="dxa"/>
            <w:vAlign w:val="center"/>
          </w:tcPr>
          <w:p w14:paraId="31ACC4EE" w14:textId="77777777" w:rsidR="008B1022" w:rsidRDefault="008B1022" w:rsidP="008B7C47">
            <w:pPr>
              <w:spacing w:after="0"/>
              <w:jc w:val="center"/>
            </w:pPr>
            <w:r>
              <w:t>4.05</w:t>
            </w:r>
          </w:p>
        </w:tc>
        <w:tc>
          <w:tcPr>
            <w:tcW w:w="1524" w:type="dxa"/>
            <w:vAlign w:val="center"/>
          </w:tcPr>
          <w:p w14:paraId="4C0BB9F3" w14:textId="77777777" w:rsidR="008B1022" w:rsidRDefault="008B1022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E9933ED" w14:textId="77777777" w:rsidR="008B1022" w:rsidRDefault="008B1022" w:rsidP="008B1022"/>
    <w:p w14:paraId="4669E1A4" w14:textId="7C35EB96" w:rsidR="008B1022" w:rsidRDefault="008B1022" w:rsidP="008B102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Temperatur data fra referansetest 25, lav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B1022" w14:paraId="6B11A74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702228C" w14:textId="77777777" w:rsidR="008B1022" w:rsidRDefault="008B1022" w:rsidP="008B7C47">
            <w:pPr>
              <w:spacing w:after="0"/>
              <w:jc w:val="center"/>
            </w:pPr>
            <w:r>
              <w:t>Test nummer: 25</w:t>
            </w:r>
          </w:p>
        </w:tc>
        <w:tc>
          <w:tcPr>
            <w:tcW w:w="914" w:type="dxa"/>
            <w:vMerge w:val="restart"/>
            <w:vAlign w:val="center"/>
          </w:tcPr>
          <w:p w14:paraId="57F44A1F" w14:textId="77777777" w:rsidR="008B1022" w:rsidRDefault="008B102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1CC6B5D" w14:textId="77777777" w:rsidR="008B1022" w:rsidRDefault="008B102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A3FC267" w14:textId="77777777" w:rsidR="008B1022" w:rsidRDefault="008B1022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B1022" w14:paraId="3B35DE69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F4C5CE4" w14:textId="77777777" w:rsidR="008B1022" w:rsidRDefault="008B1022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F944C8D" w14:textId="77777777" w:rsidR="008B1022" w:rsidRDefault="008B1022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749A022" w14:textId="77777777" w:rsidR="008B1022" w:rsidRDefault="008B102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E90E2D6" w14:textId="77777777" w:rsidR="008B1022" w:rsidRDefault="008B1022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75B0536" w14:textId="77777777" w:rsidR="008B1022" w:rsidRDefault="008B102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9E39772" w14:textId="77777777" w:rsidR="008B1022" w:rsidRDefault="008B1022" w:rsidP="008B7C47">
            <w:pPr>
              <w:spacing w:after="0"/>
              <w:jc w:val="center"/>
            </w:pPr>
            <w:r>
              <w:t>Max</w:t>
            </w:r>
          </w:p>
        </w:tc>
      </w:tr>
      <w:tr w:rsidR="008B1022" w14:paraId="37BC880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A22E80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4DE9B80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B003D6A" w14:textId="77777777" w:rsidR="008B1022" w:rsidRDefault="008B1022" w:rsidP="008B7C47">
            <w:pPr>
              <w:spacing w:after="0"/>
              <w:jc w:val="center"/>
            </w:pPr>
            <w:r>
              <w:t>50.8</w:t>
            </w:r>
          </w:p>
        </w:tc>
        <w:tc>
          <w:tcPr>
            <w:tcW w:w="856" w:type="dxa"/>
            <w:vAlign w:val="center"/>
          </w:tcPr>
          <w:p w14:paraId="1340E307" w14:textId="77777777" w:rsidR="008B1022" w:rsidRDefault="008B1022" w:rsidP="008B7C47">
            <w:pPr>
              <w:spacing w:after="0"/>
              <w:jc w:val="center"/>
            </w:pPr>
            <w:r>
              <w:t>54.8</w:t>
            </w:r>
          </w:p>
        </w:tc>
        <w:tc>
          <w:tcPr>
            <w:tcW w:w="718" w:type="dxa"/>
            <w:vAlign w:val="center"/>
          </w:tcPr>
          <w:p w14:paraId="3B523D03" w14:textId="77777777" w:rsidR="008B1022" w:rsidRDefault="008B1022" w:rsidP="008B7C47">
            <w:pPr>
              <w:spacing w:after="0"/>
              <w:jc w:val="center"/>
            </w:pPr>
            <w:r>
              <w:t>49.7</w:t>
            </w:r>
          </w:p>
        </w:tc>
        <w:tc>
          <w:tcPr>
            <w:tcW w:w="795" w:type="dxa"/>
            <w:vAlign w:val="center"/>
          </w:tcPr>
          <w:p w14:paraId="5CFB8224" w14:textId="77777777" w:rsidR="008B1022" w:rsidRDefault="008B1022" w:rsidP="008B7C47">
            <w:pPr>
              <w:spacing w:after="0"/>
              <w:jc w:val="center"/>
            </w:pPr>
            <w:r>
              <w:t>52.8</w:t>
            </w:r>
          </w:p>
        </w:tc>
      </w:tr>
      <w:tr w:rsidR="008B1022" w14:paraId="56DB7A0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6BC46EB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FF98A4E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33B7925" w14:textId="77777777" w:rsidR="008B1022" w:rsidRDefault="008B1022" w:rsidP="008B7C47">
            <w:pPr>
              <w:spacing w:after="0"/>
              <w:jc w:val="center"/>
            </w:pPr>
            <w:r>
              <w:t>58.5</w:t>
            </w:r>
          </w:p>
        </w:tc>
        <w:tc>
          <w:tcPr>
            <w:tcW w:w="856" w:type="dxa"/>
            <w:vAlign w:val="center"/>
          </w:tcPr>
          <w:p w14:paraId="4BA38417" w14:textId="77777777" w:rsidR="008B1022" w:rsidRDefault="008B1022" w:rsidP="008B7C47">
            <w:pPr>
              <w:spacing w:after="0"/>
              <w:jc w:val="center"/>
            </w:pPr>
            <w:r>
              <w:t>64.2</w:t>
            </w:r>
          </w:p>
        </w:tc>
        <w:tc>
          <w:tcPr>
            <w:tcW w:w="718" w:type="dxa"/>
            <w:vAlign w:val="center"/>
          </w:tcPr>
          <w:p w14:paraId="5B0F45BD" w14:textId="77777777" w:rsidR="008B1022" w:rsidRDefault="008B1022" w:rsidP="008B7C47">
            <w:pPr>
              <w:spacing w:after="0"/>
              <w:jc w:val="center"/>
            </w:pPr>
            <w:r>
              <w:t>57.3</w:t>
            </w:r>
          </w:p>
        </w:tc>
        <w:tc>
          <w:tcPr>
            <w:tcW w:w="795" w:type="dxa"/>
            <w:vAlign w:val="center"/>
          </w:tcPr>
          <w:p w14:paraId="73F34643" w14:textId="77777777" w:rsidR="008B1022" w:rsidRDefault="008B1022" w:rsidP="008B7C47">
            <w:pPr>
              <w:spacing w:after="0"/>
              <w:jc w:val="center"/>
            </w:pPr>
            <w:r>
              <w:t>61.5</w:t>
            </w:r>
          </w:p>
        </w:tc>
      </w:tr>
      <w:tr w:rsidR="008B1022" w14:paraId="14F2386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CE5BBA8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545CF6B2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70DC44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3DBEC8C3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B28B32F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36F03D1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B7148EF" w14:textId="77777777" w:rsidR="00F65EAD" w:rsidRDefault="00F65EAD" w:rsidP="00F65EA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A7DC4D2" wp14:editId="643D3679">
            <wp:extent cx="5743575" cy="6286500"/>
            <wp:effectExtent l="0" t="0" r="9525" b="0"/>
            <wp:docPr id="449340761" name="Bil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D584" w14:textId="62859F99" w:rsidR="00F65EAD" w:rsidRDefault="00F65EAD" w:rsidP="00F65E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25</w:t>
      </w:r>
    </w:p>
    <w:p w14:paraId="031B17B8" w14:textId="77777777" w:rsidR="00BC4BC4" w:rsidRDefault="00C5119D" w:rsidP="00BC4BC4">
      <w:pPr>
        <w:keepNext/>
        <w:spacing w:after="160" w:line="259" w:lineRule="auto"/>
        <w:jc w:val="center"/>
      </w:pPr>
      <w:r>
        <w:br w:type="page"/>
      </w:r>
      <w:r w:rsidR="00BC4BC4">
        <w:rPr>
          <w:noProof/>
        </w:rPr>
        <w:lastRenderedPageBreak/>
        <w:drawing>
          <wp:inline distT="0" distB="0" distL="0" distR="0" wp14:anchorId="22D3CF9B" wp14:editId="3E051059">
            <wp:extent cx="5753100" cy="6229350"/>
            <wp:effectExtent l="0" t="0" r="0" b="0"/>
            <wp:docPr id="1143091621" name="Bil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210A" w14:textId="6B43F4C4" w:rsidR="00C5119D" w:rsidRDefault="00BC4BC4" w:rsidP="00BC4BC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25</w:t>
      </w:r>
    </w:p>
    <w:p w14:paraId="00126FFD" w14:textId="77777777" w:rsidR="00192453" w:rsidRDefault="00192453" w:rsidP="001924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BCC056" wp14:editId="159FAED9">
            <wp:extent cx="8122605" cy="4397503"/>
            <wp:effectExtent l="0" t="4445" r="7620" b="7620"/>
            <wp:docPr id="578697097" name="Bil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6371" cy="440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0D2C" w14:textId="5EB8CE08" w:rsidR="00BC014D" w:rsidRPr="00E26D95" w:rsidRDefault="00192453" w:rsidP="0019245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Begrenserdata test 25</w:t>
      </w:r>
    </w:p>
    <w:p w14:paraId="240636EE" w14:textId="030E95D8" w:rsidR="00BC014D" w:rsidRDefault="00BC014D" w:rsidP="00BC014D">
      <w:pPr>
        <w:pStyle w:val="Overskrift2"/>
      </w:pPr>
      <w:bookmarkStart w:id="35" w:name="_Toc196065060"/>
      <w:r>
        <w:lastRenderedPageBreak/>
        <w:t>Test nr 28</w:t>
      </w:r>
      <w:bookmarkEnd w:id="35"/>
    </w:p>
    <w:p w14:paraId="64F04F98" w14:textId="177A9545" w:rsidR="00FA69AA" w:rsidRDefault="00FA69AA" w:rsidP="00FA69A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>Effektdata fra test 2</w:t>
      </w:r>
      <w:r>
        <w:t>8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A69AA" w14:paraId="1EB5295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2A5CAC" w14:textId="77777777" w:rsidR="00FA69AA" w:rsidRDefault="00FA69AA" w:rsidP="008B7C47">
            <w:pPr>
              <w:spacing w:after="0"/>
              <w:jc w:val="center"/>
            </w:pPr>
            <w:r>
              <w:t>Test nummer: 28</w:t>
            </w:r>
          </w:p>
        </w:tc>
        <w:tc>
          <w:tcPr>
            <w:tcW w:w="1158" w:type="dxa"/>
            <w:vAlign w:val="center"/>
          </w:tcPr>
          <w:p w14:paraId="5E32263F" w14:textId="77777777" w:rsidR="00FA69AA" w:rsidRDefault="00FA69A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44F23127" w14:textId="77777777" w:rsidR="00FA69AA" w:rsidRDefault="00FA69A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1A547F16" w14:textId="77777777" w:rsidR="00FA69AA" w:rsidRDefault="00FA69A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69C2145" w14:textId="77777777" w:rsidR="00FA69AA" w:rsidRDefault="00FA69A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FA69AA" w14:paraId="46673A8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FF96D8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64AA4B3" w14:textId="77777777" w:rsidR="00FA69AA" w:rsidRDefault="00FA69A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89D44C3" w14:textId="77777777" w:rsidR="00FA69AA" w:rsidRDefault="00FA69AA" w:rsidP="008B7C47">
            <w:pPr>
              <w:spacing w:after="0"/>
              <w:jc w:val="center"/>
            </w:pPr>
            <w:r>
              <w:t>7.13</w:t>
            </w:r>
          </w:p>
        </w:tc>
        <w:tc>
          <w:tcPr>
            <w:tcW w:w="1513" w:type="dxa"/>
            <w:vAlign w:val="center"/>
          </w:tcPr>
          <w:p w14:paraId="7463CF98" w14:textId="77777777" w:rsidR="00FA69AA" w:rsidRDefault="00FA69AA" w:rsidP="008B7C47">
            <w:pPr>
              <w:spacing w:after="0"/>
              <w:jc w:val="center"/>
            </w:pPr>
            <w:r>
              <w:t>7.95</w:t>
            </w:r>
          </w:p>
        </w:tc>
        <w:tc>
          <w:tcPr>
            <w:tcW w:w="1524" w:type="dxa"/>
            <w:vAlign w:val="center"/>
          </w:tcPr>
          <w:p w14:paraId="341FE37E" w14:textId="77777777" w:rsidR="00FA69AA" w:rsidRDefault="00FA69AA" w:rsidP="008B7C47">
            <w:pPr>
              <w:spacing w:after="0"/>
              <w:jc w:val="center"/>
            </w:pPr>
            <w:r>
              <w:t>2.98</w:t>
            </w:r>
          </w:p>
        </w:tc>
      </w:tr>
      <w:tr w:rsidR="00FA69AA" w14:paraId="2B44633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13E3501" w14:textId="77777777" w:rsidR="00FA69AA" w:rsidRDefault="00FA69A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A840B8E" w14:textId="77777777" w:rsidR="00FA69AA" w:rsidRDefault="00FA69A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6BC1629" w14:textId="77777777" w:rsidR="00FA69AA" w:rsidRDefault="00FA69AA" w:rsidP="008B7C47">
            <w:pPr>
              <w:spacing w:after="0"/>
              <w:jc w:val="center"/>
            </w:pPr>
            <w:r>
              <w:t>8.37</w:t>
            </w:r>
          </w:p>
        </w:tc>
        <w:tc>
          <w:tcPr>
            <w:tcW w:w="1513" w:type="dxa"/>
            <w:vAlign w:val="center"/>
          </w:tcPr>
          <w:p w14:paraId="38AB0474" w14:textId="77777777" w:rsidR="00FA69AA" w:rsidRDefault="00FA69AA" w:rsidP="008B7C47">
            <w:pPr>
              <w:spacing w:after="0"/>
              <w:jc w:val="center"/>
            </w:pPr>
            <w:r>
              <w:t>8.69</w:t>
            </w:r>
          </w:p>
        </w:tc>
        <w:tc>
          <w:tcPr>
            <w:tcW w:w="1524" w:type="dxa"/>
            <w:vAlign w:val="center"/>
          </w:tcPr>
          <w:p w14:paraId="13D69CA7" w14:textId="77777777" w:rsidR="00FA69AA" w:rsidRDefault="00FA69AA" w:rsidP="008B7C47">
            <w:pPr>
              <w:spacing w:after="0"/>
              <w:jc w:val="center"/>
            </w:pPr>
            <w:r>
              <w:t>3.18</w:t>
            </w:r>
          </w:p>
        </w:tc>
      </w:tr>
      <w:tr w:rsidR="00FA69AA" w14:paraId="3A6DD62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99F5027" w14:textId="77777777" w:rsidR="00FA69AA" w:rsidRDefault="00FA69A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FD2EF30" w14:textId="77777777" w:rsidR="00FA69AA" w:rsidRDefault="00FA69A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A2EEA92" w14:textId="77777777" w:rsidR="00FA69AA" w:rsidRDefault="00FA69AA" w:rsidP="008B7C47">
            <w:pPr>
              <w:spacing w:after="0"/>
              <w:jc w:val="center"/>
            </w:pPr>
            <w:r>
              <w:t>4.35</w:t>
            </w:r>
          </w:p>
        </w:tc>
        <w:tc>
          <w:tcPr>
            <w:tcW w:w="1513" w:type="dxa"/>
            <w:vAlign w:val="center"/>
          </w:tcPr>
          <w:p w14:paraId="44E98655" w14:textId="77777777" w:rsidR="00FA69AA" w:rsidRDefault="00FA69AA" w:rsidP="008B7C47">
            <w:pPr>
              <w:spacing w:after="0"/>
              <w:jc w:val="center"/>
            </w:pPr>
            <w:r>
              <w:t>3.45</w:t>
            </w:r>
          </w:p>
        </w:tc>
        <w:tc>
          <w:tcPr>
            <w:tcW w:w="1524" w:type="dxa"/>
            <w:vAlign w:val="center"/>
          </w:tcPr>
          <w:p w14:paraId="4DD3338F" w14:textId="77777777" w:rsidR="00FA69AA" w:rsidRDefault="00FA69AA" w:rsidP="008B7C47">
            <w:pPr>
              <w:spacing w:after="0"/>
              <w:jc w:val="center"/>
            </w:pPr>
            <w:r>
              <w:t>1.05</w:t>
            </w:r>
          </w:p>
        </w:tc>
      </w:tr>
      <w:tr w:rsidR="00FA69AA" w14:paraId="1D76C8F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2BCA062" w14:textId="77777777" w:rsidR="00FA69AA" w:rsidRDefault="00FA69A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96194C3" w14:textId="77777777" w:rsidR="00FA69AA" w:rsidRDefault="00FA69A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F94C96A" w14:textId="77777777" w:rsidR="00FA69AA" w:rsidRDefault="00FA69AA" w:rsidP="008B7C47">
            <w:pPr>
              <w:spacing w:after="0"/>
              <w:jc w:val="center"/>
            </w:pPr>
            <w:r>
              <w:t>1.64</w:t>
            </w:r>
          </w:p>
        </w:tc>
        <w:tc>
          <w:tcPr>
            <w:tcW w:w="1513" w:type="dxa"/>
            <w:vAlign w:val="center"/>
          </w:tcPr>
          <w:p w14:paraId="39FFD9C6" w14:textId="77777777" w:rsidR="00FA69AA" w:rsidRDefault="00FA69AA" w:rsidP="008B7C47">
            <w:pPr>
              <w:spacing w:after="0"/>
              <w:jc w:val="center"/>
            </w:pPr>
            <w:r>
              <w:t>2.10</w:t>
            </w:r>
          </w:p>
        </w:tc>
        <w:tc>
          <w:tcPr>
            <w:tcW w:w="1524" w:type="dxa"/>
            <w:vAlign w:val="center"/>
          </w:tcPr>
          <w:p w14:paraId="27525AEC" w14:textId="77777777" w:rsidR="00FA69AA" w:rsidRDefault="00FA69A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1091654" w14:textId="77777777" w:rsidR="00FA69AA" w:rsidRDefault="00FA69AA" w:rsidP="00FA69AA"/>
    <w:p w14:paraId="04AA89DB" w14:textId="67DEAB8F" w:rsidR="00FA69AA" w:rsidRDefault="00FA69AA" w:rsidP="00FA69A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2</w:t>
      </w:r>
      <w:r>
        <w:t>8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A69AA" w14:paraId="4CE48CA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D775B6C" w14:textId="77777777" w:rsidR="00FA69AA" w:rsidRDefault="00FA69AA" w:rsidP="008B7C47">
            <w:pPr>
              <w:spacing w:after="0"/>
              <w:jc w:val="center"/>
            </w:pPr>
            <w:r>
              <w:t>Test nummer: 28</w:t>
            </w:r>
          </w:p>
        </w:tc>
        <w:tc>
          <w:tcPr>
            <w:tcW w:w="914" w:type="dxa"/>
            <w:vMerge w:val="restart"/>
            <w:vAlign w:val="center"/>
          </w:tcPr>
          <w:p w14:paraId="06FAEEF1" w14:textId="77777777" w:rsidR="00FA69AA" w:rsidRDefault="00FA69A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3AD4992" w14:textId="77777777" w:rsidR="00FA69AA" w:rsidRDefault="00FA69A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9EC64D2" w14:textId="77777777" w:rsidR="00FA69AA" w:rsidRDefault="00FA69A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FA69AA" w14:paraId="67452AA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6F4BDA1" w14:textId="77777777" w:rsidR="00FA69AA" w:rsidRDefault="00FA69A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61BB6F6" w14:textId="77777777" w:rsidR="00FA69AA" w:rsidRDefault="00FA69A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046BD62" w14:textId="77777777" w:rsidR="00FA69AA" w:rsidRDefault="00FA69A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4DC0D0E" w14:textId="77777777" w:rsidR="00FA69AA" w:rsidRDefault="00FA69A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8ED8B43" w14:textId="77777777" w:rsidR="00FA69AA" w:rsidRDefault="00FA69A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C042D28" w14:textId="77777777" w:rsidR="00FA69AA" w:rsidRDefault="00FA69AA" w:rsidP="008B7C47">
            <w:pPr>
              <w:spacing w:after="0"/>
              <w:jc w:val="center"/>
            </w:pPr>
            <w:r>
              <w:t>Max</w:t>
            </w:r>
          </w:p>
        </w:tc>
      </w:tr>
      <w:tr w:rsidR="00FA69AA" w14:paraId="366F60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38126D2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CBB394D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5923834" w14:textId="77777777" w:rsidR="00FA69AA" w:rsidRDefault="00FA69AA" w:rsidP="008B7C47">
            <w:pPr>
              <w:spacing w:after="0"/>
              <w:jc w:val="center"/>
            </w:pPr>
            <w:r>
              <w:t>47.2</w:t>
            </w:r>
          </w:p>
        </w:tc>
        <w:tc>
          <w:tcPr>
            <w:tcW w:w="856" w:type="dxa"/>
            <w:vAlign w:val="center"/>
          </w:tcPr>
          <w:p w14:paraId="35831F33" w14:textId="77777777" w:rsidR="00FA69AA" w:rsidRDefault="00FA69AA" w:rsidP="008B7C47">
            <w:pPr>
              <w:spacing w:after="0"/>
              <w:jc w:val="center"/>
            </w:pPr>
            <w:r>
              <w:t>49.3</w:t>
            </w:r>
          </w:p>
        </w:tc>
        <w:tc>
          <w:tcPr>
            <w:tcW w:w="718" w:type="dxa"/>
            <w:vAlign w:val="center"/>
          </w:tcPr>
          <w:p w14:paraId="0250A81F" w14:textId="77777777" w:rsidR="00FA69AA" w:rsidRDefault="00FA69AA" w:rsidP="008B7C47">
            <w:pPr>
              <w:spacing w:after="0"/>
              <w:jc w:val="center"/>
            </w:pPr>
            <w:r>
              <w:t>47.0</w:t>
            </w:r>
          </w:p>
        </w:tc>
        <w:tc>
          <w:tcPr>
            <w:tcW w:w="795" w:type="dxa"/>
            <w:vAlign w:val="center"/>
          </w:tcPr>
          <w:p w14:paraId="6B4E5067" w14:textId="77777777" w:rsidR="00FA69AA" w:rsidRDefault="00FA69AA" w:rsidP="008B7C47">
            <w:pPr>
              <w:spacing w:after="0"/>
              <w:jc w:val="center"/>
            </w:pPr>
            <w:r>
              <w:t>49.6</w:t>
            </w:r>
          </w:p>
        </w:tc>
      </w:tr>
      <w:tr w:rsidR="00FA69AA" w14:paraId="58184D0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9D6F52E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688D341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A1D53E1" w14:textId="77777777" w:rsidR="00FA69AA" w:rsidRDefault="00FA69AA" w:rsidP="008B7C47">
            <w:pPr>
              <w:spacing w:after="0"/>
              <w:jc w:val="center"/>
            </w:pPr>
            <w:r>
              <w:t>55.9</w:t>
            </w:r>
          </w:p>
        </w:tc>
        <w:tc>
          <w:tcPr>
            <w:tcW w:w="856" w:type="dxa"/>
            <w:vAlign w:val="center"/>
          </w:tcPr>
          <w:p w14:paraId="5227D4E6" w14:textId="77777777" w:rsidR="00FA69AA" w:rsidRDefault="00FA69AA" w:rsidP="008B7C47">
            <w:pPr>
              <w:spacing w:after="0"/>
              <w:jc w:val="center"/>
            </w:pPr>
            <w:r>
              <w:t>60.5</w:t>
            </w:r>
          </w:p>
        </w:tc>
        <w:tc>
          <w:tcPr>
            <w:tcW w:w="718" w:type="dxa"/>
            <w:vAlign w:val="center"/>
          </w:tcPr>
          <w:p w14:paraId="5D1F66A0" w14:textId="77777777" w:rsidR="00FA69AA" w:rsidRDefault="00FA69AA" w:rsidP="008B7C47">
            <w:pPr>
              <w:spacing w:after="0"/>
              <w:jc w:val="center"/>
            </w:pPr>
            <w:r>
              <w:t>55.8</w:t>
            </w:r>
          </w:p>
        </w:tc>
        <w:tc>
          <w:tcPr>
            <w:tcW w:w="795" w:type="dxa"/>
            <w:vAlign w:val="center"/>
          </w:tcPr>
          <w:p w14:paraId="18B0F79F" w14:textId="77777777" w:rsidR="00FA69AA" w:rsidRDefault="00FA69AA" w:rsidP="008B7C47">
            <w:pPr>
              <w:spacing w:after="0"/>
              <w:jc w:val="center"/>
            </w:pPr>
            <w:r>
              <w:t>60.5</w:t>
            </w:r>
          </w:p>
        </w:tc>
      </w:tr>
      <w:tr w:rsidR="00FA69AA" w14:paraId="2CAFB46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74FDD36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DE62807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19A4BFD" w14:textId="77777777" w:rsidR="00FA69AA" w:rsidRDefault="00FA69AA" w:rsidP="008B7C47">
            <w:pPr>
              <w:spacing w:after="0"/>
              <w:jc w:val="center"/>
            </w:pPr>
            <w:r>
              <w:t>23.2</w:t>
            </w:r>
          </w:p>
        </w:tc>
        <w:tc>
          <w:tcPr>
            <w:tcW w:w="856" w:type="dxa"/>
            <w:vAlign w:val="center"/>
          </w:tcPr>
          <w:p w14:paraId="276212A3" w14:textId="77777777" w:rsidR="00FA69AA" w:rsidRDefault="00FA69A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871B600" w14:textId="77777777" w:rsidR="00FA69AA" w:rsidRDefault="00FA69AA" w:rsidP="008B7C47">
            <w:pPr>
              <w:spacing w:after="0"/>
              <w:jc w:val="center"/>
            </w:pPr>
            <w:r>
              <w:t>23.9</w:t>
            </w:r>
          </w:p>
        </w:tc>
        <w:tc>
          <w:tcPr>
            <w:tcW w:w="795" w:type="dxa"/>
            <w:vAlign w:val="center"/>
          </w:tcPr>
          <w:p w14:paraId="3D602672" w14:textId="77777777" w:rsidR="00FA69AA" w:rsidRDefault="00FA69A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3C66D2D" w14:textId="77777777" w:rsidR="00477319" w:rsidRDefault="00477319" w:rsidP="0047731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C781B40" wp14:editId="649A357C">
            <wp:extent cx="5753100" cy="6248400"/>
            <wp:effectExtent l="0" t="0" r="0" b="0"/>
            <wp:docPr id="1559204799" name="Bil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3A2D" w14:textId="644406A6" w:rsidR="00477319" w:rsidRDefault="00477319" w:rsidP="0047731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28</w:t>
      </w:r>
    </w:p>
    <w:p w14:paraId="6F3353E0" w14:textId="77777777" w:rsidR="00F64D9E" w:rsidRDefault="00F64D9E" w:rsidP="00F64D9E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D0D02F3" wp14:editId="3FCEF5B6">
            <wp:extent cx="5753100" cy="6257925"/>
            <wp:effectExtent l="0" t="0" r="0" b="9525"/>
            <wp:docPr id="1447011050" name="Bil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AAD" w14:textId="01F810AC" w:rsidR="00F64D9E" w:rsidRDefault="00F64D9E" w:rsidP="00F64D9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28</w:t>
      </w:r>
    </w:p>
    <w:p w14:paraId="26B918BC" w14:textId="77777777" w:rsidR="002B79EC" w:rsidRDefault="00192453" w:rsidP="002B79EC">
      <w:pPr>
        <w:keepNext/>
        <w:spacing w:after="160" w:line="259" w:lineRule="auto"/>
        <w:jc w:val="center"/>
      </w:pPr>
      <w:r>
        <w:br w:type="page"/>
      </w:r>
      <w:r w:rsidR="002B79EC">
        <w:rPr>
          <w:noProof/>
        </w:rPr>
        <w:lastRenderedPageBreak/>
        <w:drawing>
          <wp:inline distT="0" distB="0" distL="0" distR="0" wp14:anchorId="3EBFEFF4" wp14:editId="14F1A6FB">
            <wp:extent cx="8143875" cy="4422502"/>
            <wp:effectExtent l="0" t="6032" r="3492" b="3493"/>
            <wp:docPr id="1458535117" name="Bil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61427" cy="443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0814" w14:textId="658940F2" w:rsidR="00192453" w:rsidRDefault="002B79EC" w:rsidP="002B79E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28</w:t>
      </w:r>
    </w:p>
    <w:p w14:paraId="306062D3" w14:textId="77777777" w:rsidR="00BC014D" w:rsidRDefault="00BC014D" w:rsidP="00BC014D"/>
    <w:p w14:paraId="5420A2E8" w14:textId="06C9B824" w:rsidR="00BC014D" w:rsidRDefault="00BC014D" w:rsidP="00BC014D">
      <w:pPr>
        <w:pStyle w:val="Overskrift2"/>
      </w:pPr>
      <w:bookmarkStart w:id="36" w:name="_Toc196065061"/>
      <w:r>
        <w:t>Test nr 31</w:t>
      </w:r>
      <w:bookmarkEnd w:id="36"/>
    </w:p>
    <w:p w14:paraId="698244D3" w14:textId="5FCB9094" w:rsidR="00F95ED9" w:rsidRDefault="00F95ED9" w:rsidP="00F95ED9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31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95ED9" w14:paraId="19C9105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5973256" w14:textId="77777777" w:rsidR="00F95ED9" w:rsidRDefault="00F95ED9" w:rsidP="008B7C47">
            <w:pPr>
              <w:spacing w:after="0"/>
              <w:jc w:val="center"/>
            </w:pPr>
            <w:r>
              <w:t>Test nummer: 31</w:t>
            </w:r>
          </w:p>
        </w:tc>
        <w:tc>
          <w:tcPr>
            <w:tcW w:w="1158" w:type="dxa"/>
            <w:vAlign w:val="center"/>
          </w:tcPr>
          <w:p w14:paraId="5472E55B" w14:textId="77777777" w:rsidR="00F95ED9" w:rsidRDefault="00F95ED9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6D5C546" w14:textId="77777777" w:rsidR="00F95ED9" w:rsidRDefault="00F95ED9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1FDF9E0" w14:textId="77777777" w:rsidR="00F95ED9" w:rsidRDefault="00F95ED9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767F258" w14:textId="77777777" w:rsidR="00F95ED9" w:rsidRDefault="00F95ED9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F95ED9" w14:paraId="466A7A9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1854C99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1D865BF" w14:textId="77777777" w:rsidR="00F95ED9" w:rsidRDefault="00F95ED9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5C413E5" w14:textId="77777777" w:rsidR="00F95ED9" w:rsidRDefault="00F95ED9" w:rsidP="008B7C47">
            <w:pPr>
              <w:spacing w:after="0"/>
              <w:jc w:val="center"/>
            </w:pPr>
            <w:r>
              <w:t>6.77</w:t>
            </w:r>
          </w:p>
        </w:tc>
        <w:tc>
          <w:tcPr>
            <w:tcW w:w="1513" w:type="dxa"/>
            <w:vAlign w:val="center"/>
          </w:tcPr>
          <w:p w14:paraId="2E3C2B49" w14:textId="77777777" w:rsidR="00F95ED9" w:rsidRDefault="00F95ED9" w:rsidP="008B7C47">
            <w:pPr>
              <w:spacing w:after="0"/>
              <w:jc w:val="center"/>
            </w:pPr>
            <w:r>
              <w:t>7.54</w:t>
            </w:r>
          </w:p>
        </w:tc>
        <w:tc>
          <w:tcPr>
            <w:tcW w:w="1524" w:type="dxa"/>
            <w:vAlign w:val="center"/>
          </w:tcPr>
          <w:p w14:paraId="555559FF" w14:textId="77777777" w:rsidR="00F95ED9" w:rsidRDefault="00F95ED9" w:rsidP="008B7C47">
            <w:pPr>
              <w:spacing w:after="0"/>
              <w:jc w:val="center"/>
            </w:pPr>
            <w:r>
              <w:t>3.25</w:t>
            </w:r>
          </w:p>
        </w:tc>
      </w:tr>
      <w:tr w:rsidR="00F95ED9" w14:paraId="07340CE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DEE6685" w14:textId="77777777" w:rsidR="00F95ED9" w:rsidRDefault="00F95ED9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DDFF0D5" w14:textId="77777777" w:rsidR="00F95ED9" w:rsidRDefault="00F95ED9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326E03D" w14:textId="77777777" w:rsidR="00F95ED9" w:rsidRDefault="00F95ED9" w:rsidP="008B7C47">
            <w:pPr>
              <w:spacing w:after="0"/>
              <w:jc w:val="center"/>
            </w:pPr>
            <w:r>
              <w:t>7.93</w:t>
            </w:r>
          </w:p>
        </w:tc>
        <w:tc>
          <w:tcPr>
            <w:tcW w:w="1513" w:type="dxa"/>
            <w:vAlign w:val="center"/>
          </w:tcPr>
          <w:p w14:paraId="15755B3B" w14:textId="77777777" w:rsidR="00F95ED9" w:rsidRDefault="00F95ED9" w:rsidP="008B7C47">
            <w:pPr>
              <w:spacing w:after="0"/>
              <w:jc w:val="center"/>
            </w:pPr>
            <w:r>
              <w:t>8.20</w:t>
            </w:r>
          </w:p>
        </w:tc>
        <w:tc>
          <w:tcPr>
            <w:tcW w:w="1524" w:type="dxa"/>
            <w:vAlign w:val="center"/>
          </w:tcPr>
          <w:p w14:paraId="52399C75" w14:textId="77777777" w:rsidR="00F95ED9" w:rsidRDefault="00F95ED9" w:rsidP="008B7C47">
            <w:pPr>
              <w:spacing w:after="0"/>
              <w:jc w:val="center"/>
            </w:pPr>
            <w:r>
              <w:t>3.54</w:t>
            </w:r>
          </w:p>
        </w:tc>
      </w:tr>
      <w:tr w:rsidR="00F95ED9" w14:paraId="23564C5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2E07A18" w14:textId="77777777" w:rsidR="00F95ED9" w:rsidRDefault="00F95ED9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8B8EC0C" w14:textId="77777777" w:rsidR="00F95ED9" w:rsidRDefault="00F95ED9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9444F9D" w14:textId="77777777" w:rsidR="00F95ED9" w:rsidRDefault="00F95ED9" w:rsidP="008B7C47">
            <w:pPr>
              <w:spacing w:after="0"/>
              <w:jc w:val="center"/>
            </w:pPr>
            <w:r>
              <w:t>4.10</w:t>
            </w:r>
          </w:p>
        </w:tc>
        <w:tc>
          <w:tcPr>
            <w:tcW w:w="1513" w:type="dxa"/>
            <w:vAlign w:val="center"/>
          </w:tcPr>
          <w:p w14:paraId="2CAF3046" w14:textId="77777777" w:rsidR="00F95ED9" w:rsidRDefault="00F95ED9" w:rsidP="008B7C47">
            <w:pPr>
              <w:spacing w:after="0"/>
              <w:jc w:val="center"/>
            </w:pPr>
            <w:r>
              <w:t>3.17</w:t>
            </w:r>
          </w:p>
        </w:tc>
        <w:tc>
          <w:tcPr>
            <w:tcW w:w="1524" w:type="dxa"/>
            <w:vAlign w:val="center"/>
          </w:tcPr>
          <w:p w14:paraId="57DBB908" w14:textId="77777777" w:rsidR="00F95ED9" w:rsidRDefault="00F95ED9" w:rsidP="008B7C47">
            <w:pPr>
              <w:spacing w:after="0"/>
              <w:jc w:val="center"/>
            </w:pPr>
            <w:r>
              <w:t>1.32</w:t>
            </w:r>
          </w:p>
        </w:tc>
      </w:tr>
      <w:tr w:rsidR="00F95ED9" w14:paraId="5B5379A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0BA5BD3" w14:textId="77777777" w:rsidR="00F95ED9" w:rsidRDefault="00F95ED9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861816C" w14:textId="77777777" w:rsidR="00F95ED9" w:rsidRDefault="00F95ED9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FAEE8EB" w14:textId="77777777" w:rsidR="00F95ED9" w:rsidRDefault="00F95ED9" w:rsidP="008B7C47">
            <w:pPr>
              <w:spacing w:after="0"/>
              <w:jc w:val="center"/>
            </w:pPr>
            <w:r>
              <w:t>2.61</w:t>
            </w:r>
          </w:p>
        </w:tc>
        <w:tc>
          <w:tcPr>
            <w:tcW w:w="1513" w:type="dxa"/>
            <w:vAlign w:val="center"/>
          </w:tcPr>
          <w:p w14:paraId="542A73A9" w14:textId="77777777" w:rsidR="00F95ED9" w:rsidRDefault="00F95ED9" w:rsidP="008B7C47">
            <w:pPr>
              <w:spacing w:after="0"/>
              <w:jc w:val="center"/>
            </w:pPr>
            <w:r>
              <w:t>2.87</w:t>
            </w:r>
          </w:p>
        </w:tc>
        <w:tc>
          <w:tcPr>
            <w:tcW w:w="1524" w:type="dxa"/>
            <w:vAlign w:val="center"/>
          </w:tcPr>
          <w:p w14:paraId="7BA3F0A2" w14:textId="77777777" w:rsidR="00F95ED9" w:rsidRDefault="00F95ED9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C6FC162" w14:textId="77777777" w:rsidR="00F95ED9" w:rsidRDefault="00F95ED9" w:rsidP="00F95ED9"/>
    <w:p w14:paraId="565A96C8" w14:textId="1E397ADF" w:rsidR="00F95ED9" w:rsidRDefault="00F95ED9" w:rsidP="00F95ED9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31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95ED9" w14:paraId="17D7480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C5749C0" w14:textId="77777777" w:rsidR="00F95ED9" w:rsidRDefault="00F95ED9" w:rsidP="008B7C47">
            <w:pPr>
              <w:spacing w:after="0"/>
              <w:jc w:val="center"/>
            </w:pPr>
            <w:r>
              <w:t>Test nummer: 31</w:t>
            </w:r>
          </w:p>
        </w:tc>
        <w:tc>
          <w:tcPr>
            <w:tcW w:w="914" w:type="dxa"/>
            <w:vMerge w:val="restart"/>
            <w:vAlign w:val="center"/>
          </w:tcPr>
          <w:p w14:paraId="6BB53572" w14:textId="77777777" w:rsidR="00F95ED9" w:rsidRDefault="00F95ED9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1D0496E" w14:textId="77777777" w:rsidR="00F95ED9" w:rsidRDefault="00F95ED9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E9DD3E8" w14:textId="77777777" w:rsidR="00F95ED9" w:rsidRDefault="00F95ED9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F95ED9" w14:paraId="361D1227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8F3A2E4" w14:textId="77777777" w:rsidR="00F95ED9" w:rsidRDefault="00F95ED9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5BCD6F2" w14:textId="77777777" w:rsidR="00F95ED9" w:rsidRDefault="00F95ED9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88F051D" w14:textId="77777777" w:rsidR="00F95ED9" w:rsidRDefault="00F95ED9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1C40579" w14:textId="77777777" w:rsidR="00F95ED9" w:rsidRDefault="00F95ED9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812C7EC" w14:textId="77777777" w:rsidR="00F95ED9" w:rsidRDefault="00F95ED9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38CA830" w14:textId="77777777" w:rsidR="00F95ED9" w:rsidRDefault="00F95ED9" w:rsidP="008B7C47">
            <w:pPr>
              <w:spacing w:after="0"/>
              <w:jc w:val="center"/>
            </w:pPr>
            <w:r>
              <w:t>Max</w:t>
            </w:r>
          </w:p>
        </w:tc>
      </w:tr>
      <w:tr w:rsidR="00F95ED9" w14:paraId="5FDA896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44E3E68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8BCE643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1DA60F3" w14:textId="77777777" w:rsidR="00F95ED9" w:rsidRDefault="00F95ED9" w:rsidP="008B7C47">
            <w:pPr>
              <w:spacing w:after="0"/>
              <w:jc w:val="center"/>
            </w:pPr>
            <w:r>
              <w:t>48.4</w:t>
            </w:r>
          </w:p>
        </w:tc>
        <w:tc>
          <w:tcPr>
            <w:tcW w:w="856" w:type="dxa"/>
            <w:vAlign w:val="center"/>
          </w:tcPr>
          <w:p w14:paraId="51C5FE21" w14:textId="77777777" w:rsidR="00F95ED9" w:rsidRDefault="00F95ED9" w:rsidP="008B7C47">
            <w:pPr>
              <w:spacing w:after="0"/>
              <w:jc w:val="center"/>
            </w:pPr>
            <w:r>
              <w:t>51.2</w:t>
            </w:r>
          </w:p>
        </w:tc>
        <w:tc>
          <w:tcPr>
            <w:tcW w:w="718" w:type="dxa"/>
            <w:vAlign w:val="center"/>
          </w:tcPr>
          <w:p w14:paraId="33B30624" w14:textId="77777777" w:rsidR="00F95ED9" w:rsidRDefault="00F95ED9" w:rsidP="008B7C47">
            <w:pPr>
              <w:spacing w:after="0"/>
              <w:jc w:val="center"/>
            </w:pPr>
            <w:r>
              <w:t>48.2</w:t>
            </w:r>
          </w:p>
        </w:tc>
        <w:tc>
          <w:tcPr>
            <w:tcW w:w="795" w:type="dxa"/>
            <w:vAlign w:val="center"/>
          </w:tcPr>
          <w:p w14:paraId="75FF57DC" w14:textId="77777777" w:rsidR="00F95ED9" w:rsidRDefault="00F95ED9" w:rsidP="008B7C47">
            <w:pPr>
              <w:spacing w:after="0"/>
              <w:jc w:val="center"/>
            </w:pPr>
            <w:r>
              <w:t>50.9</w:t>
            </w:r>
          </w:p>
        </w:tc>
      </w:tr>
      <w:tr w:rsidR="00F95ED9" w14:paraId="13F3C2D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DD5552F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C31CB15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D48CAC1" w14:textId="77777777" w:rsidR="00F95ED9" w:rsidRDefault="00F95ED9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6C973E0E" w14:textId="77777777" w:rsidR="00F95ED9" w:rsidRDefault="00F95ED9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01348751" w14:textId="77777777" w:rsidR="00F95ED9" w:rsidRDefault="00F95ED9" w:rsidP="008B7C47">
            <w:pPr>
              <w:spacing w:after="0"/>
              <w:jc w:val="center"/>
            </w:pPr>
            <w:r>
              <w:t>56.5</w:t>
            </w:r>
          </w:p>
        </w:tc>
        <w:tc>
          <w:tcPr>
            <w:tcW w:w="795" w:type="dxa"/>
            <w:vAlign w:val="center"/>
          </w:tcPr>
          <w:p w14:paraId="5737D503" w14:textId="77777777" w:rsidR="00F95ED9" w:rsidRDefault="00F95ED9" w:rsidP="008B7C47">
            <w:pPr>
              <w:spacing w:after="0"/>
              <w:jc w:val="center"/>
            </w:pPr>
            <w:r>
              <w:t>60.5</w:t>
            </w:r>
          </w:p>
        </w:tc>
      </w:tr>
      <w:tr w:rsidR="00F95ED9" w14:paraId="60872D8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9865C85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2980674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D3C4318" w14:textId="77777777" w:rsidR="00F95ED9" w:rsidRDefault="00F95ED9" w:rsidP="008B7C47">
            <w:pPr>
              <w:spacing w:after="0"/>
              <w:jc w:val="center"/>
            </w:pPr>
            <w:r>
              <w:t>26.0</w:t>
            </w:r>
          </w:p>
        </w:tc>
        <w:tc>
          <w:tcPr>
            <w:tcW w:w="856" w:type="dxa"/>
            <w:vAlign w:val="center"/>
          </w:tcPr>
          <w:p w14:paraId="2BE6B6FB" w14:textId="77777777" w:rsidR="00F95ED9" w:rsidRDefault="00F95ED9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D067BB2" w14:textId="77777777" w:rsidR="00F95ED9" w:rsidRDefault="00F95ED9" w:rsidP="008B7C47">
            <w:pPr>
              <w:spacing w:after="0"/>
              <w:jc w:val="center"/>
            </w:pPr>
            <w:r>
              <w:t>26.4</w:t>
            </w:r>
          </w:p>
        </w:tc>
        <w:tc>
          <w:tcPr>
            <w:tcW w:w="795" w:type="dxa"/>
            <w:vAlign w:val="center"/>
          </w:tcPr>
          <w:p w14:paraId="0CC44491" w14:textId="77777777" w:rsidR="00F95ED9" w:rsidRDefault="00F95ED9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C12E8DF" w14:textId="77777777" w:rsidR="004475C5" w:rsidRDefault="004475C5" w:rsidP="004475C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41BF962" wp14:editId="567F7B29">
            <wp:extent cx="5753100" cy="6257925"/>
            <wp:effectExtent l="0" t="0" r="0" b="9525"/>
            <wp:docPr id="737562055" name="Bil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270" w14:textId="0B39DE56" w:rsidR="004475C5" w:rsidRDefault="004475C5" w:rsidP="004475C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31</w:t>
      </w:r>
    </w:p>
    <w:p w14:paraId="61BD0BE7" w14:textId="77777777" w:rsidR="000D3EBD" w:rsidRDefault="002B79EC" w:rsidP="000D3EBD">
      <w:pPr>
        <w:keepNext/>
        <w:spacing w:after="160" w:line="259" w:lineRule="auto"/>
        <w:jc w:val="center"/>
      </w:pPr>
      <w:r>
        <w:br w:type="page"/>
      </w:r>
      <w:r w:rsidR="000D3EBD">
        <w:rPr>
          <w:noProof/>
        </w:rPr>
        <w:lastRenderedPageBreak/>
        <w:drawing>
          <wp:inline distT="0" distB="0" distL="0" distR="0" wp14:anchorId="4C788660" wp14:editId="7819CE7C">
            <wp:extent cx="5753100" cy="6267450"/>
            <wp:effectExtent l="0" t="0" r="0" b="0"/>
            <wp:docPr id="2095700552" name="Bil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8E9A" w14:textId="77AB4B94" w:rsidR="002B79EC" w:rsidRDefault="000D3EBD" w:rsidP="000D3EB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31</w:t>
      </w:r>
    </w:p>
    <w:p w14:paraId="556C1036" w14:textId="77777777" w:rsidR="00223E6C" w:rsidRDefault="00223E6C" w:rsidP="00223E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63FB83" wp14:editId="761168E2">
            <wp:extent cx="8068372" cy="4381500"/>
            <wp:effectExtent l="0" t="4445" r="4445" b="4445"/>
            <wp:docPr id="916036800" name="Bil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4537" cy="43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C7F4" w14:textId="2C64A96D" w:rsidR="00BC014D" w:rsidRDefault="00223E6C" w:rsidP="00223E6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31</w:t>
      </w:r>
    </w:p>
    <w:p w14:paraId="13696824" w14:textId="087F621D" w:rsidR="00BC014D" w:rsidRPr="00E26D95" w:rsidRDefault="00BC014D" w:rsidP="00BC014D">
      <w:pPr>
        <w:pStyle w:val="Overskrift2"/>
      </w:pPr>
      <w:bookmarkStart w:id="37" w:name="_Toc196065062"/>
      <w:r>
        <w:lastRenderedPageBreak/>
        <w:t>Test nr 34</w:t>
      </w:r>
      <w:bookmarkEnd w:id="37"/>
    </w:p>
    <w:p w14:paraId="3A89B644" w14:textId="3C0BD45D" w:rsidR="00B67C81" w:rsidRDefault="00B67C81" w:rsidP="00B67C8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34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B67C81" w14:paraId="09BFD14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0223415" w14:textId="77777777" w:rsidR="00B67C81" w:rsidRDefault="00B67C81" w:rsidP="008B7C47">
            <w:pPr>
              <w:spacing w:after="0"/>
              <w:jc w:val="center"/>
            </w:pPr>
            <w:r>
              <w:t>Test nummer: 34</w:t>
            </w:r>
          </w:p>
        </w:tc>
        <w:tc>
          <w:tcPr>
            <w:tcW w:w="1158" w:type="dxa"/>
            <w:vAlign w:val="center"/>
          </w:tcPr>
          <w:p w14:paraId="4B34DA40" w14:textId="77777777" w:rsidR="00B67C81" w:rsidRDefault="00B67C8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45A5B42C" w14:textId="77777777" w:rsidR="00B67C81" w:rsidRDefault="00B67C8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0FDDD8C" w14:textId="77777777" w:rsidR="00B67C81" w:rsidRDefault="00B67C81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628E401" w14:textId="77777777" w:rsidR="00B67C81" w:rsidRDefault="00B67C81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B67C81" w14:paraId="5423698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ECC911C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8E7A81E" w14:textId="77777777" w:rsidR="00B67C81" w:rsidRDefault="00B67C81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A2946EC" w14:textId="77777777" w:rsidR="00B67C81" w:rsidRDefault="00B67C81" w:rsidP="008B7C47">
            <w:pPr>
              <w:spacing w:after="0"/>
              <w:jc w:val="center"/>
            </w:pPr>
            <w:r>
              <w:t>6.46</w:t>
            </w:r>
          </w:p>
        </w:tc>
        <w:tc>
          <w:tcPr>
            <w:tcW w:w="1513" w:type="dxa"/>
            <w:vAlign w:val="center"/>
          </w:tcPr>
          <w:p w14:paraId="7C92C0E2" w14:textId="77777777" w:rsidR="00B67C81" w:rsidRDefault="00B67C81" w:rsidP="008B7C47">
            <w:pPr>
              <w:spacing w:after="0"/>
              <w:jc w:val="center"/>
            </w:pPr>
            <w:r>
              <w:t>7.18</w:t>
            </w:r>
          </w:p>
        </w:tc>
        <w:tc>
          <w:tcPr>
            <w:tcW w:w="1524" w:type="dxa"/>
            <w:vAlign w:val="center"/>
          </w:tcPr>
          <w:p w14:paraId="24FE8AE6" w14:textId="77777777" w:rsidR="00B67C81" w:rsidRDefault="00B67C81" w:rsidP="008B7C47">
            <w:pPr>
              <w:spacing w:after="0"/>
              <w:jc w:val="center"/>
            </w:pPr>
            <w:r>
              <w:t>3.50</w:t>
            </w:r>
          </w:p>
        </w:tc>
      </w:tr>
      <w:tr w:rsidR="00B67C81" w14:paraId="2D1D98E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D934C6F" w14:textId="77777777" w:rsidR="00B67C81" w:rsidRDefault="00B67C81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6E81E9B" w14:textId="77777777" w:rsidR="00B67C81" w:rsidRDefault="00B67C81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1EB09E2" w14:textId="77777777" w:rsidR="00B67C81" w:rsidRDefault="00B67C81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13" w:type="dxa"/>
            <w:vAlign w:val="center"/>
          </w:tcPr>
          <w:p w14:paraId="40E6FA52" w14:textId="77777777" w:rsidR="00B67C81" w:rsidRDefault="00B67C81" w:rsidP="008B7C47">
            <w:pPr>
              <w:spacing w:after="0"/>
              <w:jc w:val="center"/>
            </w:pPr>
            <w:r>
              <w:t>7.78</w:t>
            </w:r>
          </w:p>
        </w:tc>
        <w:tc>
          <w:tcPr>
            <w:tcW w:w="1524" w:type="dxa"/>
            <w:vAlign w:val="center"/>
          </w:tcPr>
          <w:p w14:paraId="781DDFBF" w14:textId="77777777" w:rsidR="00B67C81" w:rsidRDefault="00B67C81" w:rsidP="008B7C47">
            <w:pPr>
              <w:spacing w:after="0"/>
              <w:jc w:val="center"/>
            </w:pPr>
            <w:r>
              <w:t>3.87</w:t>
            </w:r>
          </w:p>
        </w:tc>
      </w:tr>
      <w:tr w:rsidR="00B67C81" w14:paraId="7F9D4AE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3807D5C" w14:textId="77777777" w:rsidR="00B67C81" w:rsidRDefault="00B67C81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3561447" w14:textId="77777777" w:rsidR="00B67C81" w:rsidRDefault="00B67C81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2854CA2D" w14:textId="77777777" w:rsidR="00B67C81" w:rsidRDefault="00B67C81" w:rsidP="008B7C47">
            <w:pPr>
              <w:spacing w:after="0"/>
              <w:jc w:val="center"/>
            </w:pPr>
            <w:r>
              <w:t>3.89</w:t>
            </w:r>
          </w:p>
        </w:tc>
        <w:tc>
          <w:tcPr>
            <w:tcW w:w="1513" w:type="dxa"/>
            <w:vAlign w:val="center"/>
          </w:tcPr>
          <w:p w14:paraId="57DCE6C7" w14:textId="77777777" w:rsidR="00B67C81" w:rsidRDefault="00B67C81" w:rsidP="008B7C47">
            <w:pPr>
              <w:spacing w:after="0"/>
              <w:jc w:val="center"/>
            </w:pPr>
            <w:r>
              <w:t>2.93</w:t>
            </w:r>
          </w:p>
        </w:tc>
        <w:tc>
          <w:tcPr>
            <w:tcW w:w="1524" w:type="dxa"/>
            <w:vAlign w:val="center"/>
          </w:tcPr>
          <w:p w14:paraId="508E569B" w14:textId="77777777" w:rsidR="00B67C81" w:rsidRDefault="00B67C81" w:rsidP="008B7C47">
            <w:pPr>
              <w:spacing w:after="0"/>
              <w:jc w:val="center"/>
            </w:pPr>
            <w:r>
              <w:t>1.57</w:t>
            </w:r>
          </w:p>
        </w:tc>
      </w:tr>
      <w:tr w:rsidR="00B67C81" w14:paraId="4E73D64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04E7A05" w14:textId="77777777" w:rsidR="00B67C81" w:rsidRDefault="00B67C81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DABFB63" w14:textId="77777777" w:rsidR="00B67C81" w:rsidRDefault="00B67C81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9D8028B" w14:textId="77777777" w:rsidR="00B67C81" w:rsidRDefault="00B67C81" w:rsidP="008B7C47">
            <w:pPr>
              <w:spacing w:after="0"/>
              <w:jc w:val="center"/>
            </w:pPr>
            <w:r>
              <w:t>3.49</w:t>
            </w:r>
          </w:p>
        </w:tc>
        <w:tc>
          <w:tcPr>
            <w:tcW w:w="1513" w:type="dxa"/>
            <w:vAlign w:val="center"/>
          </w:tcPr>
          <w:p w14:paraId="6EE678D1" w14:textId="77777777" w:rsidR="00B67C81" w:rsidRDefault="00B67C81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24" w:type="dxa"/>
            <w:vAlign w:val="center"/>
          </w:tcPr>
          <w:p w14:paraId="1AB5E08A" w14:textId="77777777" w:rsidR="00B67C81" w:rsidRDefault="00B67C81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CF0ABA6" w14:textId="77777777" w:rsidR="00B67C81" w:rsidRDefault="00B67C81" w:rsidP="00B67C81"/>
    <w:p w14:paraId="47F5E62E" w14:textId="2D4AFC32" w:rsidR="00B67C81" w:rsidRDefault="00B67C81" w:rsidP="00B67C8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34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B67C81" w14:paraId="3914A1F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F8C5B9C" w14:textId="77777777" w:rsidR="00B67C81" w:rsidRDefault="00B67C81" w:rsidP="008B7C47">
            <w:pPr>
              <w:spacing w:after="0"/>
              <w:jc w:val="center"/>
            </w:pPr>
            <w:r>
              <w:t>Test nummer: 34</w:t>
            </w:r>
          </w:p>
        </w:tc>
        <w:tc>
          <w:tcPr>
            <w:tcW w:w="914" w:type="dxa"/>
            <w:vMerge w:val="restart"/>
            <w:vAlign w:val="center"/>
          </w:tcPr>
          <w:p w14:paraId="06A354E7" w14:textId="77777777" w:rsidR="00B67C81" w:rsidRDefault="00B67C8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2FCE49B" w14:textId="77777777" w:rsidR="00B67C81" w:rsidRDefault="00B67C8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ADADB1B" w14:textId="77777777" w:rsidR="00B67C81" w:rsidRDefault="00B67C81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B67C81" w14:paraId="25A8A381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796E7BB" w14:textId="77777777" w:rsidR="00B67C81" w:rsidRDefault="00B67C81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344F110" w14:textId="77777777" w:rsidR="00B67C81" w:rsidRDefault="00B67C81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6E0BD85" w14:textId="77777777" w:rsidR="00B67C81" w:rsidRDefault="00B67C8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6D34E77" w14:textId="77777777" w:rsidR="00B67C81" w:rsidRDefault="00B67C81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375F915" w14:textId="77777777" w:rsidR="00B67C81" w:rsidRDefault="00B67C8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FE169E8" w14:textId="77777777" w:rsidR="00B67C81" w:rsidRDefault="00B67C81" w:rsidP="008B7C47">
            <w:pPr>
              <w:spacing w:after="0"/>
              <w:jc w:val="center"/>
            </w:pPr>
            <w:r>
              <w:t>Max</w:t>
            </w:r>
          </w:p>
        </w:tc>
      </w:tr>
      <w:tr w:rsidR="00B67C81" w14:paraId="4FA7B26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1954482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672155A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AA0DA3" w14:textId="77777777" w:rsidR="00B67C81" w:rsidRDefault="00B67C81" w:rsidP="008B7C47">
            <w:pPr>
              <w:spacing w:after="0"/>
              <w:jc w:val="center"/>
            </w:pPr>
            <w:r>
              <w:t>49.6</w:t>
            </w:r>
          </w:p>
        </w:tc>
        <w:tc>
          <w:tcPr>
            <w:tcW w:w="856" w:type="dxa"/>
            <w:vAlign w:val="center"/>
          </w:tcPr>
          <w:p w14:paraId="33DA0E4B" w14:textId="77777777" w:rsidR="00B67C81" w:rsidRDefault="00B67C81" w:rsidP="008B7C47">
            <w:pPr>
              <w:spacing w:after="0"/>
              <w:jc w:val="center"/>
            </w:pPr>
            <w:r>
              <w:t>52.6</w:t>
            </w:r>
          </w:p>
        </w:tc>
        <w:tc>
          <w:tcPr>
            <w:tcW w:w="718" w:type="dxa"/>
            <w:vAlign w:val="center"/>
          </w:tcPr>
          <w:p w14:paraId="4F63122F" w14:textId="77777777" w:rsidR="00B67C81" w:rsidRDefault="00B67C81" w:rsidP="008B7C47">
            <w:pPr>
              <w:spacing w:after="0"/>
              <w:jc w:val="center"/>
            </w:pPr>
            <w:r>
              <w:t>49.1</w:t>
            </w:r>
          </w:p>
        </w:tc>
        <w:tc>
          <w:tcPr>
            <w:tcW w:w="795" w:type="dxa"/>
            <w:vAlign w:val="center"/>
          </w:tcPr>
          <w:p w14:paraId="26BD8518" w14:textId="77777777" w:rsidR="00B67C81" w:rsidRDefault="00B67C81" w:rsidP="008B7C47">
            <w:pPr>
              <w:spacing w:after="0"/>
              <w:jc w:val="center"/>
            </w:pPr>
            <w:r>
              <w:t>61.4</w:t>
            </w:r>
          </w:p>
        </w:tc>
      </w:tr>
      <w:tr w:rsidR="00B67C81" w14:paraId="3186A9B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F73D43C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9A1F230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4D506F5" w14:textId="77777777" w:rsidR="00B67C81" w:rsidRDefault="00B67C81" w:rsidP="008B7C47">
            <w:pPr>
              <w:spacing w:after="0"/>
              <w:jc w:val="center"/>
            </w:pPr>
            <w:r>
              <w:t>57.5</w:t>
            </w:r>
          </w:p>
        </w:tc>
        <w:tc>
          <w:tcPr>
            <w:tcW w:w="856" w:type="dxa"/>
            <w:vAlign w:val="center"/>
          </w:tcPr>
          <w:p w14:paraId="5B78D7F1" w14:textId="77777777" w:rsidR="00B67C81" w:rsidRDefault="00B67C81" w:rsidP="008B7C47">
            <w:pPr>
              <w:spacing w:after="0"/>
              <w:jc w:val="center"/>
            </w:pPr>
            <w:r>
              <w:t>51.9</w:t>
            </w:r>
          </w:p>
        </w:tc>
        <w:tc>
          <w:tcPr>
            <w:tcW w:w="718" w:type="dxa"/>
            <w:vAlign w:val="center"/>
          </w:tcPr>
          <w:p w14:paraId="46012AD1" w14:textId="77777777" w:rsidR="00B67C81" w:rsidRDefault="00B67C81" w:rsidP="008B7C47">
            <w:pPr>
              <w:spacing w:after="0"/>
              <w:jc w:val="center"/>
            </w:pPr>
            <w:r>
              <w:t>57.0</w:t>
            </w:r>
          </w:p>
        </w:tc>
        <w:tc>
          <w:tcPr>
            <w:tcW w:w="795" w:type="dxa"/>
            <w:vAlign w:val="center"/>
          </w:tcPr>
          <w:p w14:paraId="35D46DD7" w14:textId="77777777" w:rsidR="00B67C81" w:rsidRDefault="00B67C81" w:rsidP="008B7C47">
            <w:pPr>
              <w:spacing w:after="0"/>
              <w:jc w:val="center"/>
            </w:pPr>
            <w:r>
              <w:t>60.9</w:t>
            </w:r>
          </w:p>
        </w:tc>
      </w:tr>
      <w:tr w:rsidR="00B67C81" w14:paraId="02C2127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62AD9A8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4ECD0A3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C0C9F16" w14:textId="77777777" w:rsidR="00B67C81" w:rsidRDefault="00B67C81" w:rsidP="008B7C47">
            <w:pPr>
              <w:spacing w:after="0"/>
              <w:jc w:val="center"/>
            </w:pPr>
            <w:r>
              <w:t>28.3</w:t>
            </w:r>
          </w:p>
        </w:tc>
        <w:tc>
          <w:tcPr>
            <w:tcW w:w="856" w:type="dxa"/>
            <w:vAlign w:val="center"/>
          </w:tcPr>
          <w:p w14:paraId="5B3FC65D" w14:textId="77777777" w:rsidR="00B67C81" w:rsidRDefault="00B67C81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8A9C08B" w14:textId="77777777" w:rsidR="00B67C81" w:rsidRDefault="00B67C81" w:rsidP="008B7C47">
            <w:pPr>
              <w:spacing w:after="0"/>
              <w:jc w:val="center"/>
            </w:pPr>
            <w:r>
              <w:t>28.5</w:t>
            </w:r>
          </w:p>
        </w:tc>
        <w:tc>
          <w:tcPr>
            <w:tcW w:w="795" w:type="dxa"/>
            <w:vAlign w:val="center"/>
          </w:tcPr>
          <w:p w14:paraId="634C5768" w14:textId="77777777" w:rsidR="00B67C81" w:rsidRDefault="00B67C81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A44CF9C" w14:textId="77777777" w:rsidR="00F748C5" w:rsidRDefault="00F748C5" w:rsidP="00F74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91AEE2" wp14:editId="53DA007B">
            <wp:extent cx="5753100" cy="6257925"/>
            <wp:effectExtent l="0" t="0" r="0" b="9525"/>
            <wp:docPr id="453983316" name="Bil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8CA2" w14:textId="7894E5CB" w:rsidR="00BC014D" w:rsidRDefault="00F748C5" w:rsidP="00F748C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34</w:t>
      </w:r>
    </w:p>
    <w:p w14:paraId="21D704F0" w14:textId="77777777" w:rsidR="00D531DA" w:rsidRDefault="00BC014D" w:rsidP="00D531DA">
      <w:pPr>
        <w:keepNext/>
        <w:spacing w:after="160" w:line="259" w:lineRule="auto"/>
        <w:jc w:val="center"/>
      </w:pPr>
      <w:r>
        <w:br w:type="page"/>
      </w:r>
      <w:r w:rsidR="00D531DA">
        <w:rPr>
          <w:noProof/>
        </w:rPr>
        <w:lastRenderedPageBreak/>
        <w:drawing>
          <wp:inline distT="0" distB="0" distL="0" distR="0" wp14:anchorId="30658DB4" wp14:editId="361DED02">
            <wp:extent cx="5743575" cy="6267450"/>
            <wp:effectExtent l="0" t="0" r="9525" b="0"/>
            <wp:docPr id="1378289292" name="Bil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5B34" w14:textId="0A33F22D" w:rsidR="00BC014D" w:rsidRDefault="00D531DA" w:rsidP="00D531D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34</w:t>
      </w:r>
    </w:p>
    <w:p w14:paraId="4CF1691E" w14:textId="77777777" w:rsidR="00F45286" w:rsidRDefault="00F45286" w:rsidP="00F4528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7B4AB0" wp14:editId="5DBB50A3">
            <wp:extent cx="8039100" cy="4365604"/>
            <wp:effectExtent l="8255" t="0" r="8255" b="8255"/>
            <wp:docPr id="319991193" name="Bil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8742" cy="43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BC45" w14:textId="068BABC2" w:rsidR="00D531DA" w:rsidRPr="00D531DA" w:rsidRDefault="00F45286" w:rsidP="00F4528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34</w:t>
      </w:r>
    </w:p>
    <w:p w14:paraId="370148BB" w14:textId="1B5F2D5F" w:rsidR="00BC014D" w:rsidRDefault="00BC014D" w:rsidP="00BC014D">
      <w:pPr>
        <w:pStyle w:val="Overskrift1"/>
      </w:pPr>
      <w:bookmarkStart w:id="38" w:name="_Toc196065063"/>
      <w:r>
        <w:lastRenderedPageBreak/>
        <w:t>Scenario 8</w:t>
      </w:r>
      <w:bookmarkEnd w:id="38"/>
    </w:p>
    <w:p w14:paraId="05BB9588" w14:textId="550AD4D3" w:rsidR="003E41F7" w:rsidRDefault="003E41F7" w:rsidP="003E41F7">
      <w:r>
        <w:t>Nøkkelverdier for scenario 8:</w:t>
      </w:r>
    </w:p>
    <w:p w14:paraId="08643404" w14:textId="00A8B9C0" w:rsidR="003E41F7" w:rsidRDefault="003E41F7" w:rsidP="003E41F7">
      <w:pPr>
        <w:pStyle w:val="Listeavsnitt"/>
        <w:numPr>
          <w:ilvl w:val="0"/>
          <w:numId w:val="11"/>
        </w:numPr>
      </w:pPr>
      <w:r>
        <w:t>Høy belastningsprofil</w:t>
      </w:r>
    </w:p>
    <w:p w14:paraId="072C1F82" w14:textId="77777777" w:rsidR="003E41F7" w:rsidRDefault="003E41F7" w:rsidP="003E41F7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00B39DDB" w14:textId="2697AC3C" w:rsidR="003E41F7" w:rsidRDefault="003E41F7" w:rsidP="003E41F7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3D133834" w14:textId="55654692" w:rsidR="00F45286" w:rsidRDefault="00F45286">
      <w:pPr>
        <w:spacing w:after="160" w:line="259" w:lineRule="auto"/>
      </w:pPr>
      <w:r>
        <w:br w:type="page"/>
      </w:r>
    </w:p>
    <w:p w14:paraId="29513624" w14:textId="77777777" w:rsidR="00F45286" w:rsidRPr="003E41F7" w:rsidRDefault="00F45286" w:rsidP="00F45286">
      <w:pPr>
        <w:pStyle w:val="Listeavsnitt"/>
      </w:pPr>
    </w:p>
    <w:p w14:paraId="474FF617" w14:textId="76E23AA9" w:rsidR="00BC014D" w:rsidRDefault="00BC014D" w:rsidP="00BC014D">
      <w:pPr>
        <w:pStyle w:val="Overskrift2"/>
      </w:pPr>
      <w:bookmarkStart w:id="39" w:name="_Toc196065064"/>
      <w:r>
        <w:t>Test nr 26</w:t>
      </w:r>
      <w:bookmarkEnd w:id="39"/>
    </w:p>
    <w:p w14:paraId="17F58B83" w14:textId="02D7632D" w:rsidR="00C37A4F" w:rsidRDefault="00C37A4F" w:rsidP="00C37A4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098C">
        <w:t>Effektdata fra referansetest 2</w:t>
      </w:r>
      <w:r>
        <w:t>6</w:t>
      </w:r>
      <w:r w:rsidRPr="000F098C">
        <w:t xml:space="preserve">, </w:t>
      </w:r>
      <w:r>
        <w:t>høy</w:t>
      </w:r>
      <w:r w:rsidRPr="000F098C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37A4F" w14:paraId="783424B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1F5D830" w14:textId="77777777" w:rsidR="00C37A4F" w:rsidRDefault="00C37A4F" w:rsidP="008B7C47">
            <w:pPr>
              <w:spacing w:after="0"/>
              <w:jc w:val="center"/>
            </w:pPr>
            <w:r>
              <w:t>Test nummer: 26</w:t>
            </w:r>
          </w:p>
        </w:tc>
        <w:tc>
          <w:tcPr>
            <w:tcW w:w="1158" w:type="dxa"/>
            <w:vAlign w:val="center"/>
          </w:tcPr>
          <w:p w14:paraId="0F737ABD" w14:textId="77777777" w:rsidR="00C37A4F" w:rsidRDefault="00C37A4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C385B35" w14:textId="77777777" w:rsidR="00C37A4F" w:rsidRDefault="00C37A4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90FE315" w14:textId="77777777" w:rsidR="00C37A4F" w:rsidRDefault="00C37A4F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878CDE" w14:textId="77777777" w:rsidR="00C37A4F" w:rsidRDefault="00C37A4F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37A4F" w14:paraId="5C1B7FD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3729639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DF9AC4C" w14:textId="77777777" w:rsidR="00C37A4F" w:rsidRDefault="00C37A4F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E53C42A" w14:textId="77777777" w:rsidR="00C37A4F" w:rsidRDefault="00C37A4F" w:rsidP="008B7C47">
            <w:pPr>
              <w:spacing w:after="0"/>
              <w:jc w:val="center"/>
            </w:pPr>
            <w:r>
              <w:t>7.44</w:t>
            </w:r>
          </w:p>
        </w:tc>
        <w:tc>
          <w:tcPr>
            <w:tcW w:w="1513" w:type="dxa"/>
            <w:vAlign w:val="center"/>
          </w:tcPr>
          <w:p w14:paraId="7E994FF4" w14:textId="77777777" w:rsidR="00C37A4F" w:rsidRDefault="00C37A4F" w:rsidP="008B7C47">
            <w:pPr>
              <w:spacing w:after="0"/>
              <w:jc w:val="center"/>
            </w:pPr>
            <w:r>
              <w:t>7.58</w:t>
            </w:r>
          </w:p>
        </w:tc>
        <w:tc>
          <w:tcPr>
            <w:tcW w:w="1524" w:type="dxa"/>
            <w:vAlign w:val="center"/>
          </w:tcPr>
          <w:p w14:paraId="5A9D3588" w14:textId="77777777" w:rsidR="00C37A4F" w:rsidRDefault="00C37A4F" w:rsidP="008B7C47">
            <w:pPr>
              <w:spacing w:after="0"/>
              <w:jc w:val="center"/>
            </w:pPr>
            <w:r>
              <w:t>4.31</w:t>
            </w:r>
          </w:p>
        </w:tc>
      </w:tr>
      <w:tr w:rsidR="00C37A4F" w14:paraId="541461D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604485A" w14:textId="77777777" w:rsidR="00C37A4F" w:rsidRDefault="00C37A4F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D587818" w14:textId="77777777" w:rsidR="00C37A4F" w:rsidRDefault="00C37A4F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603EA91" w14:textId="77777777" w:rsidR="00C37A4F" w:rsidRDefault="00C37A4F" w:rsidP="008B7C47">
            <w:pPr>
              <w:spacing w:after="0"/>
              <w:jc w:val="center"/>
            </w:pPr>
            <w:r>
              <w:t>8.73</w:t>
            </w:r>
          </w:p>
        </w:tc>
        <w:tc>
          <w:tcPr>
            <w:tcW w:w="1513" w:type="dxa"/>
            <w:vAlign w:val="center"/>
          </w:tcPr>
          <w:p w14:paraId="2F4A78D8" w14:textId="77777777" w:rsidR="00C37A4F" w:rsidRDefault="00C37A4F" w:rsidP="008B7C47">
            <w:pPr>
              <w:spacing w:after="0"/>
              <w:jc w:val="center"/>
            </w:pPr>
            <w:r>
              <w:t>8.25</w:t>
            </w:r>
          </w:p>
        </w:tc>
        <w:tc>
          <w:tcPr>
            <w:tcW w:w="1524" w:type="dxa"/>
            <w:vAlign w:val="center"/>
          </w:tcPr>
          <w:p w14:paraId="570ACAD6" w14:textId="77777777" w:rsidR="00C37A4F" w:rsidRDefault="00C37A4F" w:rsidP="008B7C47">
            <w:pPr>
              <w:spacing w:after="0"/>
              <w:jc w:val="center"/>
            </w:pPr>
            <w:r>
              <w:t>4.94</w:t>
            </w:r>
          </w:p>
        </w:tc>
      </w:tr>
      <w:tr w:rsidR="00C37A4F" w14:paraId="17B0294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F93BE2" w14:textId="77777777" w:rsidR="00C37A4F" w:rsidRDefault="00C37A4F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07B2657" w14:textId="77777777" w:rsidR="00C37A4F" w:rsidRDefault="00C37A4F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F7ABE42" w14:textId="77777777" w:rsidR="00C37A4F" w:rsidRDefault="00C37A4F" w:rsidP="008B7C47">
            <w:pPr>
              <w:spacing w:after="0"/>
              <w:jc w:val="center"/>
            </w:pPr>
            <w:r>
              <w:t>4.48</w:t>
            </w:r>
          </w:p>
        </w:tc>
        <w:tc>
          <w:tcPr>
            <w:tcW w:w="1513" w:type="dxa"/>
            <w:vAlign w:val="center"/>
          </w:tcPr>
          <w:p w14:paraId="62E1BE1F" w14:textId="77777777" w:rsidR="00C37A4F" w:rsidRDefault="00C37A4F" w:rsidP="008B7C47">
            <w:pPr>
              <w:spacing w:after="0"/>
              <w:jc w:val="center"/>
            </w:pPr>
            <w:r>
              <w:t>3.05</w:t>
            </w:r>
          </w:p>
        </w:tc>
        <w:tc>
          <w:tcPr>
            <w:tcW w:w="1524" w:type="dxa"/>
            <w:vAlign w:val="center"/>
          </w:tcPr>
          <w:p w14:paraId="0947846E" w14:textId="77777777" w:rsidR="00C37A4F" w:rsidRDefault="00C37A4F" w:rsidP="008B7C47">
            <w:pPr>
              <w:spacing w:after="0"/>
              <w:jc w:val="center"/>
            </w:pPr>
            <w:r>
              <w:t>2.36</w:t>
            </w:r>
          </w:p>
        </w:tc>
      </w:tr>
      <w:tr w:rsidR="00C37A4F" w14:paraId="42540A3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C2C8745" w14:textId="77777777" w:rsidR="00C37A4F" w:rsidRDefault="00C37A4F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34E5349" w14:textId="77777777" w:rsidR="00C37A4F" w:rsidRDefault="00C37A4F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EDDDC9A" w14:textId="77777777" w:rsidR="00C37A4F" w:rsidRDefault="00C37A4F" w:rsidP="008B7C47">
            <w:pPr>
              <w:spacing w:after="0"/>
              <w:jc w:val="center"/>
            </w:pPr>
            <w:r>
              <w:t>5.95</w:t>
            </w:r>
          </w:p>
        </w:tc>
        <w:tc>
          <w:tcPr>
            <w:tcW w:w="1513" w:type="dxa"/>
            <w:vAlign w:val="center"/>
          </w:tcPr>
          <w:p w14:paraId="0064EBEC" w14:textId="77777777" w:rsidR="00C37A4F" w:rsidRDefault="00C37A4F" w:rsidP="008B7C47">
            <w:pPr>
              <w:spacing w:after="0"/>
              <w:jc w:val="center"/>
            </w:pPr>
            <w:r>
              <w:t>5.83</w:t>
            </w:r>
          </w:p>
        </w:tc>
        <w:tc>
          <w:tcPr>
            <w:tcW w:w="1524" w:type="dxa"/>
            <w:vAlign w:val="center"/>
          </w:tcPr>
          <w:p w14:paraId="3ABB6665" w14:textId="77777777" w:rsidR="00C37A4F" w:rsidRDefault="00C37A4F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D1963FC" w14:textId="77777777" w:rsidR="00C37A4F" w:rsidRDefault="00C37A4F" w:rsidP="00C37A4F"/>
    <w:p w14:paraId="421D7943" w14:textId="2CFEB5DA" w:rsidR="00C37A4F" w:rsidRDefault="00C37A4F" w:rsidP="00C37A4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BB37EB">
        <w:t>Temperatur data fra referansetest 2</w:t>
      </w:r>
      <w:r>
        <w:t>6</w:t>
      </w:r>
      <w:r w:rsidRPr="00BB37EB">
        <w:t xml:space="preserve">, </w:t>
      </w:r>
      <w:r>
        <w:t>høy</w:t>
      </w:r>
      <w:r w:rsidRPr="00BB37EB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C37A4F" w14:paraId="57ACD66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FC1DA73" w14:textId="77777777" w:rsidR="00C37A4F" w:rsidRDefault="00C37A4F" w:rsidP="008B7C47">
            <w:pPr>
              <w:spacing w:after="0"/>
              <w:jc w:val="center"/>
            </w:pPr>
            <w:r>
              <w:t>Test nummer: 26</w:t>
            </w:r>
          </w:p>
        </w:tc>
        <w:tc>
          <w:tcPr>
            <w:tcW w:w="914" w:type="dxa"/>
            <w:vMerge w:val="restart"/>
            <w:vAlign w:val="center"/>
          </w:tcPr>
          <w:p w14:paraId="4AE6692F" w14:textId="77777777" w:rsidR="00C37A4F" w:rsidRDefault="00C37A4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45E1036" w14:textId="77777777" w:rsidR="00C37A4F" w:rsidRDefault="00C37A4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7A09CD1" w14:textId="77777777" w:rsidR="00C37A4F" w:rsidRDefault="00C37A4F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37A4F" w14:paraId="60994ADF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CAA8E35" w14:textId="77777777" w:rsidR="00C37A4F" w:rsidRDefault="00C37A4F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61E37BB" w14:textId="77777777" w:rsidR="00C37A4F" w:rsidRDefault="00C37A4F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04CEEC7" w14:textId="77777777" w:rsidR="00C37A4F" w:rsidRDefault="00C37A4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2712D13" w14:textId="77777777" w:rsidR="00C37A4F" w:rsidRDefault="00C37A4F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ADAF124" w14:textId="77777777" w:rsidR="00C37A4F" w:rsidRDefault="00C37A4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C61D79C" w14:textId="77777777" w:rsidR="00C37A4F" w:rsidRDefault="00C37A4F" w:rsidP="008B7C47">
            <w:pPr>
              <w:spacing w:after="0"/>
              <w:jc w:val="center"/>
            </w:pPr>
            <w:r>
              <w:t>Max</w:t>
            </w:r>
          </w:p>
        </w:tc>
      </w:tr>
      <w:tr w:rsidR="00C37A4F" w14:paraId="38568A7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3DA26A0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308AB42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E9EC271" w14:textId="77777777" w:rsidR="00C37A4F" w:rsidRDefault="00C37A4F" w:rsidP="008B7C47">
            <w:pPr>
              <w:spacing w:after="0"/>
              <w:jc w:val="center"/>
            </w:pPr>
            <w:r>
              <w:t>56.5</w:t>
            </w:r>
          </w:p>
        </w:tc>
        <w:tc>
          <w:tcPr>
            <w:tcW w:w="856" w:type="dxa"/>
            <w:vAlign w:val="center"/>
          </w:tcPr>
          <w:p w14:paraId="3B963D1F" w14:textId="77777777" w:rsidR="00C37A4F" w:rsidRDefault="00C37A4F" w:rsidP="008B7C47">
            <w:pPr>
              <w:spacing w:after="0"/>
              <w:jc w:val="center"/>
            </w:pPr>
            <w:r>
              <w:t>66.8</w:t>
            </w:r>
          </w:p>
        </w:tc>
        <w:tc>
          <w:tcPr>
            <w:tcW w:w="718" w:type="dxa"/>
            <w:vAlign w:val="center"/>
          </w:tcPr>
          <w:p w14:paraId="0DB3A076" w14:textId="77777777" w:rsidR="00C37A4F" w:rsidRDefault="00C37A4F" w:rsidP="008B7C47">
            <w:pPr>
              <w:spacing w:after="0"/>
              <w:jc w:val="center"/>
            </w:pPr>
            <w:r>
              <w:t>53.2</w:t>
            </w:r>
          </w:p>
        </w:tc>
        <w:tc>
          <w:tcPr>
            <w:tcW w:w="795" w:type="dxa"/>
            <w:vAlign w:val="center"/>
          </w:tcPr>
          <w:p w14:paraId="3F1F8C4F" w14:textId="77777777" w:rsidR="00C37A4F" w:rsidRDefault="00C37A4F" w:rsidP="008B7C47">
            <w:pPr>
              <w:spacing w:after="0"/>
              <w:jc w:val="center"/>
            </w:pPr>
            <w:r>
              <w:t>62.6</w:t>
            </w:r>
          </w:p>
        </w:tc>
      </w:tr>
      <w:tr w:rsidR="00C37A4F" w14:paraId="4FE7D23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B09DF6C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4CD3249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F0F04B0" w14:textId="77777777" w:rsidR="00C37A4F" w:rsidRDefault="00C37A4F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856" w:type="dxa"/>
            <w:vAlign w:val="center"/>
          </w:tcPr>
          <w:p w14:paraId="7E33E2F9" w14:textId="77777777" w:rsidR="00C37A4F" w:rsidRDefault="00C37A4F" w:rsidP="008B7C47">
            <w:pPr>
              <w:spacing w:after="0"/>
              <w:jc w:val="center"/>
            </w:pPr>
            <w:r>
              <w:t>80.3</w:t>
            </w:r>
          </w:p>
        </w:tc>
        <w:tc>
          <w:tcPr>
            <w:tcW w:w="718" w:type="dxa"/>
            <w:vAlign w:val="center"/>
          </w:tcPr>
          <w:p w14:paraId="27976138" w14:textId="77777777" w:rsidR="00C37A4F" w:rsidRDefault="00C37A4F" w:rsidP="008B7C47">
            <w:pPr>
              <w:spacing w:after="0"/>
              <w:jc w:val="center"/>
            </w:pPr>
            <w:r>
              <w:t>62.2</w:t>
            </w:r>
          </w:p>
        </w:tc>
        <w:tc>
          <w:tcPr>
            <w:tcW w:w="795" w:type="dxa"/>
            <w:vAlign w:val="center"/>
          </w:tcPr>
          <w:p w14:paraId="7579776F" w14:textId="77777777" w:rsidR="00C37A4F" w:rsidRDefault="00C37A4F" w:rsidP="008B7C47">
            <w:pPr>
              <w:spacing w:after="0"/>
              <w:jc w:val="center"/>
            </w:pPr>
            <w:r>
              <w:t>75.2</w:t>
            </w:r>
          </w:p>
        </w:tc>
      </w:tr>
      <w:tr w:rsidR="00C37A4F" w14:paraId="15057B6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B78493F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09EB162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307B8A0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5A427231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223B81D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F5B1A1B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D10BB0B" w14:textId="77777777" w:rsidR="00970E36" w:rsidRDefault="00970E36" w:rsidP="00970E3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37D9125" wp14:editId="037AA12B">
            <wp:extent cx="5762625" cy="6286500"/>
            <wp:effectExtent l="0" t="0" r="9525" b="0"/>
            <wp:docPr id="173697410" name="Bil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5835" w14:textId="5B231C1E" w:rsidR="00970E36" w:rsidRDefault="00970E36" w:rsidP="00970E3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26</w:t>
      </w:r>
    </w:p>
    <w:p w14:paraId="6A6E627D" w14:textId="77777777" w:rsidR="00CC7671" w:rsidRDefault="00CC7671" w:rsidP="00CC7671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3E10C6" wp14:editId="79ED6B62">
            <wp:extent cx="5743575" cy="6238875"/>
            <wp:effectExtent l="0" t="0" r="9525" b="9525"/>
            <wp:docPr id="926513714" name="Bil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3C10" w14:textId="56B6BDAB" w:rsidR="00CC7671" w:rsidRDefault="00CC7671" w:rsidP="00CC767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26</w:t>
      </w:r>
    </w:p>
    <w:p w14:paraId="05F789CE" w14:textId="77777777" w:rsidR="00987949" w:rsidRDefault="00987949" w:rsidP="009879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A910A5" wp14:editId="24AB612A">
            <wp:extent cx="7936867" cy="4302963"/>
            <wp:effectExtent l="7303" t="0" r="0" b="0"/>
            <wp:docPr id="892150421" name="Bil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770" cy="430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A71F" w14:textId="3637689C" w:rsidR="00F45286" w:rsidRDefault="00987949" w:rsidP="005F440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>Begrenserdata test 26</w:t>
      </w:r>
      <w:r w:rsidR="00F45286">
        <w:br w:type="page"/>
      </w:r>
    </w:p>
    <w:p w14:paraId="30264BBF" w14:textId="77777777" w:rsidR="00BC014D" w:rsidRPr="00E26D95" w:rsidRDefault="00BC014D" w:rsidP="00BC014D"/>
    <w:p w14:paraId="6B383723" w14:textId="46C89EE3" w:rsidR="00BC014D" w:rsidRDefault="00BC014D" w:rsidP="00BC014D">
      <w:pPr>
        <w:pStyle w:val="Overskrift2"/>
      </w:pPr>
      <w:bookmarkStart w:id="40" w:name="_Toc196065065"/>
      <w:r>
        <w:t>Test nr 29</w:t>
      </w:r>
      <w:bookmarkEnd w:id="40"/>
    </w:p>
    <w:p w14:paraId="534DD271" w14:textId="4C1436C3" w:rsidR="00C82710" w:rsidRDefault="00C82710" w:rsidP="00C8271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>Effektdata fra test 2</w:t>
      </w:r>
      <w:r>
        <w:t>9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82710" w14:paraId="7FC08B1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B8F2B9D" w14:textId="77777777" w:rsidR="00C82710" w:rsidRDefault="00C82710" w:rsidP="008B7C47">
            <w:pPr>
              <w:spacing w:after="0"/>
              <w:jc w:val="center"/>
            </w:pPr>
            <w:r>
              <w:t>Test nummer: 29</w:t>
            </w:r>
          </w:p>
        </w:tc>
        <w:tc>
          <w:tcPr>
            <w:tcW w:w="1158" w:type="dxa"/>
            <w:vAlign w:val="center"/>
          </w:tcPr>
          <w:p w14:paraId="6E891BD2" w14:textId="77777777" w:rsidR="00C82710" w:rsidRDefault="00C8271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CFD35D0" w14:textId="77777777" w:rsidR="00C82710" w:rsidRDefault="00C8271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9061D0B" w14:textId="77777777" w:rsidR="00C82710" w:rsidRDefault="00C82710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A94F67A" w14:textId="77777777" w:rsidR="00C82710" w:rsidRDefault="00C82710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82710" w14:paraId="00E372C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A523B0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1256D61B" w14:textId="77777777" w:rsidR="00C82710" w:rsidRDefault="00C82710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28608202" w14:textId="77777777" w:rsidR="00C82710" w:rsidRDefault="00C82710" w:rsidP="008B7C47">
            <w:pPr>
              <w:spacing w:after="0"/>
              <w:jc w:val="center"/>
            </w:pPr>
            <w:r>
              <w:t>7.76</w:t>
            </w:r>
          </w:p>
        </w:tc>
        <w:tc>
          <w:tcPr>
            <w:tcW w:w="1513" w:type="dxa"/>
            <w:vAlign w:val="center"/>
          </w:tcPr>
          <w:p w14:paraId="1968430C" w14:textId="77777777" w:rsidR="00C82710" w:rsidRDefault="00C82710" w:rsidP="008B7C47">
            <w:pPr>
              <w:spacing w:after="0"/>
              <w:jc w:val="center"/>
            </w:pPr>
            <w:r>
              <w:t>8.42</w:t>
            </w:r>
          </w:p>
        </w:tc>
        <w:tc>
          <w:tcPr>
            <w:tcW w:w="1524" w:type="dxa"/>
            <w:vAlign w:val="center"/>
          </w:tcPr>
          <w:p w14:paraId="4FE0DF4D" w14:textId="77777777" w:rsidR="00C82710" w:rsidRDefault="00C82710" w:rsidP="008B7C47">
            <w:pPr>
              <w:spacing w:after="0"/>
              <w:jc w:val="center"/>
            </w:pPr>
            <w:r>
              <w:t>3.85</w:t>
            </w:r>
          </w:p>
        </w:tc>
      </w:tr>
      <w:tr w:rsidR="00C82710" w14:paraId="56DB425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0B7F68B" w14:textId="77777777" w:rsidR="00C82710" w:rsidRDefault="00C82710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C7A04B2" w14:textId="77777777" w:rsidR="00C82710" w:rsidRDefault="00C82710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12E99C" w14:textId="77777777" w:rsidR="00C82710" w:rsidRDefault="00C82710" w:rsidP="008B7C47">
            <w:pPr>
              <w:spacing w:after="0"/>
              <w:jc w:val="center"/>
            </w:pPr>
            <w:r>
              <w:t>9.08</w:t>
            </w:r>
          </w:p>
        </w:tc>
        <w:tc>
          <w:tcPr>
            <w:tcW w:w="1513" w:type="dxa"/>
            <w:vAlign w:val="center"/>
          </w:tcPr>
          <w:p w14:paraId="4098C5B3" w14:textId="77777777" w:rsidR="00C82710" w:rsidRDefault="00C82710" w:rsidP="008B7C47">
            <w:pPr>
              <w:spacing w:after="0"/>
              <w:jc w:val="center"/>
            </w:pPr>
            <w:r>
              <w:t>9.23</w:t>
            </w:r>
          </w:p>
        </w:tc>
        <w:tc>
          <w:tcPr>
            <w:tcW w:w="1524" w:type="dxa"/>
            <w:vAlign w:val="center"/>
          </w:tcPr>
          <w:p w14:paraId="3FE532D1" w14:textId="77777777" w:rsidR="00C82710" w:rsidRDefault="00C82710" w:rsidP="008B7C47">
            <w:pPr>
              <w:spacing w:after="0"/>
              <w:jc w:val="center"/>
            </w:pPr>
            <w:r>
              <w:t>4.33</w:t>
            </w:r>
          </w:p>
        </w:tc>
      </w:tr>
      <w:tr w:rsidR="00C82710" w14:paraId="15C3406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48D935F" w14:textId="77777777" w:rsidR="00C82710" w:rsidRDefault="00C82710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65B7615" w14:textId="77777777" w:rsidR="00C82710" w:rsidRDefault="00C82710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DCDE3E9" w14:textId="77777777" w:rsidR="00C82710" w:rsidRDefault="00C82710" w:rsidP="008B7C47">
            <w:pPr>
              <w:spacing w:after="0"/>
              <w:jc w:val="center"/>
            </w:pPr>
            <w:r>
              <w:t>4.66</w:t>
            </w:r>
          </w:p>
        </w:tc>
        <w:tc>
          <w:tcPr>
            <w:tcW w:w="1513" w:type="dxa"/>
            <w:vAlign w:val="center"/>
          </w:tcPr>
          <w:p w14:paraId="0EAD4B26" w14:textId="77777777" w:rsidR="00C82710" w:rsidRDefault="00C82710" w:rsidP="008B7C47">
            <w:pPr>
              <w:spacing w:after="0"/>
              <w:jc w:val="center"/>
            </w:pPr>
            <w:r>
              <w:t>3.66</w:t>
            </w:r>
          </w:p>
        </w:tc>
        <w:tc>
          <w:tcPr>
            <w:tcW w:w="1524" w:type="dxa"/>
            <w:vAlign w:val="center"/>
          </w:tcPr>
          <w:p w14:paraId="29289AB1" w14:textId="77777777" w:rsidR="00C82710" w:rsidRDefault="00C82710" w:rsidP="008B7C47">
            <w:pPr>
              <w:spacing w:after="0"/>
              <w:jc w:val="center"/>
            </w:pPr>
            <w:r>
              <w:t>1.91</w:t>
            </w:r>
          </w:p>
        </w:tc>
      </w:tr>
      <w:tr w:rsidR="00C82710" w14:paraId="6921692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E89BF66" w14:textId="77777777" w:rsidR="00C82710" w:rsidRDefault="00C82710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580970E" w14:textId="77777777" w:rsidR="00C82710" w:rsidRDefault="00C82710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12FB640" w14:textId="77777777" w:rsidR="00C82710" w:rsidRDefault="00C82710" w:rsidP="008B7C47">
            <w:pPr>
              <w:spacing w:after="0"/>
              <w:jc w:val="center"/>
            </w:pPr>
            <w:r>
              <w:t>4.69</w:t>
            </w:r>
          </w:p>
        </w:tc>
        <w:tc>
          <w:tcPr>
            <w:tcW w:w="1513" w:type="dxa"/>
            <w:vAlign w:val="center"/>
          </w:tcPr>
          <w:p w14:paraId="0E6F77A4" w14:textId="77777777" w:rsidR="00C82710" w:rsidRDefault="00C82710" w:rsidP="008B7C47">
            <w:pPr>
              <w:spacing w:after="0"/>
              <w:jc w:val="center"/>
            </w:pPr>
            <w:r>
              <w:t>4.54</w:t>
            </w:r>
          </w:p>
        </w:tc>
        <w:tc>
          <w:tcPr>
            <w:tcW w:w="1524" w:type="dxa"/>
            <w:vAlign w:val="center"/>
          </w:tcPr>
          <w:p w14:paraId="654D7F81" w14:textId="77777777" w:rsidR="00C82710" w:rsidRDefault="00C82710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1CBEF95" w14:textId="77777777" w:rsidR="00C82710" w:rsidRDefault="00C82710" w:rsidP="00C82710"/>
    <w:p w14:paraId="47B30EFB" w14:textId="66D7E57D" w:rsidR="00C82710" w:rsidRDefault="00C82710" w:rsidP="00C8271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2</w:t>
      </w:r>
      <w:r>
        <w:t>9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C82710" w14:paraId="360CDA1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B528395" w14:textId="77777777" w:rsidR="00C82710" w:rsidRDefault="00C82710" w:rsidP="008B7C47">
            <w:pPr>
              <w:spacing w:after="0"/>
              <w:jc w:val="center"/>
            </w:pPr>
            <w:r>
              <w:t>Test nummer: 29</w:t>
            </w:r>
          </w:p>
        </w:tc>
        <w:tc>
          <w:tcPr>
            <w:tcW w:w="914" w:type="dxa"/>
            <w:vMerge w:val="restart"/>
            <w:vAlign w:val="center"/>
          </w:tcPr>
          <w:p w14:paraId="678EC125" w14:textId="77777777" w:rsidR="00C82710" w:rsidRDefault="00C8271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A94965C" w14:textId="77777777" w:rsidR="00C82710" w:rsidRDefault="00C8271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59332B" w14:textId="77777777" w:rsidR="00C82710" w:rsidRDefault="00C82710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82710" w14:paraId="2F440A8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617FD5A" w14:textId="77777777" w:rsidR="00C82710" w:rsidRDefault="00C82710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15F1A60" w14:textId="77777777" w:rsidR="00C82710" w:rsidRDefault="00C82710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8837C96" w14:textId="77777777" w:rsidR="00C82710" w:rsidRDefault="00C8271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74F6AAD" w14:textId="77777777" w:rsidR="00C82710" w:rsidRDefault="00C82710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CBC282B" w14:textId="77777777" w:rsidR="00C82710" w:rsidRDefault="00C8271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95DD1BD" w14:textId="77777777" w:rsidR="00C82710" w:rsidRDefault="00C82710" w:rsidP="008B7C47">
            <w:pPr>
              <w:spacing w:after="0"/>
              <w:jc w:val="center"/>
            </w:pPr>
            <w:r>
              <w:t>Max</w:t>
            </w:r>
          </w:p>
        </w:tc>
      </w:tr>
      <w:tr w:rsidR="00C82710" w14:paraId="5A25AC4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0542F09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89D583E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74F128B" w14:textId="77777777" w:rsidR="00C82710" w:rsidRDefault="00C82710" w:rsidP="008B7C47">
            <w:pPr>
              <w:spacing w:after="0"/>
              <w:jc w:val="center"/>
            </w:pPr>
            <w:r>
              <w:t>49.5</w:t>
            </w:r>
          </w:p>
        </w:tc>
        <w:tc>
          <w:tcPr>
            <w:tcW w:w="856" w:type="dxa"/>
            <w:vAlign w:val="center"/>
          </w:tcPr>
          <w:p w14:paraId="5F875E66" w14:textId="77777777" w:rsidR="00C82710" w:rsidRDefault="00C82710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18" w:type="dxa"/>
            <w:vAlign w:val="center"/>
          </w:tcPr>
          <w:p w14:paraId="673D4B37" w14:textId="77777777" w:rsidR="00C82710" w:rsidRDefault="00C82710" w:rsidP="008B7C47">
            <w:pPr>
              <w:spacing w:after="0"/>
              <w:jc w:val="center"/>
            </w:pPr>
            <w:r>
              <w:t>48.6</w:t>
            </w:r>
          </w:p>
        </w:tc>
        <w:tc>
          <w:tcPr>
            <w:tcW w:w="795" w:type="dxa"/>
            <w:vAlign w:val="center"/>
          </w:tcPr>
          <w:p w14:paraId="357B66DB" w14:textId="77777777" w:rsidR="00C82710" w:rsidRDefault="00C82710" w:rsidP="008B7C47">
            <w:pPr>
              <w:spacing w:after="0"/>
              <w:jc w:val="center"/>
            </w:pPr>
            <w:r>
              <w:t>51.3</w:t>
            </w:r>
          </w:p>
        </w:tc>
      </w:tr>
      <w:tr w:rsidR="00C82710" w14:paraId="29C955F8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24F465B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64B0917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7A8B742" w14:textId="77777777" w:rsidR="00C82710" w:rsidRDefault="00C82710" w:rsidP="008B7C47">
            <w:pPr>
              <w:spacing w:after="0"/>
              <w:jc w:val="center"/>
            </w:pPr>
            <w:r>
              <w:t>59.3</w:t>
            </w:r>
          </w:p>
        </w:tc>
        <w:tc>
          <w:tcPr>
            <w:tcW w:w="856" w:type="dxa"/>
            <w:vAlign w:val="center"/>
          </w:tcPr>
          <w:p w14:paraId="4E8B3B23" w14:textId="77777777" w:rsidR="00C82710" w:rsidRDefault="00C82710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18" w:type="dxa"/>
            <w:vAlign w:val="center"/>
          </w:tcPr>
          <w:p w14:paraId="4E689797" w14:textId="77777777" w:rsidR="00C82710" w:rsidRDefault="00C82710" w:rsidP="008B7C47">
            <w:pPr>
              <w:spacing w:after="0"/>
              <w:jc w:val="center"/>
            </w:pPr>
            <w:r>
              <w:t>58.2</w:t>
            </w:r>
          </w:p>
        </w:tc>
        <w:tc>
          <w:tcPr>
            <w:tcW w:w="795" w:type="dxa"/>
            <w:vAlign w:val="center"/>
          </w:tcPr>
          <w:p w14:paraId="1D8C4896" w14:textId="77777777" w:rsidR="00C82710" w:rsidRDefault="00C82710" w:rsidP="008B7C47">
            <w:pPr>
              <w:spacing w:after="0"/>
              <w:jc w:val="center"/>
            </w:pPr>
            <w:r>
              <w:t>62.3</w:t>
            </w:r>
          </w:p>
        </w:tc>
      </w:tr>
      <w:tr w:rsidR="00C82710" w14:paraId="0B422CA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BF3DCC4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692498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DADA971" w14:textId="77777777" w:rsidR="00C82710" w:rsidRDefault="00C82710" w:rsidP="008B7C47">
            <w:pPr>
              <w:spacing w:after="0"/>
              <w:jc w:val="center"/>
            </w:pPr>
            <w:r>
              <w:t>22.1</w:t>
            </w:r>
          </w:p>
        </w:tc>
        <w:tc>
          <w:tcPr>
            <w:tcW w:w="856" w:type="dxa"/>
            <w:vAlign w:val="center"/>
          </w:tcPr>
          <w:p w14:paraId="3A4A462B" w14:textId="77777777" w:rsidR="00C82710" w:rsidRDefault="00C8271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E72ABAC" w14:textId="77777777" w:rsidR="00C82710" w:rsidRDefault="00C82710" w:rsidP="008B7C47">
            <w:pPr>
              <w:spacing w:after="0"/>
              <w:jc w:val="center"/>
            </w:pPr>
            <w:r>
              <w:t>22.7</w:t>
            </w:r>
          </w:p>
        </w:tc>
        <w:tc>
          <w:tcPr>
            <w:tcW w:w="795" w:type="dxa"/>
            <w:vAlign w:val="center"/>
          </w:tcPr>
          <w:p w14:paraId="2030CD56" w14:textId="77777777" w:rsidR="00C82710" w:rsidRDefault="00C82710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6F430D0" w14:textId="77777777" w:rsidR="00FA1555" w:rsidRDefault="00FA1555" w:rsidP="00FA155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25A3871" wp14:editId="3A2764C2">
            <wp:extent cx="5753100" cy="6267450"/>
            <wp:effectExtent l="0" t="0" r="0" b="0"/>
            <wp:docPr id="500514532" name="Bil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878A" w14:textId="669DE006" w:rsidR="00FA1555" w:rsidRDefault="00FA1555" w:rsidP="00FA155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29</w:t>
      </w:r>
    </w:p>
    <w:p w14:paraId="5A264BBC" w14:textId="77777777" w:rsidR="005E470F" w:rsidRDefault="005F440C" w:rsidP="005E470F">
      <w:pPr>
        <w:keepNext/>
        <w:spacing w:after="160" w:line="259" w:lineRule="auto"/>
        <w:jc w:val="center"/>
      </w:pPr>
      <w:r>
        <w:br w:type="page"/>
      </w:r>
      <w:r w:rsidR="005E470F">
        <w:rPr>
          <w:noProof/>
        </w:rPr>
        <w:lastRenderedPageBreak/>
        <w:drawing>
          <wp:inline distT="0" distB="0" distL="0" distR="0" wp14:anchorId="74949968" wp14:editId="599A8542">
            <wp:extent cx="5753100" cy="6267450"/>
            <wp:effectExtent l="0" t="0" r="0" b="0"/>
            <wp:docPr id="1814111766" name="Bil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229D" w14:textId="7AAB5106" w:rsidR="005F440C" w:rsidRDefault="005E470F" w:rsidP="005E470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29</w:t>
      </w:r>
    </w:p>
    <w:p w14:paraId="23D5C3D5" w14:textId="77777777" w:rsidR="00E5635A" w:rsidRDefault="00E5635A" w:rsidP="00E563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B1EC91" wp14:editId="602C75AD">
            <wp:extent cx="7930598" cy="4293552"/>
            <wp:effectExtent l="8890" t="0" r="3175" b="3175"/>
            <wp:docPr id="1607862031" name="Bil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051" cy="43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E05E" w14:textId="6CE293A1" w:rsidR="00BC014D" w:rsidRDefault="00E5635A" w:rsidP="00E5635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29</w:t>
      </w:r>
    </w:p>
    <w:p w14:paraId="5B44C643" w14:textId="0154607D" w:rsidR="00BC014D" w:rsidRDefault="00BC014D" w:rsidP="00BC014D">
      <w:pPr>
        <w:pStyle w:val="Overskrift2"/>
      </w:pPr>
      <w:bookmarkStart w:id="41" w:name="_Toc196065066"/>
      <w:r>
        <w:lastRenderedPageBreak/>
        <w:t>Test nr 32</w:t>
      </w:r>
      <w:bookmarkEnd w:id="41"/>
    </w:p>
    <w:p w14:paraId="33B90EE9" w14:textId="0EBF04BA" w:rsidR="0046475D" w:rsidRDefault="0046475D" w:rsidP="0046475D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32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6475D" w14:paraId="36EDA78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D7DC919" w14:textId="77777777" w:rsidR="0046475D" w:rsidRDefault="0046475D" w:rsidP="008B7C47">
            <w:pPr>
              <w:spacing w:after="0"/>
              <w:jc w:val="center"/>
            </w:pPr>
            <w:r>
              <w:t>Test nummer: 32</w:t>
            </w:r>
          </w:p>
        </w:tc>
        <w:tc>
          <w:tcPr>
            <w:tcW w:w="1158" w:type="dxa"/>
            <w:vAlign w:val="center"/>
          </w:tcPr>
          <w:p w14:paraId="3D98B6B9" w14:textId="77777777" w:rsidR="0046475D" w:rsidRDefault="0046475D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6A6AD9A" w14:textId="77777777" w:rsidR="0046475D" w:rsidRDefault="0046475D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35EB0FA" w14:textId="77777777" w:rsidR="0046475D" w:rsidRDefault="0046475D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2B86453" w14:textId="77777777" w:rsidR="0046475D" w:rsidRDefault="0046475D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6475D" w14:paraId="13ED93B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63FFA85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F7AA76A" w14:textId="77777777" w:rsidR="0046475D" w:rsidRDefault="0046475D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F758B50" w14:textId="77777777" w:rsidR="0046475D" w:rsidRDefault="0046475D" w:rsidP="008B7C47">
            <w:pPr>
              <w:spacing w:after="0"/>
              <w:jc w:val="center"/>
            </w:pPr>
            <w:r>
              <w:t>7.58</w:t>
            </w:r>
          </w:p>
        </w:tc>
        <w:tc>
          <w:tcPr>
            <w:tcW w:w="1513" w:type="dxa"/>
            <w:vAlign w:val="center"/>
          </w:tcPr>
          <w:p w14:paraId="6B6E5500" w14:textId="77777777" w:rsidR="0046475D" w:rsidRDefault="0046475D" w:rsidP="008B7C47">
            <w:pPr>
              <w:spacing w:after="0"/>
              <w:jc w:val="center"/>
            </w:pPr>
            <w:r>
              <w:t>8.03</w:t>
            </w:r>
          </w:p>
        </w:tc>
        <w:tc>
          <w:tcPr>
            <w:tcW w:w="1524" w:type="dxa"/>
            <w:vAlign w:val="center"/>
          </w:tcPr>
          <w:p w14:paraId="02BFD225" w14:textId="77777777" w:rsidR="0046475D" w:rsidRDefault="0046475D" w:rsidP="008B7C47">
            <w:pPr>
              <w:spacing w:after="0"/>
              <w:jc w:val="center"/>
            </w:pPr>
            <w:r>
              <w:t>4.07</w:t>
            </w:r>
          </w:p>
        </w:tc>
      </w:tr>
      <w:tr w:rsidR="0046475D" w14:paraId="31E9B3B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C485E6D" w14:textId="77777777" w:rsidR="0046475D" w:rsidRDefault="0046475D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F5B33A5" w14:textId="77777777" w:rsidR="0046475D" w:rsidRDefault="0046475D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8D915B0" w14:textId="77777777" w:rsidR="0046475D" w:rsidRDefault="0046475D" w:rsidP="008B7C47">
            <w:pPr>
              <w:spacing w:after="0"/>
              <w:jc w:val="center"/>
            </w:pPr>
            <w:r>
              <w:t>8.88</w:t>
            </w:r>
          </w:p>
        </w:tc>
        <w:tc>
          <w:tcPr>
            <w:tcW w:w="1513" w:type="dxa"/>
            <w:vAlign w:val="center"/>
          </w:tcPr>
          <w:p w14:paraId="0B21C520" w14:textId="77777777" w:rsidR="0046475D" w:rsidRDefault="0046475D" w:rsidP="008B7C47">
            <w:pPr>
              <w:spacing w:after="0"/>
              <w:jc w:val="center"/>
            </w:pPr>
            <w:r>
              <w:t>8.77</w:t>
            </w:r>
          </w:p>
        </w:tc>
        <w:tc>
          <w:tcPr>
            <w:tcW w:w="1524" w:type="dxa"/>
            <w:vAlign w:val="center"/>
          </w:tcPr>
          <w:p w14:paraId="29941B57" w14:textId="77777777" w:rsidR="0046475D" w:rsidRDefault="0046475D" w:rsidP="008B7C47">
            <w:pPr>
              <w:spacing w:after="0"/>
              <w:jc w:val="center"/>
            </w:pPr>
            <w:r>
              <w:t>4.62</w:t>
            </w:r>
          </w:p>
        </w:tc>
      </w:tr>
      <w:tr w:rsidR="0046475D" w14:paraId="2CD5786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DA06EE3" w14:textId="77777777" w:rsidR="0046475D" w:rsidRDefault="0046475D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ECADA86" w14:textId="77777777" w:rsidR="0046475D" w:rsidRDefault="0046475D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72E1B6D" w14:textId="77777777" w:rsidR="0046475D" w:rsidRDefault="0046475D" w:rsidP="008B7C47">
            <w:pPr>
              <w:spacing w:after="0"/>
              <w:jc w:val="center"/>
            </w:pPr>
            <w:r>
              <w:t>4.55</w:t>
            </w:r>
          </w:p>
        </w:tc>
        <w:tc>
          <w:tcPr>
            <w:tcW w:w="1513" w:type="dxa"/>
            <w:vAlign w:val="center"/>
          </w:tcPr>
          <w:p w14:paraId="0EDEE8C9" w14:textId="77777777" w:rsidR="0046475D" w:rsidRDefault="0046475D" w:rsidP="008B7C47">
            <w:pPr>
              <w:spacing w:after="0"/>
              <w:jc w:val="center"/>
            </w:pPr>
            <w:r>
              <w:t>3.38</w:t>
            </w:r>
          </w:p>
        </w:tc>
        <w:tc>
          <w:tcPr>
            <w:tcW w:w="1524" w:type="dxa"/>
            <w:vAlign w:val="center"/>
          </w:tcPr>
          <w:p w14:paraId="189525BD" w14:textId="77777777" w:rsidR="0046475D" w:rsidRDefault="0046475D" w:rsidP="008B7C47">
            <w:pPr>
              <w:spacing w:after="0"/>
              <w:jc w:val="center"/>
            </w:pPr>
            <w:r>
              <w:t>2.13</w:t>
            </w:r>
          </w:p>
        </w:tc>
      </w:tr>
      <w:tr w:rsidR="0046475D" w14:paraId="7307DD4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4792931" w14:textId="77777777" w:rsidR="0046475D" w:rsidRDefault="0046475D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72DF680" w14:textId="77777777" w:rsidR="0046475D" w:rsidRDefault="0046475D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09563ABC" w14:textId="77777777" w:rsidR="0046475D" w:rsidRDefault="0046475D" w:rsidP="008B7C47">
            <w:pPr>
              <w:spacing w:after="0"/>
              <w:jc w:val="center"/>
            </w:pPr>
            <w:r>
              <w:t>5.32</w:t>
            </w:r>
          </w:p>
        </w:tc>
        <w:tc>
          <w:tcPr>
            <w:tcW w:w="1513" w:type="dxa"/>
            <w:vAlign w:val="center"/>
          </w:tcPr>
          <w:p w14:paraId="4C17F48B" w14:textId="77777777" w:rsidR="0046475D" w:rsidRDefault="0046475D" w:rsidP="008B7C47">
            <w:pPr>
              <w:spacing w:after="0"/>
              <w:jc w:val="center"/>
            </w:pPr>
            <w:r>
              <w:t>5.16</w:t>
            </w:r>
          </w:p>
        </w:tc>
        <w:tc>
          <w:tcPr>
            <w:tcW w:w="1524" w:type="dxa"/>
            <w:vAlign w:val="center"/>
          </w:tcPr>
          <w:p w14:paraId="4E0D65D1" w14:textId="77777777" w:rsidR="0046475D" w:rsidRDefault="0046475D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FC13BF9" w14:textId="77777777" w:rsidR="0046475D" w:rsidRDefault="0046475D" w:rsidP="0046475D"/>
    <w:p w14:paraId="03267C14" w14:textId="1F00CA4D" w:rsidR="0046475D" w:rsidRDefault="0046475D" w:rsidP="0046475D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32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46475D" w14:paraId="10FABF4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672BCB7" w14:textId="77777777" w:rsidR="0046475D" w:rsidRDefault="0046475D" w:rsidP="008B7C47">
            <w:pPr>
              <w:spacing w:after="0"/>
              <w:jc w:val="center"/>
            </w:pPr>
            <w:r>
              <w:t>Test nummer: 32</w:t>
            </w:r>
          </w:p>
        </w:tc>
        <w:tc>
          <w:tcPr>
            <w:tcW w:w="914" w:type="dxa"/>
            <w:vMerge w:val="restart"/>
            <w:vAlign w:val="center"/>
          </w:tcPr>
          <w:p w14:paraId="2ABEB431" w14:textId="77777777" w:rsidR="0046475D" w:rsidRDefault="0046475D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1138202" w14:textId="77777777" w:rsidR="0046475D" w:rsidRDefault="0046475D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46F6823" w14:textId="77777777" w:rsidR="0046475D" w:rsidRDefault="0046475D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6475D" w14:paraId="098DA8C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E8932AD" w14:textId="77777777" w:rsidR="0046475D" w:rsidRDefault="0046475D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06A0AE9" w14:textId="77777777" w:rsidR="0046475D" w:rsidRDefault="0046475D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F31746C" w14:textId="77777777" w:rsidR="0046475D" w:rsidRDefault="0046475D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74C1CBE" w14:textId="77777777" w:rsidR="0046475D" w:rsidRDefault="0046475D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DF75FC4" w14:textId="77777777" w:rsidR="0046475D" w:rsidRDefault="0046475D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621CBA0" w14:textId="77777777" w:rsidR="0046475D" w:rsidRDefault="0046475D" w:rsidP="008B7C47">
            <w:pPr>
              <w:spacing w:after="0"/>
              <w:jc w:val="center"/>
            </w:pPr>
            <w:r>
              <w:t>Max</w:t>
            </w:r>
          </w:p>
        </w:tc>
      </w:tr>
      <w:tr w:rsidR="0046475D" w14:paraId="2665657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9059EC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2ED669BC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A31135" w14:textId="77777777" w:rsidR="0046475D" w:rsidRDefault="0046475D" w:rsidP="008B7C47">
            <w:pPr>
              <w:spacing w:after="0"/>
              <w:jc w:val="center"/>
            </w:pPr>
            <w:r>
              <w:t>52.2</w:t>
            </w:r>
          </w:p>
        </w:tc>
        <w:tc>
          <w:tcPr>
            <w:tcW w:w="856" w:type="dxa"/>
            <w:vAlign w:val="center"/>
          </w:tcPr>
          <w:p w14:paraId="74D81C21" w14:textId="77777777" w:rsidR="0046475D" w:rsidRDefault="0046475D" w:rsidP="008B7C47">
            <w:pPr>
              <w:spacing w:after="0"/>
              <w:jc w:val="center"/>
            </w:pPr>
            <w:r>
              <w:t>59.7</w:t>
            </w:r>
          </w:p>
        </w:tc>
        <w:tc>
          <w:tcPr>
            <w:tcW w:w="718" w:type="dxa"/>
            <w:vAlign w:val="center"/>
          </w:tcPr>
          <w:p w14:paraId="21BC2430" w14:textId="77777777" w:rsidR="0046475D" w:rsidRDefault="0046475D" w:rsidP="008B7C47">
            <w:pPr>
              <w:spacing w:after="0"/>
              <w:jc w:val="center"/>
            </w:pPr>
            <w:r>
              <w:t>50.3</w:t>
            </w:r>
          </w:p>
        </w:tc>
        <w:tc>
          <w:tcPr>
            <w:tcW w:w="795" w:type="dxa"/>
            <w:vAlign w:val="center"/>
          </w:tcPr>
          <w:p w14:paraId="49C50534" w14:textId="77777777" w:rsidR="0046475D" w:rsidRDefault="0046475D" w:rsidP="008B7C47">
            <w:pPr>
              <w:spacing w:after="0"/>
              <w:jc w:val="center"/>
            </w:pPr>
            <w:r>
              <w:t>56.0</w:t>
            </w:r>
          </w:p>
        </w:tc>
      </w:tr>
      <w:tr w:rsidR="0046475D" w14:paraId="7FCDF66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F294AC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73E496C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93A440" w14:textId="77777777" w:rsidR="0046475D" w:rsidRDefault="0046475D" w:rsidP="008B7C47">
            <w:pPr>
              <w:spacing w:after="0"/>
              <w:jc w:val="center"/>
            </w:pPr>
            <w:r>
              <w:t>61.9</w:t>
            </w:r>
          </w:p>
        </w:tc>
        <w:tc>
          <w:tcPr>
            <w:tcW w:w="856" w:type="dxa"/>
            <w:vAlign w:val="center"/>
          </w:tcPr>
          <w:p w14:paraId="4A111A4B" w14:textId="77777777" w:rsidR="0046475D" w:rsidRDefault="0046475D" w:rsidP="008B7C47">
            <w:pPr>
              <w:spacing w:after="0"/>
              <w:jc w:val="center"/>
            </w:pPr>
            <w:r>
              <w:t>72.3</w:t>
            </w:r>
          </w:p>
        </w:tc>
        <w:tc>
          <w:tcPr>
            <w:tcW w:w="718" w:type="dxa"/>
            <w:vAlign w:val="center"/>
          </w:tcPr>
          <w:p w14:paraId="0D2A906E" w14:textId="77777777" w:rsidR="0046475D" w:rsidRDefault="0046475D" w:rsidP="008B7C47">
            <w:pPr>
              <w:spacing w:after="0"/>
              <w:jc w:val="center"/>
            </w:pPr>
            <w:r>
              <w:t>59.5</w:t>
            </w:r>
          </w:p>
        </w:tc>
        <w:tc>
          <w:tcPr>
            <w:tcW w:w="795" w:type="dxa"/>
            <w:vAlign w:val="center"/>
          </w:tcPr>
          <w:p w14:paraId="34F395FE" w14:textId="77777777" w:rsidR="0046475D" w:rsidRDefault="0046475D" w:rsidP="008B7C47">
            <w:pPr>
              <w:spacing w:after="0"/>
              <w:jc w:val="center"/>
            </w:pPr>
            <w:r>
              <w:t>67.8</w:t>
            </w:r>
          </w:p>
        </w:tc>
      </w:tr>
      <w:tr w:rsidR="0046475D" w14:paraId="42AB20D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B73CCE7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48885F8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48862F2" w14:textId="77777777" w:rsidR="0046475D" w:rsidRDefault="0046475D" w:rsidP="008B7C47">
            <w:pPr>
              <w:spacing w:after="0"/>
              <w:jc w:val="center"/>
            </w:pPr>
            <w:r>
              <w:t>25.4</w:t>
            </w:r>
          </w:p>
        </w:tc>
        <w:tc>
          <w:tcPr>
            <w:tcW w:w="856" w:type="dxa"/>
            <w:vAlign w:val="center"/>
          </w:tcPr>
          <w:p w14:paraId="3F48AE50" w14:textId="77777777" w:rsidR="0046475D" w:rsidRDefault="0046475D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2540914" w14:textId="77777777" w:rsidR="0046475D" w:rsidRDefault="0046475D" w:rsidP="008B7C47">
            <w:pPr>
              <w:spacing w:after="0"/>
              <w:jc w:val="center"/>
            </w:pPr>
            <w:r>
              <w:t>25.8</w:t>
            </w:r>
          </w:p>
        </w:tc>
        <w:tc>
          <w:tcPr>
            <w:tcW w:w="795" w:type="dxa"/>
            <w:vAlign w:val="center"/>
          </w:tcPr>
          <w:p w14:paraId="4CED322F" w14:textId="77777777" w:rsidR="0046475D" w:rsidRDefault="0046475D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46DD55C" w14:textId="77777777" w:rsidR="00D97E5D" w:rsidRDefault="00D97E5D" w:rsidP="00D97E5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D01DFA9" wp14:editId="7C3CE283">
            <wp:extent cx="5753100" cy="6248400"/>
            <wp:effectExtent l="0" t="0" r="0" b="0"/>
            <wp:docPr id="1058434592" name="Bil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0144" w14:textId="11DA918C" w:rsidR="00D97E5D" w:rsidRDefault="00D97E5D" w:rsidP="00D97E5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32</w:t>
      </w:r>
    </w:p>
    <w:p w14:paraId="721C0155" w14:textId="77777777" w:rsidR="006576A5" w:rsidRDefault="0046475D" w:rsidP="006576A5">
      <w:pPr>
        <w:keepNext/>
        <w:spacing w:after="160" w:line="259" w:lineRule="auto"/>
        <w:jc w:val="center"/>
      </w:pPr>
      <w:r>
        <w:br w:type="page"/>
      </w:r>
      <w:r w:rsidR="006576A5">
        <w:rPr>
          <w:noProof/>
        </w:rPr>
        <w:lastRenderedPageBreak/>
        <w:drawing>
          <wp:inline distT="0" distB="0" distL="0" distR="0" wp14:anchorId="681F26A6" wp14:editId="6809B3EB">
            <wp:extent cx="5753100" cy="6248400"/>
            <wp:effectExtent l="0" t="0" r="0" b="0"/>
            <wp:docPr id="730332607" name="Bil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E163" w14:textId="32A147FD" w:rsidR="0046475D" w:rsidRDefault="006576A5" w:rsidP="006576A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32</w:t>
      </w:r>
    </w:p>
    <w:p w14:paraId="0D6010EB" w14:textId="77777777" w:rsidR="008B03F4" w:rsidRDefault="008B03F4" w:rsidP="008B0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CE2574" wp14:editId="766D74F3">
            <wp:extent cx="8029575" cy="4360431"/>
            <wp:effectExtent l="6033" t="0" r="0" b="0"/>
            <wp:docPr id="781510422" name="Bil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5229" cy="436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1262" w14:textId="2B2FF1DC" w:rsidR="00BC014D" w:rsidRDefault="008B03F4" w:rsidP="008B03F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32</w:t>
      </w:r>
    </w:p>
    <w:p w14:paraId="03B18622" w14:textId="144420B4" w:rsidR="00BC014D" w:rsidRPr="00E26D95" w:rsidRDefault="00BC014D" w:rsidP="00BC014D">
      <w:pPr>
        <w:pStyle w:val="Overskrift2"/>
      </w:pPr>
      <w:bookmarkStart w:id="42" w:name="_Toc196065067"/>
      <w:r>
        <w:lastRenderedPageBreak/>
        <w:t>Test nr 35</w:t>
      </w:r>
      <w:bookmarkEnd w:id="42"/>
    </w:p>
    <w:p w14:paraId="156A5EBA" w14:textId="13B280D5" w:rsidR="00774057" w:rsidRDefault="00774057" w:rsidP="00774057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35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74057" w14:paraId="68191C3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CC0B9CC" w14:textId="77777777" w:rsidR="00774057" w:rsidRDefault="00774057" w:rsidP="008B7C47">
            <w:pPr>
              <w:spacing w:after="0"/>
              <w:jc w:val="center"/>
            </w:pPr>
            <w:r>
              <w:t>Test nummer: 35</w:t>
            </w:r>
          </w:p>
        </w:tc>
        <w:tc>
          <w:tcPr>
            <w:tcW w:w="1158" w:type="dxa"/>
            <w:vAlign w:val="center"/>
          </w:tcPr>
          <w:p w14:paraId="78A491BC" w14:textId="77777777" w:rsidR="00774057" w:rsidRDefault="00774057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C77D633" w14:textId="77777777" w:rsidR="00774057" w:rsidRDefault="00774057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C615AEF" w14:textId="77777777" w:rsidR="00774057" w:rsidRDefault="00774057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DEA7F0E" w14:textId="77777777" w:rsidR="00774057" w:rsidRDefault="00774057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74057" w14:paraId="5B06C95D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5C6BE8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2A47BC6" w14:textId="77777777" w:rsidR="00774057" w:rsidRDefault="00774057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B2D2243" w14:textId="77777777" w:rsidR="00774057" w:rsidRDefault="00774057" w:rsidP="008B7C47">
            <w:pPr>
              <w:spacing w:after="0"/>
              <w:jc w:val="center"/>
            </w:pPr>
            <w:r>
              <w:t>7.49</w:t>
            </w:r>
          </w:p>
        </w:tc>
        <w:tc>
          <w:tcPr>
            <w:tcW w:w="1513" w:type="dxa"/>
            <w:vAlign w:val="center"/>
          </w:tcPr>
          <w:p w14:paraId="4D883B2E" w14:textId="77777777" w:rsidR="00774057" w:rsidRDefault="00774057" w:rsidP="008B7C47">
            <w:pPr>
              <w:spacing w:after="0"/>
              <w:jc w:val="center"/>
            </w:pPr>
            <w:r>
              <w:t>7.76</w:t>
            </w:r>
          </w:p>
        </w:tc>
        <w:tc>
          <w:tcPr>
            <w:tcW w:w="1524" w:type="dxa"/>
            <w:vAlign w:val="center"/>
          </w:tcPr>
          <w:p w14:paraId="7E53418D" w14:textId="77777777" w:rsidR="00774057" w:rsidRDefault="00774057" w:rsidP="008B7C47">
            <w:pPr>
              <w:spacing w:after="0"/>
              <w:jc w:val="center"/>
            </w:pPr>
            <w:r>
              <w:t>4.21</w:t>
            </w:r>
          </w:p>
        </w:tc>
      </w:tr>
      <w:tr w:rsidR="00774057" w14:paraId="4F110A5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67DA77" w14:textId="77777777" w:rsidR="00774057" w:rsidRDefault="00774057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134CD5D" w14:textId="77777777" w:rsidR="00774057" w:rsidRDefault="00774057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1B74339" w14:textId="77777777" w:rsidR="00774057" w:rsidRDefault="00774057" w:rsidP="008B7C47">
            <w:pPr>
              <w:spacing w:after="0"/>
              <w:jc w:val="center"/>
            </w:pPr>
            <w:r>
              <w:t>8.78</w:t>
            </w:r>
          </w:p>
        </w:tc>
        <w:tc>
          <w:tcPr>
            <w:tcW w:w="1513" w:type="dxa"/>
            <w:vAlign w:val="center"/>
          </w:tcPr>
          <w:p w14:paraId="2E9AC4C3" w14:textId="77777777" w:rsidR="00774057" w:rsidRDefault="00774057" w:rsidP="008B7C47">
            <w:pPr>
              <w:spacing w:after="0"/>
              <w:jc w:val="center"/>
            </w:pPr>
            <w:r>
              <w:t>8.45</w:t>
            </w:r>
          </w:p>
        </w:tc>
        <w:tc>
          <w:tcPr>
            <w:tcW w:w="1524" w:type="dxa"/>
            <w:vAlign w:val="center"/>
          </w:tcPr>
          <w:p w14:paraId="027B4BA1" w14:textId="77777777" w:rsidR="00774057" w:rsidRDefault="00774057" w:rsidP="008B7C47">
            <w:pPr>
              <w:spacing w:after="0"/>
              <w:jc w:val="center"/>
            </w:pPr>
            <w:r>
              <w:t>4.82</w:t>
            </w:r>
          </w:p>
        </w:tc>
      </w:tr>
      <w:tr w:rsidR="00774057" w14:paraId="1ACC66C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BC6CE47" w14:textId="77777777" w:rsidR="00774057" w:rsidRDefault="00774057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4E45162" w14:textId="77777777" w:rsidR="00774057" w:rsidRDefault="00774057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6130366" w14:textId="77777777" w:rsidR="00774057" w:rsidRDefault="00774057" w:rsidP="008B7C47">
            <w:pPr>
              <w:spacing w:after="0"/>
              <w:jc w:val="center"/>
            </w:pPr>
            <w:r>
              <w:t>4.50</w:t>
            </w:r>
          </w:p>
        </w:tc>
        <w:tc>
          <w:tcPr>
            <w:tcW w:w="1513" w:type="dxa"/>
            <w:vAlign w:val="center"/>
          </w:tcPr>
          <w:p w14:paraId="52766859" w14:textId="77777777" w:rsidR="00774057" w:rsidRDefault="00774057" w:rsidP="008B7C47">
            <w:pPr>
              <w:spacing w:after="0"/>
              <w:jc w:val="center"/>
            </w:pPr>
            <w:r>
              <w:t>3.18</w:t>
            </w:r>
          </w:p>
        </w:tc>
        <w:tc>
          <w:tcPr>
            <w:tcW w:w="1524" w:type="dxa"/>
            <w:vAlign w:val="center"/>
          </w:tcPr>
          <w:p w14:paraId="238E07C2" w14:textId="77777777" w:rsidR="00774057" w:rsidRDefault="00774057" w:rsidP="008B7C47">
            <w:pPr>
              <w:spacing w:after="0"/>
              <w:jc w:val="center"/>
            </w:pPr>
            <w:r>
              <w:t>2.27</w:t>
            </w:r>
          </w:p>
        </w:tc>
      </w:tr>
      <w:tr w:rsidR="00774057" w14:paraId="32E79D0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8EECAE" w14:textId="77777777" w:rsidR="00774057" w:rsidRDefault="00774057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C1A9EA3" w14:textId="77777777" w:rsidR="00774057" w:rsidRDefault="00774057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4449B5E" w14:textId="77777777" w:rsidR="00774057" w:rsidRDefault="00774057" w:rsidP="008B7C47">
            <w:pPr>
              <w:spacing w:after="0"/>
              <w:jc w:val="center"/>
            </w:pPr>
            <w:r>
              <w:t>5.71</w:t>
            </w:r>
          </w:p>
        </w:tc>
        <w:tc>
          <w:tcPr>
            <w:tcW w:w="1513" w:type="dxa"/>
            <w:vAlign w:val="center"/>
          </w:tcPr>
          <w:p w14:paraId="37096248" w14:textId="77777777" w:rsidR="00774057" w:rsidRDefault="00774057" w:rsidP="008B7C47">
            <w:pPr>
              <w:spacing w:after="0"/>
              <w:jc w:val="center"/>
            </w:pPr>
            <w:r>
              <w:t>5.57</w:t>
            </w:r>
          </w:p>
        </w:tc>
        <w:tc>
          <w:tcPr>
            <w:tcW w:w="1524" w:type="dxa"/>
            <w:vAlign w:val="center"/>
          </w:tcPr>
          <w:p w14:paraId="7E0C24AB" w14:textId="77777777" w:rsidR="00774057" w:rsidRDefault="00774057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A7FAE0B" w14:textId="77777777" w:rsidR="00774057" w:rsidRDefault="00774057" w:rsidP="00774057"/>
    <w:p w14:paraId="0F44C50D" w14:textId="1F4E87CA" w:rsidR="00774057" w:rsidRDefault="00774057" w:rsidP="00774057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35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74057" w14:paraId="594E30D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C482A4F" w14:textId="77777777" w:rsidR="00774057" w:rsidRDefault="00774057" w:rsidP="008B7C47">
            <w:pPr>
              <w:spacing w:after="0"/>
              <w:jc w:val="center"/>
            </w:pPr>
            <w:r>
              <w:t>Test nummer: 35</w:t>
            </w:r>
          </w:p>
        </w:tc>
        <w:tc>
          <w:tcPr>
            <w:tcW w:w="914" w:type="dxa"/>
            <w:vMerge w:val="restart"/>
            <w:vAlign w:val="center"/>
          </w:tcPr>
          <w:p w14:paraId="578C0771" w14:textId="77777777" w:rsidR="00774057" w:rsidRDefault="00774057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20665B9" w14:textId="77777777" w:rsidR="00774057" w:rsidRDefault="00774057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A7944B9" w14:textId="77777777" w:rsidR="00774057" w:rsidRDefault="00774057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74057" w14:paraId="7D28C42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7B58F50" w14:textId="77777777" w:rsidR="00774057" w:rsidRDefault="00774057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B47C1A8" w14:textId="77777777" w:rsidR="00774057" w:rsidRDefault="00774057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ADD42D2" w14:textId="77777777" w:rsidR="00774057" w:rsidRDefault="00774057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5591E45" w14:textId="77777777" w:rsidR="00774057" w:rsidRDefault="00774057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6EB2ECF" w14:textId="77777777" w:rsidR="00774057" w:rsidRDefault="00774057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76F8AB3" w14:textId="77777777" w:rsidR="00774057" w:rsidRDefault="00774057" w:rsidP="008B7C47">
            <w:pPr>
              <w:spacing w:after="0"/>
              <w:jc w:val="center"/>
            </w:pPr>
            <w:r>
              <w:t>Max</w:t>
            </w:r>
          </w:p>
        </w:tc>
      </w:tr>
      <w:tr w:rsidR="00774057" w14:paraId="0DC4528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FF9DED1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FE5B8E3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AF2C8D0" w14:textId="77777777" w:rsidR="00774057" w:rsidRDefault="00774057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856" w:type="dxa"/>
            <w:vAlign w:val="center"/>
          </w:tcPr>
          <w:p w14:paraId="0F0EA011" w14:textId="77777777" w:rsidR="00774057" w:rsidRDefault="00774057" w:rsidP="008B7C47">
            <w:pPr>
              <w:spacing w:after="0"/>
              <w:jc w:val="center"/>
            </w:pPr>
            <w:r>
              <w:t>63.9</w:t>
            </w:r>
          </w:p>
        </w:tc>
        <w:tc>
          <w:tcPr>
            <w:tcW w:w="718" w:type="dxa"/>
            <w:vAlign w:val="center"/>
          </w:tcPr>
          <w:p w14:paraId="3F1F711C" w14:textId="77777777" w:rsidR="00774057" w:rsidRDefault="00774057" w:rsidP="008B7C47">
            <w:pPr>
              <w:spacing w:after="0"/>
              <w:jc w:val="center"/>
            </w:pPr>
            <w:r>
              <w:t>52.0</w:t>
            </w:r>
          </w:p>
        </w:tc>
        <w:tc>
          <w:tcPr>
            <w:tcW w:w="795" w:type="dxa"/>
            <w:vAlign w:val="center"/>
          </w:tcPr>
          <w:p w14:paraId="34431D35" w14:textId="77777777" w:rsidR="00774057" w:rsidRDefault="00774057" w:rsidP="008B7C47">
            <w:pPr>
              <w:spacing w:after="0"/>
              <w:jc w:val="center"/>
            </w:pPr>
            <w:r>
              <w:t>59.9</w:t>
            </w:r>
          </w:p>
        </w:tc>
      </w:tr>
      <w:tr w:rsidR="00774057" w14:paraId="4CB54BF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F9E911B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1319C04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73B0BD0" w14:textId="77777777" w:rsidR="00774057" w:rsidRDefault="00774057" w:rsidP="008B7C47">
            <w:pPr>
              <w:spacing w:after="0"/>
              <w:jc w:val="center"/>
            </w:pPr>
            <w:r>
              <w:t>64.3</w:t>
            </w:r>
          </w:p>
        </w:tc>
        <w:tc>
          <w:tcPr>
            <w:tcW w:w="856" w:type="dxa"/>
            <w:vAlign w:val="center"/>
          </w:tcPr>
          <w:p w14:paraId="1F40F38C" w14:textId="77777777" w:rsidR="00774057" w:rsidRDefault="00774057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18" w:type="dxa"/>
            <w:vAlign w:val="center"/>
          </w:tcPr>
          <w:p w14:paraId="19CBF231" w14:textId="77777777" w:rsidR="00774057" w:rsidRDefault="00774057" w:rsidP="008B7C47">
            <w:pPr>
              <w:spacing w:after="0"/>
              <w:jc w:val="center"/>
            </w:pPr>
            <w:r>
              <w:t>60.8</w:t>
            </w:r>
          </w:p>
        </w:tc>
        <w:tc>
          <w:tcPr>
            <w:tcW w:w="795" w:type="dxa"/>
            <w:vAlign w:val="center"/>
          </w:tcPr>
          <w:p w14:paraId="4016FB59" w14:textId="77777777" w:rsidR="00774057" w:rsidRDefault="00774057" w:rsidP="008B7C47">
            <w:pPr>
              <w:spacing w:after="0"/>
              <w:jc w:val="center"/>
            </w:pPr>
            <w:r>
              <w:t>72.2</w:t>
            </w:r>
          </w:p>
        </w:tc>
      </w:tr>
      <w:tr w:rsidR="00774057" w14:paraId="2F82A3B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2310DC3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EE9DE6A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D06438D" w14:textId="77777777" w:rsidR="00774057" w:rsidRDefault="00774057" w:rsidP="008B7C47">
            <w:pPr>
              <w:spacing w:after="0"/>
              <w:jc w:val="center"/>
            </w:pPr>
            <w:r>
              <w:t>28.1</w:t>
            </w:r>
          </w:p>
        </w:tc>
        <w:tc>
          <w:tcPr>
            <w:tcW w:w="856" w:type="dxa"/>
            <w:vAlign w:val="center"/>
          </w:tcPr>
          <w:p w14:paraId="345A5728" w14:textId="77777777" w:rsidR="00774057" w:rsidRDefault="00774057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8CE78B2" w14:textId="77777777" w:rsidR="00774057" w:rsidRDefault="00774057" w:rsidP="008B7C47">
            <w:pPr>
              <w:spacing w:after="0"/>
              <w:jc w:val="center"/>
            </w:pPr>
            <w:r>
              <w:t>28.3</w:t>
            </w:r>
          </w:p>
        </w:tc>
        <w:tc>
          <w:tcPr>
            <w:tcW w:w="795" w:type="dxa"/>
            <w:vAlign w:val="center"/>
          </w:tcPr>
          <w:p w14:paraId="73F8EC00" w14:textId="77777777" w:rsidR="00774057" w:rsidRDefault="00774057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EEA8BC7" w14:textId="77777777" w:rsidR="00BC014D" w:rsidRDefault="00BC014D" w:rsidP="008D10D7"/>
    <w:p w14:paraId="77419A06" w14:textId="77777777" w:rsidR="00F579BE" w:rsidRDefault="00BC014D" w:rsidP="00F579BE">
      <w:pPr>
        <w:keepNext/>
        <w:spacing w:after="160" w:line="259" w:lineRule="auto"/>
        <w:jc w:val="center"/>
      </w:pPr>
      <w:r>
        <w:br w:type="page"/>
      </w:r>
      <w:r w:rsidR="00F579BE">
        <w:rPr>
          <w:noProof/>
        </w:rPr>
        <w:lastRenderedPageBreak/>
        <w:drawing>
          <wp:inline distT="0" distB="0" distL="0" distR="0" wp14:anchorId="44FFC7A5" wp14:editId="035D4336">
            <wp:extent cx="5753100" cy="6276975"/>
            <wp:effectExtent l="0" t="0" r="0" b="9525"/>
            <wp:docPr id="1138938373" name="Bil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C991" w14:textId="7607D6EA" w:rsidR="00BC014D" w:rsidRDefault="00F579BE" w:rsidP="00F579B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35</w:t>
      </w:r>
    </w:p>
    <w:p w14:paraId="7DB1F41B" w14:textId="77777777" w:rsidR="003C7925" w:rsidRDefault="003C7925" w:rsidP="003C79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2EE04" wp14:editId="39D0ACD4">
            <wp:extent cx="5753100" cy="6257925"/>
            <wp:effectExtent l="0" t="0" r="0" b="9525"/>
            <wp:docPr id="78542746" name="Bil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D9D3" w14:textId="55D42641" w:rsidR="00F579BE" w:rsidRDefault="003C7925" w:rsidP="003C792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35</w:t>
      </w:r>
    </w:p>
    <w:p w14:paraId="5F64AAB5" w14:textId="77777777" w:rsidR="00221E47" w:rsidRDefault="00221E47" w:rsidP="00221E4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B13699" wp14:editId="167A8C85">
            <wp:extent cx="8068372" cy="4381500"/>
            <wp:effectExtent l="0" t="4445" r="4445" b="4445"/>
            <wp:docPr id="1328423059" name="Bil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8237" cy="438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B3BB" w14:textId="756F282D" w:rsidR="003C7925" w:rsidRPr="003C7925" w:rsidRDefault="00221E47" w:rsidP="00221E4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35</w:t>
      </w:r>
    </w:p>
    <w:p w14:paraId="5060A20C" w14:textId="128E1B68" w:rsidR="00BC014D" w:rsidRDefault="00BC014D" w:rsidP="00BC014D">
      <w:pPr>
        <w:pStyle w:val="Overskrift1"/>
      </w:pPr>
      <w:bookmarkStart w:id="43" w:name="_Toc196065068"/>
      <w:r>
        <w:lastRenderedPageBreak/>
        <w:t>Scenario 9</w:t>
      </w:r>
      <w:bookmarkEnd w:id="43"/>
    </w:p>
    <w:p w14:paraId="040C3AE0" w14:textId="6DCDC1E8" w:rsidR="003E41F7" w:rsidRDefault="003E41F7" w:rsidP="003E41F7">
      <w:r>
        <w:t>Nøkkelverdier for scenario 9:</w:t>
      </w:r>
    </w:p>
    <w:p w14:paraId="643B5AAC" w14:textId="02ECC868" w:rsidR="003E41F7" w:rsidRDefault="003E41F7" w:rsidP="003E41F7">
      <w:pPr>
        <w:pStyle w:val="Listeavsnitt"/>
        <w:numPr>
          <w:ilvl w:val="0"/>
          <w:numId w:val="11"/>
        </w:numPr>
      </w:pPr>
      <w:r>
        <w:t>Varierende belastningsprofil</w:t>
      </w:r>
    </w:p>
    <w:p w14:paraId="54125445" w14:textId="77777777" w:rsidR="003E41F7" w:rsidRDefault="003E41F7" w:rsidP="003E41F7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4D6A5A04" w14:textId="50955B8A" w:rsidR="003E41F7" w:rsidRDefault="003E41F7" w:rsidP="003E41F7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14AA80FA" w14:textId="784391E9" w:rsidR="00221E47" w:rsidRDefault="00221E47" w:rsidP="00221E47">
      <w:pPr>
        <w:pStyle w:val="Listeavsnitt"/>
      </w:pPr>
    </w:p>
    <w:p w14:paraId="5341821E" w14:textId="77777777" w:rsidR="00221E47" w:rsidRDefault="00221E47">
      <w:pPr>
        <w:spacing w:after="160" w:line="259" w:lineRule="auto"/>
      </w:pPr>
      <w:r>
        <w:br w:type="page"/>
      </w:r>
    </w:p>
    <w:p w14:paraId="6DDFF166" w14:textId="77777777" w:rsidR="00221E47" w:rsidRPr="003E41F7" w:rsidRDefault="00221E47" w:rsidP="00221E47"/>
    <w:p w14:paraId="26357C4E" w14:textId="4625DFA0" w:rsidR="00BC014D" w:rsidRDefault="00BC014D" w:rsidP="00BC014D">
      <w:pPr>
        <w:pStyle w:val="Overskrift2"/>
      </w:pPr>
      <w:bookmarkStart w:id="44" w:name="_Toc196065069"/>
      <w:r>
        <w:t>Test nr 27</w:t>
      </w:r>
      <w:bookmarkEnd w:id="44"/>
    </w:p>
    <w:p w14:paraId="48C19F8B" w14:textId="28BF22DD" w:rsidR="005A6BE0" w:rsidRDefault="005A6BE0" w:rsidP="005A6BE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098C">
        <w:t>Effektdata fra referansetest 2</w:t>
      </w:r>
      <w:r>
        <w:t>7</w:t>
      </w:r>
      <w:r w:rsidRPr="000F098C">
        <w:t xml:space="preserve">, </w:t>
      </w:r>
      <w:r>
        <w:t>varierende</w:t>
      </w:r>
      <w:r w:rsidRPr="000F098C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A6BE0" w14:paraId="07F9CFB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712693E" w14:textId="77777777" w:rsidR="005A6BE0" w:rsidRDefault="005A6BE0" w:rsidP="008B7C47">
            <w:pPr>
              <w:spacing w:after="0"/>
              <w:jc w:val="center"/>
            </w:pPr>
            <w:r>
              <w:t>Test nummer: 27</w:t>
            </w:r>
          </w:p>
        </w:tc>
        <w:tc>
          <w:tcPr>
            <w:tcW w:w="1158" w:type="dxa"/>
            <w:vAlign w:val="center"/>
          </w:tcPr>
          <w:p w14:paraId="285C4FE2" w14:textId="77777777" w:rsidR="005A6BE0" w:rsidRDefault="005A6BE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8715B34" w14:textId="77777777" w:rsidR="005A6BE0" w:rsidRDefault="005A6BE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FC4CC62" w14:textId="77777777" w:rsidR="005A6BE0" w:rsidRDefault="005A6BE0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BE1940F" w14:textId="77777777" w:rsidR="005A6BE0" w:rsidRDefault="005A6BE0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A6BE0" w14:paraId="60CBE88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5A2E8F7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5D00FC4" w14:textId="77777777" w:rsidR="005A6BE0" w:rsidRDefault="005A6BE0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9F9A958" w14:textId="77777777" w:rsidR="005A6BE0" w:rsidRDefault="005A6BE0" w:rsidP="008B7C47">
            <w:pPr>
              <w:spacing w:after="0"/>
              <w:jc w:val="center"/>
            </w:pPr>
            <w:r>
              <w:t>5.74</w:t>
            </w:r>
          </w:p>
        </w:tc>
        <w:tc>
          <w:tcPr>
            <w:tcW w:w="1513" w:type="dxa"/>
            <w:vAlign w:val="center"/>
          </w:tcPr>
          <w:p w14:paraId="39E27853" w14:textId="77777777" w:rsidR="005A6BE0" w:rsidRDefault="005A6BE0" w:rsidP="008B7C47">
            <w:pPr>
              <w:spacing w:after="0"/>
              <w:jc w:val="center"/>
            </w:pPr>
            <w:r>
              <w:t>6.79</w:t>
            </w:r>
          </w:p>
        </w:tc>
        <w:tc>
          <w:tcPr>
            <w:tcW w:w="1524" w:type="dxa"/>
            <w:vAlign w:val="center"/>
          </w:tcPr>
          <w:p w14:paraId="402EDC72" w14:textId="77777777" w:rsidR="005A6BE0" w:rsidRDefault="005A6BE0" w:rsidP="008B7C47">
            <w:pPr>
              <w:spacing w:after="0"/>
              <w:jc w:val="center"/>
            </w:pPr>
            <w:r>
              <w:t>2.85</w:t>
            </w:r>
          </w:p>
        </w:tc>
      </w:tr>
      <w:tr w:rsidR="005A6BE0" w14:paraId="7E4486D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9A3E766" w14:textId="77777777" w:rsidR="005A6BE0" w:rsidRDefault="005A6BE0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FF0E68E" w14:textId="77777777" w:rsidR="005A6BE0" w:rsidRDefault="005A6BE0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7C9BFC3" w14:textId="77777777" w:rsidR="005A6BE0" w:rsidRDefault="005A6BE0" w:rsidP="008B7C47">
            <w:pPr>
              <w:spacing w:after="0"/>
              <w:jc w:val="center"/>
            </w:pPr>
            <w:r>
              <w:t>6.76</w:t>
            </w:r>
          </w:p>
        </w:tc>
        <w:tc>
          <w:tcPr>
            <w:tcW w:w="1513" w:type="dxa"/>
            <w:vAlign w:val="center"/>
          </w:tcPr>
          <w:p w14:paraId="61CE5E26" w14:textId="77777777" w:rsidR="005A6BE0" w:rsidRDefault="005A6BE0" w:rsidP="008B7C47">
            <w:pPr>
              <w:spacing w:after="0"/>
              <w:jc w:val="center"/>
            </w:pPr>
            <w:r>
              <w:t>7.45</w:t>
            </w:r>
          </w:p>
        </w:tc>
        <w:tc>
          <w:tcPr>
            <w:tcW w:w="1524" w:type="dxa"/>
            <w:vAlign w:val="center"/>
          </w:tcPr>
          <w:p w14:paraId="44FECE7E" w14:textId="77777777" w:rsidR="005A6BE0" w:rsidRDefault="005A6BE0" w:rsidP="008B7C47">
            <w:pPr>
              <w:spacing w:after="0"/>
              <w:jc w:val="center"/>
            </w:pPr>
            <w:r>
              <w:t>3.03</w:t>
            </w:r>
          </w:p>
        </w:tc>
      </w:tr>
      <w:tr w:rsidR="005A6BE0" w14:paraId="4AFB6913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5F51855" w14:textId="77777777" w:rsidR="005A6BE0" w:rsidRDefault="005A6BE0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6B33A0A" w14:textId="77777777" w:rsidR="005A6BE0" w:rsidRDefault="005A6BE0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4C65E35" w14:textId="77777777" w:rsidR="005A6BE0" w:rsidRDefault="005A6BE0" w:rsidP="008B7C47">
            <w:pPr>
              <w:spacing w:after="0"/>
              <w:jc w:val="center"/>
            </w:pPr>
            <w:r>
              <w:t>3.48</w:t>
            </w:r>
          </w:p>
        </w:tc>
        <w:tc>
          <w:tcPr>
            <w:tcW w:w="1513" w:type="dxa"/>
            <w:vAlign w:val="center"/>
          </w:tcPr>
          <w:p w14:paraId="29190985" w14:textId="77777777" w:rsidR="005A6BE0" w:rsidRDefault="005A6BE0" w:rsidP="008B7C47">
            <w:pPr>
              <w:spacing w:after="0"/>
              <w:jc w:val="center"/>
            </w:pPr>
            <w:r>
              <w:t>2.79</w:t>
            </w:r>
          </w:p>
        </w:tc>
        <w:tc>
          <w:tcPr>
            <w:tcW w:w="1524" w:type="dxa"/>
            <w:vAlign w:val="center"/>
          </w:tcPr>
          <w:p w14:paraId="408F0D3B" w14:textId="77777777" w:rsidR="005A6BE0" w:rsidRDefault="005A6BE0" w:rsidP="008B7C47">
            <w:pPr>
              <w:spacing w:after="0"/>
              <w:jc w:val="center"/>
            </w:pPr>
            <w:r>
              <w:t>0.93</w:t>
            </w:r>
          </w:p>
        </w:tc>
      </w:tr>
      <w:tr w:rsidR="005A6BE0" w14:paraId="11CB469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9FAD32C" w14:textId="77777777" w:rsidR="005A6BE0" w:rsidRDefault="005A6BE0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16840D96" w14:textId="77777777" w:rsidR="005A6BE0" w:rsidRDefault="005A6BE0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309FBB9" w14:textId="77777777" w:rsidR="005A6BE0" w:rsidRDefault="005A6BE0" w:rsidP="008B7C47">
            <w:pPr>
              <w:spacing w:after="0"/>
              <w:jc w:val="center"/>
            </w:pPr>
            <w:r>
              <w:t>1.36</w:t>
            </w:r>
          </w:p>
        </w:tc>
        <w:tc>
          <w:tcPr>
            <w:tcW w:w="1513" w:type="dxa"/>
            <w:vAlign w:val="center"/>
          </w:tcPr>
          <w:p w14:paraId="110AC5F2" w14:textId="77777777" w:rsidR="005A6BE0" w:rsidRDefault="005A6BE0" w:rsidP="008B7C47">
            <w:pPr>
              <w:spacing w:after="0"/>
              <w:jc w:val="center"/>
            </w:pPr>
            <w:r>
              <w:t>1.74</w:t>
            </w:r>
          </w:p>
        </w:tc>
        <w:tc>
          <w:tcPr>
            <w:tcW w:w="1524" w:type="dxa"/>
            <w:vAlign w:val="center"/>
          </w:tcPr>
          <w:p w14:paraId="6558914E" w14:textId="77777777" w:rsidR="005A6BE0" w:rsidRDefault="005A6BE0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E60B061" w14:textId="77777777" w:rsidR="005A6BE0" w:rsidRDefault="005A6BE0" w:rsidP="005A6BE0"/>
    <w:p w14:paraId="1E5B4DAF" w14:textId="27A0B6E5" w:rsidR="005A6BE0" w:rsidRDefault="005A6BE0" w:rsidP="005A6BE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BB37EB">
        <w:t>Temperatur data fra referansetest 2</w:t>
      </w:r>
      <w:r>
        <w:t>7</w:t>
      </w:r>
      <w:r w:rsidRPr="00BB37EB">
        <w:t xml:space="preserve">, </w:t>
      </w:r>
      <w:r>
        <w:t>varierende</w:t>
      </w:r>
      <w:r w:rsidRPr="00BB37EB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A6BE0" w14:paraId="37BFBD42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FC00140" w14:textId="77777777" w:rsidR="005A6BE0" w:rsidRDefault="005A6BE0" w:rsidP="008B7C47">
            <w:pPr>
              <w:spacing w:after="0"/>
              <w:jc w:val="center"/>
            </w:pPr>
            <w:r>
              <w:t>Test nummer: 27</w:t>
            </w:r>
          </w:p>
        </w:tc>
        <w:tc>
          <w:tcPr>
            <w:tcW w:w="914" w:type="dxa"/>
            <w:vMerge w:val="restart"/>
            <w:vAlign w:val="center"/>
          </w:tcPr>
          <w:p w14:paraId="73FCC372" w14:textId="77777777" w:rsidR="005A6BE0" w:rsidRDefault="005A6BE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2E2EC64" w14:textId="77777777" w:rsidR="005A6BE0" w:rsidRDefault="005A6BE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6939B76" w14:textId="77777777" w:rsidR="005A6BE0" w:rsidRDefault="005A6BE0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A6BE0" w14:paraId="7723284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1CC5A14" w14:textId="77777777" w:rsidR="005A6BE0" w:rsidRDefault="005A6BE0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7A88796" w14:textId="77777777" w:rsidR="005A6BE0" w:rsidRDefault="005A6BE0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7664290" w14:textId="77777777" w:rsidR="005A6BE0" w:rsidRDefault="005A6BE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79144335" w14:textId="77777777" w:rsidR="005A6BE0" w:rsidRDefault="005A6BE0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1963519A" w14:textId="77777777" w:rsidR="005A6BE0" w:rsidRDefault="005A6BE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23E327A" w14:textId="77777777" w:rsidR="005A6BE0" w:rsidRDefault="005A6BE0" w:rsidP="008B7C47">
            <w:pPr>
              <w:spacing w:after="0"/>
              <w:jc w:val="center"/>
            </w:pPr>
            <w:r>
              <w:t>Max</w:t>
            </w:r>
          </w:p>
        </w:tc>
      </w:tr>
      <w:tr w:rsidR="005A6BE0" w14:paraId="7FE7C88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CCB084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99C7C83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3618F26" w14:textId="77777777" w:rsidR="005A6BE0" w:rsidRDefault="005A6BE0" w:rsidP="008B7C47">
            <w:pPr>
              <w:spacing w:after="0"/>
              <w:jc w:val="center"/>
            </w:pPr>
            <w:r>
              <w:t>48.9</w:t>
            </w:r>
          </w:p>
        </w:tc>
        <w:tc>
          <w:tcPr>
            <w:tcW w:w="856" w:type="dxa"/>
            <w:vAlign w:val="center"/>
          </w:tcPr>
          <w:p w14:paraId="10BD6B51" w14:textId="77777777" w:rsidR="005A6BE0" w:rsidRDefault="005A6BE0" w:rsidP="008B7C47">
            <w:pPr>
              <w:spacing w:after="0"/>
              <w:jc w:val="center"/>
            </w:pPr>
            <w:r>
              <w:t>51.8</w:t>
            </w:r>
          </w:p>
        </w:tc>
        <w:tc>
          <w:tcPr>
            <w:tcW w:w="718" w:type="dxa"/>
            <w:vAlign w:val="center"/>
          </w:tcPr>
          <w:p w14:paraId="4DCAB2FB" w14:textId="77777777" w:rsidR="005A6BE0" w:rsidRDefault="005A6BE0" w:rsidP="008B7C47">
            <w:pPr>
              <w:spacing w:after="0"/>
              <w:jc w:val="center"/>
            </w:pPr>
            <w:r>
              <w:t>49.5</w:t>
            </w:r>
          </w:p>
        </w:tc>
        <w:tc>
          <w:tcPr>
            <w:tcW w:w="795" w:type="dxa"/>
            <w:vAlign w:val="center"/>
          </w:tcPr>
          <w:p w14:paraId="744115A1" w14:textId="77777777" w:rsidR="005A6BE0" w:rsidRDefault="005A6BE0" w:rsidP="008B7C47">
            <w:pPr>
              <w:spacing w:after="0"/>
              <w:jc w:val="center"/>
            </w:pPr>
            <w:r>
              <w:t>52.3</w:t>
            </w:r>
          </w:p>
        </w:tc>
      </w:tr>
      <w:tr w:rsidR="005A6BE0" w14:paraId="01FBC28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A04095A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7E7B1B8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E99823C" w14:textId="77777777" w:rsidR="005A6BE0" w:rsidRDefault="005A6BE0" w:rsidP="008B7C47">
            <w:pPr>
              <w:spacing w:after="0"/>
              <w:jc w:val="center"/>
            </w:pPr>
            <w:r>
              <w:t>56.0</w:t>
            </w:r>
          </w:p>
        </w:tc>
        <w:tc>
          <w:tcPr>
            <w:tcW w:w="856" w:type="dxa"/>
            <w:vAlign w:val="center"/>
          </w:tcPr>
          <w:p w14:paraId="42261FF3" w14:textId="77777777" w:rsidR="005A6BE0" w:rsidRDefault="005A6BE0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4BA4732F" w14:textId="77777777" w:rsidR="005A6BE0" w:rsidRDefault="005A6BE0" w:rsidP="008B7C47">
            <w:pPr>
              <w:spacing w:after="0"/>
              <w:jc w:val="center"/>
            </w:pPr>
            <w:r>
              <w:t>57.1</w:t>
            </w:r>
          </w:p>
        </w:tc>
        <w:tc>
          <w:tcPr>
            <w:tcW w:w="795" w:type="dxa"/>
            <w:vAlign w:val="center"/>
          </w:tcPr>
          <w:p w14:paraId="7EE3BDF8" w14:textId="77777777" w:rsidR="005A6BE0" w:rsidRDefault="005A6BE0" w:rsidP="008B7C47">
            <w:pPr>
              <w:spacing w:after="0"/>
              <w:jc w:val="center"/>
            </w:pPr>
            <w:r>
              <w:t>60.7</w:t>
            </w:r>
          </w:p>
        </w:tc>
      </w:tr>
      <w:tr w:rsidR="005A6BE0" w14:paraId="4C126E1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261F954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3A6C7E8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0500F8F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7A71B996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7E9AB1F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A56B960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2710DEBC" w14:textId="77777777" w:rsidR="00CB7A1B" w:rsidRDefault="00CB7A1B" w:rsidP="00CB7A1B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D9FFFC9" wp14:editId="61C07EC3">
            <wp:extent cx="5753100" cy="6267450"/>
            <wp:effectExtent l="0" t="0" r="0" b="0"/>
            <wp:docPr id="1392925148" name="Bil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9249" w14:textId="53D9E6D5" w:rsidR="00CB7A1B" w:rsidRDefault="00CB7A1B" w:rsidP="00CB7A1B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27</w:t>
      </w:r>
    </w:p>
    <w:p w14:paraId="36184B17" w14:textId="77777777" w:rsidR="00966CFF" w:rsidRDefault="00966CFF" w:rsidP="00966CFF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A024CF0" wp14:editId="00089A29">
            <wp:extent cx="5753100" cy="6267450"/>
            <wp:effectExtent l="0" t="0" r="0" b="0"/>
            <wp:docPr id="302110631" name="Bil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936F" w14:textId="58595A4D" w:rsidR="00966CFF" w:rsidRDefault="00966CFF" w:rsidP="00966CF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27</w:t>
      </w:r>
    </w:p>
    <w:p w14:paraId="10641B3D" w14:textId="77777777" w:rsidR="00A62142" w:rsidRDefault="00A62142" w:rsidP="00A621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D59F54" wp14:editId="37CEE02A">
            <wp:extent cx="8051168" cy="4385487"/>
            <wp:effectExtent l="4128" t="0" r="0" b="0"/>
            <wp:docPr id="586788719" name="Bil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4330" cy="439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7CEC" w14:textId="44FB6933" w:rsidR="00221E47" w:rsidRDefault="00A62142" w:rsidP="00A6214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Begrenserdata test 27</w:t>
      </w:r>
      <w:r w:rsidR="00221E47">
        <w:br w:type="page"/>
      </w:r>
    </w:p>
    <w:p w14:paraId="789DE27E" w14:textId="77777777" w:rsidR="00BC014D" w:rsidRPr="00E26D95" w:rsidRDefault="00BC014D" w:rsidP="00BC014D"/>
    <w:p w14:paraId="143B599B" w14:textId="49CADE50" w:rsidR="00BC014D" w:rsidRDefault="00BC014D" w:rsidP="00BC014D">
      <w:pPr>
        <w:pStyle w:val="Overskrift2"/>
      </w:pPr>
      <w:bookmarkStart w:id="45" w:name="_Toc196065070"/>
      <w:r>
        <w:t>Test nr 30</w:t>
      </w:r>
      <w:bookmarkEnd w:id="45"/>
    </w:p>
    <w:p w14:paraId="3AB6C496" w14:textId="1BF56EC3" w:rsidR="007C514A" w:rsidRDefault="007C514A" w:rsidP="007C51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 xml:space="preserve">Effektdata fra test </w:t>
      </w:r>
      <w:r>
        <w:t>30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C514A" w14:paraId="284ED1B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0A07C1F" w14:textId="77777777" w:rsidR="007C514A" w:rsidRDefault="007C514A" w:rsidP="008B7C47">
            <w:pPr>
              <w:spacing w:after="0"/>
              <w:jc w:val="center"/>
            </w:pPr>
            <w:r>
              <w:t>Test nummer: 30</w:t>
            </w:r>
          </w:p>
        </w:tc>
        <w:tc>
          <w:tcPr>
            <w:tcW w:w="1158" w:type="dxa"/>
            <w:vAlign w:val="center"/>
          </w:tcPr>
          <w:p w14:paraId="77C66BA1" w14:textId="77777777" w:rsidR="007C514A" w:rsidRDefault="007C51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21BEC70" w14:textId="77777777" w:rsidR="007C514A" w:rsidRDefault="007C51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44A3C5C" w14:textId="77777777" w:rsidR="007C514A" w:rsidRDefault="007C514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EFA6DB0" w14:textId="77777777" w:rsidR="007C514A" w:rsidRDefault="007C514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C514A" w14:paraId="04541BB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D0AFC6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AF42BA6" w14:textId="77777777" w:rsidR="007C514A" w:rsidRDefault="007C514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43B6EBA" w14:textId="77777777" w:rsidR="007C514A" w:rsidRDefault="007C514A" w:rsidP="008B7C47">
            <w:pPr>
              <w:spacing w:after="0"/>
              <w:jc w:val="center"/>
            </w:pPr>
            <w:r>
              <w:t>5.96</w:t>
            </w:r>
          </w:p>
        </w:tc>
        <w:tc>
          <w:tcPr>
            <w:tcW w:w="1513" w:type="dxa"/>
            <w:vAlign w:val="center"/>
          </w:tcPr>
          <w:p w14:paraId="47138CDE" w14:textId="77777777" w:rsidR="007C514A" w:rsidRDefault="007C514A" w:rsidP="008B7C47">
            <w:pPr>
              <w:spacing w:after="0"/>
              <w:jc w:val="center"/>
            </w:pPr>
            <w:r>
              <w:t>7.23</w:t>
            </w:r>
          </w:p>
        </w:tc>
        <w:tc>
          <w:tcPr>
            <w:tcW w:w="1524" w:type="dxa"/>
            <w:vAlign w:val="center"/>
          </w:tcPr>
          <w:p w14:paraId="540FFC6F" w14:textId="77777777" w:rsidR="007C514A" w:rsidRDefault="007C514A" w:rsidP="008B7C47">
            <w:pPr>
              <w:spacing w:after="0"/>
              <w:jc w:val="center"/>
            </w:pPr>
            <w:r>
              <w:t>2.58</w:t>
            </w:r>
          </w:p>
        </w:tc>
      </w:tr>
      <w:tr w:rsidR="007C514A" w14:paraId="10A3DCA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9B8432D" w14:textId="77777777" w:rsidR="007C514A" w:rsidRDefault="007C514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CF5ED51" w14:textId="77777777" w:rsidR="007C514A" w:rsidRDefault="007C514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19DF958" w14:textId="77777777" w:rsidR="007C514A" w:rsidRDefault="007C514A" w:rsidP="008B7C47">
            <w:pPr>
              <w:spacing w:after="0"/>
              <w:jc w:val="center"/>
            </w:pPr>
            <w:r>
              <w:t>6.99</w:t>
            </w:r>
          </w:p>
        </w:tc>
        <w:tc>
          <w:tcPr>
            <w:tcW w:w="1513" w:type="dxa"/>
            <w:vAlign w:val="center"/>
          </w:tcPr>
          <w:p w14:paraId="4473724B" w14:textId="77777777" w:rsidR="007C514A" w:rsidRDefault="007C514A" w:rsidP="008B7C47">
            <w:pPr>
              <w:spacing w:after="0"/>
              <w:jc w:val="center"/>
            </w:pPr>
            <w:r>
              <w:t>7.90</w:t>
            </w:r>
          </w:p>
        </w:tc>
        <w:tc>
          <w:tcPr>
            <w:tcW w:w="1524" w:type="dxa"/>
            <w:vAlign w:val="center"/>
          </w:tcPr>
          <w:p w14:paraId="1BF49279" w14:textId="77777777" w:rsidR="007C514A" w:rsidRDefault="007C514A" w:rsidP="008B7C47">
            <w:pPr>
              <w:spacing w:after="0"/>
              <w:jc w:val="center"/>
            </w:pPr>
            <w:r>
              <w:t>2.68</w:t>
            </w:r>
          </w:p>
        </w:tc>
      </w:tr>
      <w:tr w:rsidR="007C514A" w14:paraId="3009445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9551BC7" w14:textId="77777777" w:rsidR="007C514A" w:rsidRDefault="007C514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117A012" w14:textId="77777777" w:rsidR="007C514A" w:rsidRDefault="007C514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264B945" w14:textId="77777777" w:rsidR="007C514A" w:rsidRDefault="007C514A" w:rsidP="008B7C47">
            <w:pPr>
              <w:spacing w:after="0"/>
              <w:jc w:val="center"/>
            </w:pPr>
            <w:r>
              <w:t>3.61</w:t>
            </w:r>
          </w:p>
        </w:tc>
        <w:tc>
          <w:tcPr>
            <w:tcW w:w="1513" w:type="dxa"/>
            <w:vAlign w:val="center"/>
          </w:tcPr>
          <w:p w14:paraId="3D2440AB" w14:textId="77777777" w:rsidR="007C514A" w:rsidRDefault="007C514A" w:rsidP="008B7C47">
            <w:pPr>
              <w:spacing w:after="0"/>
              <w:jc w:val="center"/>
            </w:pPr>
            <w:r>
              <w:t>3.10</w:t>
            </w:r>
          </w:p>
        </w:tc>
        <w:tc>
          <w:tcPr>
            <w:tcW w:w="1524" w:type="dxa"/>
            <w:vAlign w:val="center"/>
          </w:tcPr>
          <w:p w14:paraId="32D1A73B" w14:textId="77777777" w:rsidR="007C514A" w:rsidRDefault="007C514A" w:rsidP="008B7C47">
            <w:pPr>
              <w:spacing w:after="0"/>
              <w:jc w:val="center"/>
            </w:pPr>
            <w:r>
              <w:t>0.66</w:t>
            </w:r>
          </w:p>
        </w:tc>
      </w:tr>
      <w:tr w:rsidR="007C514A" w14:paraId="57D11A3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E90C45B" w14:textId="77777777" w:rsidR="007C514A" w:rsidRDefault="007C514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2C9BAB7" w14:textId="77777777" w:rsidR="007C514A" w:rsidRDefault="007C514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00CC86F" w14:textId="77777777" w:rsidR="007C514A" w:rsidRDefault="007C514A" w:rsidP="008B7C47">
            <w:pPr>
              <w:spacing w:after="0"/>
              <w:jc w:val="center"/>
            </w:pPr>
            <w:r>
              <w:t>0.55</w:t>
            </w:r>
          </w:p>
        </w:tc>
        <w:tc>
          <w:tcPr>
            <w:tcW w:w="1513" w:type="dxa"/>
            <w:vAlign w:val="center"/>
          </w:tcPr>
          <w:p w14:paraId="15722EE2" w14:textId="77777777" w:rsidR="007C514A" w:rsidRDefault="007C514A" w:rsidP="008B7C47">
            <w:pPr>
              <w:spacing w:after="0"/>
              <w:jc w:val="center"/>
            </w:pPr>
            <w:r>
              <w:t>0.98</w:t>
            </w:r>
          </w:p>
        </w:tc>
        <w:tc>
          <w:tcPr>
            <w:tcW w:w="1524" w:type="dxa"/>
            <w:vAlign w:val="center"/>
          </w:tcPr>
          <w:p w14:paraId="587D3E6F" w14:textId="77777777" w:rsidR="007C514A" w:rsidRDefault="007C514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BE78D6B" w14:textId="77777777" w:rsidR="007C514A" w:rsidRDefault="007C514A" w:rsidP="007C514A"/>
    <w:p w14:paraId="4D2908C1" w14:textId="39F9ED35" w:rsidR="007C514A" w:rsidRDefault="007C514A" w:rsidP="007C51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 w:rsidRPr="00910E64"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30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C514A" w14:paraId="7B68252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A41A782" w14:textId="77777777" w:rsidR="007C514A" w:rsidRDefault="007C514A" w:rsidP="008B7C47">
            <w:pPr>
              <w:spacing w:after="0"/>
              <w:jc w:val="center"/>
            </w:pPr>
            <w:r>
              <w:t>Test nummer: 30</w:t>
            </w:r>
          </w:p>
        </w:tc>
        <w:tc>
          <w:tcPr>
            <w:tcW w:w="914" w:type="dxa"/>
            <w:vMerge w:val="restart"/>
            <w:vAlign w:val="center"/>
          </w:tcPr>
          <w:p w14:paraId="03C40670" w14:textId="77777777" w:rsidR="007C514A" w:rsidRDefault="007C51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237B2DC" w14:textId="77777777" w:rsidR="007C514A" w:rsidRDefault="007C51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DD54FED" w14:textId="77777777" w:rsidR="007C514A" w:rsidRDefault="007C514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C514A" w14:paraId="6CB7056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566B604" w14:textId="77777777" w:rsidR="007C514A" w:rsidRDefault="007C514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306197BD" w14:textId="77777777" w:rsidR="007C514A" w:rsidRDefault="007C514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B06F0CC" w14:textId="77777777" w:rsidR="007C514A" w:rsidRDefault="007C51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450925C" w14:textId="77777777" w:rsidR="007C514A" w:rsidRDefault="007C514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20B9B80" w14:textId="77777777" w:rsidR="007C514A" w:rsidRDefault="007C51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25973A9" w14:textId="77777777" w:rsidR="007C514A" w:rsidRDefault="007C514A" w:rsidP="008B7C47">
            <w:pPr>
              <w:spacing w:after="0"/>
              <w:jc w:val="center"/>
            </w:pPr>
            <w:r>
              <w:t>Max</w:t>
            </w:r>
          </w:p>
        </w:tc>
      </w:tr>
      <w:tr w:rsidR="007C514A" w14:paraId="5003168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456B5DA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D8B5505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5497F13" w14:textId="77777777" w:rsidR="007C514A" w:rsidRDefault="007C514A" w:rsidP="008B7C47">
            <w:pPr>
              <w:spacing w:after="0"/>
              <w:jc w:val="center"/>
            </w:pPr>
            <w:r>
              <w:t>45.5</w:t>
            </w:r>
          </w:p>
        </w:tc>
        <w:tc>
          <w:tcPr>
            <w:tcW w:w="856" w:type="dxa"/>
            <w:vAlign w:val="center"/>
          </w:tcPr>
          <w:p w14:paraId="1F9CE913" w14:textId="77777777" w:rsidR="007C514A" w:rsidRDefault="007C514A" w:rsidP="008B7C47">
            <w:pPr>
              <w:spacing w:after="0"/>
              <w:jc w:val="center"/>
            </w:pPr>
            <w:r>
              <w:t>50.3</w:t>
            </w:r>
          </w:p>
        </w:tc>
        <w:tc>
          <w:tcPr>
            <w:tcW w:w="718" w:type="dxa"/>
            <w:vAlign w:val="center"/>
          </w:tcPr>
          <w:p w14:paraId="61A64A67" w14:textId="77777777" w:rsidR="007C514A" w:rsidRDefault="007C514A" w:rsidP="008B7C47">
            <w:pPr>
              <w:spacing w:after="0"/>
              <w:jc w:val="center"/>
            </w:pPr>
            <w:r>
              <w:t>45.9</w:t>
            </w:r>
          </w:p>
        </w:tc>
        <w:tc>
          <w:tcPr>
            <w:tcW w:w="795" w:type="dxa"/>
            <w:vAlign w:val="center"/>
          </w:tcPr>
          <w:p w14:paraId="43813CB7" w14:textId="77777777" w:rsidR="007C514A" w:rsidRDefault="007C514A" w:rsidP="008B7C47">
            <w:pPr>
              <w:spacing w:after="0"/>
              <w:jc w:val="center"/>
            </w:pPr>
            <w:r>
              <w:t>49.9</w:t>
            </w:r>
          </w:p>
        </w:tc>
      </w:tr>
      <w:tr w:rsidR="007C514A" w14:paraId="018C39B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1839E39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159A322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6D4328E" w14:textId="77777777" w:rsidR="007C514A" w:rsidRDefault="007C514A" w:rsidP="008B7C47">
            <w:pPr>
              <w:spacing w:after="0"/>
              <w:jc w:val="center"/>
            </w:pPr>
            <w:r>
              <w:t>53.0</w:t>
            </w:r>
          </w:p>
        </w:tc>
        <w:tc>
          <w:tcPr>
            <w:tcW w:w="856" w:type="dxa"/>
            <w:vAlign w:val="center"/>
          </w:tcPr>
          <w:p w14:paraId="45A45E4F" w14:textId="77777777" w:rsidR="007C514A" w:rsidRDefault="007C514A" w:rsidP="008B7C47">
            <w:pPr>
              <w:spacing w:after="0"/>
              <w:jc w:val="center"/>
            </w:pPr>
            <w:r>
              <w:t>60.8</w:t>
            </w:r>
          </w:p>
        </w:tc>
        <w:tc>
          <w:tcPr>
            <w:tcW w:w="718" w:type="dxa"/>
            <w:vAlign w:val="center"/>
          </w:tcPr>
          <w:p w14:paraId="4DC2C5C1" w14:textId="77777777" w:rsidR="007C514A" w:rsidRDefault="007C514A" w:rsidP="008B7C47">
            <w:pPr>
              <w:spacing w:after="0"/>
              <w:jc w:val="center"/>
            </w:pPr>
            <w:r>
              <w:t>54.0</w:t>
            </w:r>
          </w:p>
        </w:tc>
        <w:tc>
          <w:tcPr>
            <w:tcW w:w="795" w:type="dxa"/>
            <w:vAlign w:val="center"/>
          </w:tcPr>
          <w:p w14:paraId="44295AC6" w14:textId="77777777" w:rsidR="007C514A" w:rsidRDefault="007C514A" w:rsidP="008B7C47">
            <w:pPr>
              <w:spacing w:after="0"/>
              <w:jc w:val="center"/>
            </w:pPr>
            <w:r>
              <w:t>60.4</w:t>
            </w:r>
          </w:p>
        </w:tc>
      </w:tr>
      <w:tr w:rsidR="007C514A" w14:paraId="522081C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B8F0EDF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A3A88B5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9B6B55" w14:textId="77777777" w:rsidR="007C514A" w:rsidRDefault="007C514A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F718514" w14:textId="77777777" w:rsidR="007C514A" w:rsidRDefault="007C51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10B2B01" w14:textId="77777777" w:rsidR="007C514A" w:rsidRDefault="007C514A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795" w:type="dxa"/>
            <w:vAlign w:val="center"/>
          </w:tcPr>
          <w:p w14:paraId="347D9DEE" w14:textId="77777777" w:rsidR="007C514A" w:rsidRDefault="007C514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BABC62C" w14:textId="77777777" w:rsidR="000F5DA2" w:rsidRDefault="000F5DA2" w:rsidP="00D32744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45E2043" wp14:editId="63C73360">
            <wp:extent cx="5753100" cy="6248400"/>
            <wp:effectExtent l="0" t="0" r="0" b="0"/>
            <wp:docPr id="1883356174" name="Bil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4BB4" w14:textId="1B94ED92" w:rsidR="000F5DA2" w:rsidRDefault="000F5DA2" w:rsidP="00D3274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30</w:t>
      </w:r>
    </w:p>
    <w:p w14:paraId="43E94A21" w14:textId="318AFA29" w:rsidR="00127649" w:rsidRDefault="00127649">
      <w:pPr>
        <w:spacing w:after="160" w:line="259" w:lineRule="auto"/>
      </w:pPr>
      <w:r>
        <w:br w:type="page"/>
      </w:r>
    </w:p>
    <w:p w14:paraId="70175E0D" w14:textId="77777777" w:rsidR="001C1756" w:rsidRDefault="001C1756" w:rsidP="001C175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E5C9FA0" wp14:editId="5E6DF323">
            <wp:extent cx="5753100" cy="6276975"/>
            <wp:effectExtent l="0" t="0" r="0" b="9525"/>
            <wp:docPr id="636620748" name="Bil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C7F9" w14:textId="5CF0DC1E" w:rsidR="00A9530C" w:rsidRDefault="001C1756" w:rsidP="001C175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30</w:t>
      </w:r>
    </w:p>
    <w:p w14:paraId="0DFC8EEE" w14:textId="77777777" w:rsidR="00BC014D" w:rsidRDefault="00BC014D" w:rsidP="00BC014D"/>
    <w:p w14:paraId="498CDE82" w14:textId="77777777" w:rsidR="009F1073" w:rsidRDefault="009F1073" w:rsidP="009F10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4BD74D" wp14:editId="63E08804">
            <wp:extent cx="7915275" cy="4298361"/>
            <wp:effectExtent l="0" t="1270" r="8255" b="8255"/>
            <wp:docPr id="844623664" name="Bil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8751" cy="430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1FDC" w14:textId="6257CEC2" w:rsidR="001C1756" w:rsidRDefault="009F1073" w:rsidP="009F107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30</w:t>
      </w:r>
    </w:p>
    <w:p w14:paraId="67CD9E04" w14:textId="7CE7E769" w:rsidR="00BC014D" w:rsidRDefault="00BC014D" w:rsidP="00BC014D">
      <w:pPr>
        <w:pStyle w:val="Overskrift2"/>
      </w:pPr>
      <w:bookmarkStart w:id="46" w:name="_Toc196065071"/>
      <w:r>
        <w:lastRenderedPageBreak/>
        <w:t>Test nr 33</w:t>
      </w:r>
      <w:bookmarkEnd w:id="46"/>
    </w:p>
    <w:p w14:paraId="5713ADDF" w14:textId="501526ED" w:rsidR="008B39B1" w:rsidRDefault="008B39B1" w:rsidP="008B39B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33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B39B1" w14:paraId="7199014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9021FF3" w14:textId="77777777" w:rsidR="008B39B1" w:rsidRDefault="008B39B1" w:rsidP="008B7C47">
            <w:pPr>
              <w:spacing w:after="0"/>
              <w:jc w:val="center"/>
            </w:pPr>
            <w:r>
              <w:t>Test nummer: 33</w:t>
            </w:r>
          </w:p>
        </w:tc>
        <w:tc>
          <w:tcPr>
            <w:tcW w:w="1158" w:type="dxa"/>
            <w:vAlign w:val="center"/>
          </w:tcPr>
          <w:p w14:paraId="5190823F" w14:textId="77777777" w:rsidR="008B39B1" w:rsidRDefault="008B39B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FE183FA" w14:textId="77777777" w:rsidR="008B39B1" w:rsidRDefault="008B39B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990E688" w14:textId="77777777" w:rsidR="008B39B1" w:rsidRDefault="008B39B1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6E8F202" w14:textId="77777777" w:rsidR="008B39B1" w:rsidRDefault="008B39B1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B39B1" w14:paraId="414BE59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5D2F6BC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9503A2D" w14:textId="77777777" w:rsidR="008B39B1" w:rsidRDefault="008B39B1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5D4ACCE" w14:textId="77777777" w:rsidR="008B39B1" w:rsidRDefault="008B39B1" w:rsidP="008B7C47">
            <w:pPr>
              <w:spacing w:after="0"/>
              <w:jc w:val="center"/>
            </w:pPr>
            <w:r>
              <w:t>5.88</w:t>
            </w:r>
          </w:p>
        </w:tc>
        <w:tc>
          <w:tcPr>
            <w:tcW w:w="1513" w:type="dxa"/>
            <w:vAlign w:val="center"/>
          </w:tcPr>
          <w:p w14:paraId="7AF66094" w14:textId="77777777" w:rsidR="008B39B1" w:rsidRDefault="008B39B1" w:rsidP="008B7C47">
            <w:pPr>
              <w:spacing w:after="0"/>
              <w:jc w:val="center"/>
            </w:pPr>
            <w:r>
              <w:t>7.06</w:t>
            </w:r>
          </w:p>
        </w:tc>
        <w:tc>
          <w:tcPr>
            <w:tcW w:w="1524" w:type="dxa"/>
            <w:vAlign w:val="center"/>
          </w:tcPr>
          <w:p w14:paraId="58E416CF" w14:textId="77777777" w:rsidR="008B39B1" w:rsidRDefault="008B39B1" w:rsidP="008B7C47">
            <w:pPr>
              <w:spacing w:after="0"/>
              <w:jc w:val="center"/>
            </w:pPr>
            <w:r>
              <w:t>2.68</w:t>
            </w:r>
          </w:p>
        </w:tc>
      </w:tr>
      <w:tr w:rsidR="008B39B1" w14:paraId="4D435B5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7B34B90" w14:textId="77777777" w:rsidR="008B39B1" w:rsidRDefault="008B39B1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466A343" w14:textId="77777777" w:rsidR="008B39B1" w:rsidRDefault="008B39B1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09213EA" w14:textId="77777777" w:rsidR="008B39B1" w:rsidRDefault="008B39B1" w:rsidP="008B7C47">
            <w:pPr>
              <w:spacing w:after="0"/>
              <w:jc w:val="center"/>
            </w:pPr>
            <w:r>
              <w:t>6.90</w:t>
            </w:r>
          </w:p>
        </w:tc>
        <w:tc>
          <w:tcPr>
            <w:tcW w:w="1513" w:type="dxa"/>
            <w:vAlign w:val="center"/>
          </w:tcPr>
          <w:p w14:paraId="7F12B1ED" w14:textId="77777777" w:rsidR="008B39B1" w:rsidRDefault="008B39B1" w:rsidP="008B7C47">
            <w:pPr>
              <w:spacing w:after="0"/>
              <w:jc w:val="center"/>
            </w:pPr>
            <w:r>
              <w:t>7.71</w:t>
            </w:r>
          </w:p>
        </w:tc>
        <w:tc>
          <w:tcPr>
            <w:tcW w:w="1524" w:type="dxa"/>
            <w:vAlign w:val="center"/>
          </w:tcPr>
          <w:p w14:paraId="0B40BA9A" w14:textId="77777777" w:rsidR="008B39B1" w:rsidRDefault="008B39B1" w:rsidP="008B7C47">
            <w:pPr>
              <w:spacing w:after="0"/>
              <w:jc w:val="center"/>
            </w:pPr>
            <w:r>
              <w:t>2.81</w:t>
            </w:r>
          </w:p>
        </w:tc>
      </w:tr>
      <w:tr w:rsidR="008B39B1" w14:paraId="754607C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15128C" w14:textId="77777777" w:rsidR="008B39B1" w:rsidRDefault="008B39B1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F753FD4" w14:textId="77777777" w:rsidR="008B39B1" w:rsidRDefault="008B39B1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01E7FFC" w14:textId="77777777" w:rsidR="008B39B1" w:rsidRDefault="008B39B1" w:rsidP="008B7C47">
            <w:pPr>
              <w:spacing w:after="0"/>
              <w:jc w:val="center"/>
            </w:pPr>
            <w:r>
              <w:t>3.56</w:t>
            </w:r>
          </w:p>
        </w:tc>
        <w:tc>
          <w:tcPr>
            <w:tcW w:w="1513" w:type="dxa"/>
            <w:vAlign w:val="center"/>
          </w:tcPr>
          <w:p w14:paraId="7D20A376" w14:textId="77777777" w:rsidR="008B39B1" w:rsidRDefault="008B39B1" w:rsidP="008B7C47">
            <w:pPr>
              <w:spacing w:after="0"/>
              <w:jc w:val="center"/>
            </w:pPr>
            <w:r>
              <w:t>2.97</w:t>
            </w:r>
          </w:p>
        </w:tc>
        <w:tc>
          <w:tcPr>
            <w:tcW w:w="1524" w:type="dxa"/>
            <w:vAlign w:val="center"/>
          </w:tcPr>
          <w:p w14:paraId="682BD98E" w14:textId="77777777" w:rsidR="008B39B1" w:rsidRDefault="008B39B1" w:rsidP="008B7C47">
            <w:pPr>
              <w:spacing w:after="0"/>
              <w:jc w:val="center"/>
            </w:pPr>
            <w:r>
              <w:t>0.76</w:t>
            </w:r>
          </w:p>
        </w:tc>
      </w:tr>
      <w:tr w:rsidR="008B39B1" w14:paraId="4F212F1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AA66745" w14:textId="77777777" w:rsidR="008B39B1" w:rsidRDefault="008B39B1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D4783C" w14:textId="77777777" w:rsidR="008B39B1" w:rsidRDefault="008B39B1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E15A282" w14:textId="77777777" w:rsidR="008B39B1" w:rsidRDefault="008B39B1" w:rsidP="008B7C47">
            <w:pPr>
              <w:spacing w:after="0"/>
              <w:jc w:val="center"/>
            </w:pPr>
            <w:r>
              <w:t>0.84</w:t>
            </w:r>
          </w:p>
        </w:tc>
        <w:tc>
          <w:tcPr>
            <w:tcW w:w="1513" w:type="dxa"/>
            <w:vAlign w:val="center"/>
          </w:tcPr>
          <w:p w14:paraId="1F085A3A" w14:textId="77777777" w:rsidR="008B39B1" w:rsidRDefault="008B39B1" w:rsidP="008B7C47">
            <w:pPr>
              <w:spacing w:after="0"/>
              <w:jc w:val="center"/>
            </w:pPr>
            <w:r>
              <w:t>1.26</w:t>
            </w:r>
          </w:p>
        </w:tc>
        <w:tc>
          <w:tcPr>
            <w:tcW w:w="1524" w:type="dxa"/>
            <w:vAlign w:val="center"/>
          </w:tcPr>
          <w:p w14:paraId="1E7A266F" w14:textId="77777777" w:rsidR="008B39B1" w:rsidRDefault="008B39B1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7194D9E" w14:textId="77777777" w:rsidR="008B39B1" w:rsidRDefault="008B39B1" w:rsidP="008B39B1"/>
    <w:p w14:paraId="30C37752" w14:textId="320311BB" w:rsidR="008B39B1" w:rsidRDefault="008B39B1" w:rsidP="008B39B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33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B39B1" w14:paraId="13735F9D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5C56539" w14:textId="77777777" w:rsidR="008B39B1" w:rsidRDefault="008B39B1" w:rsidP="008B7C47">
            <w:pPr>
              <w:spacing w:after="0"/>
              <w:jc w:val="center"/>
            </w:pPr>
            <w:r>
              <w:t>Test nummer: 33</w:t>
            </w:r>
          </w:p>
        </w:tc>
        <w:tc>
          <w:tcPr>
            <w:tcW w:w="914" w:type="dxa"/>
            <w:vMerge w:val="restart"/>
            <w:vAlign w:val="center"/>
          </w:tcPr>
          <w:p w14:paraId="10C90CC8" w14:textId="77777777" w:rsidR="008B39B1" w:rsidRDefault="008B39B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BFC1CAA" w14:textId="77777777" w:rsidR="008B39B1" w:rsidRDefault="008B39B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E46E96" w14:textId="77777777" w:rsidR="008B39B1" w:rsidRDefault="008B39B1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B39B1" w14:paraId="1339579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C27CBD2" w14:textId="77777777" w:rsidR="008B39B1" w:rsidRDefault="008B39B1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DC32390" w14:textId="77777777" w:rsidR="008B39B1" w:rsidRDefault="008B39B1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23810D9" w14:textId="77777777" w:rsidR="008B39B1" w:rsidRDefault="008B39B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EB1DE3" w14:textId="77777777" w:rsidR="008B39B1" w:rsidRDefault="008B39B1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75E66B1F" w14:textId="77777777" w:rsidR="008B39B1" w:rsidRDefault="008B39B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3A8866A" w14:textId="77777777" w:rsidR="008B39B1" w:rsidRDefault="008B39B1" w:rsidP="008B7C47">
            <w:pPr>
              <w:spacing w:after="0"/>
              <w:jc w:val="center"/>
            </w:pPr>
            <w:r>
              <w:t>Max</w:t>
            </w:r>
          </w:p>
        </w:tc>
      </w:tr>
      <w:tr w:rsidR="008B39B1" w14:paraId="45A87EE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E30A57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6105916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3684A6" w14:textId="77777777" w:rsidR="008B39B1" w:rsidRDefault="008B39B1" w:rsidP="008B7C47">
            <w:pPr>
              <w:spacing w:after="0"/>
              <w:jc w:val="center"/>
            </w:pPr>
            <w:r>
              <w:t>46.5</w:t>
            </w:r>
          </w:p>
        </w:tc>
        <w:tc>
          <w:tcPr>
            <w:tcW w:w="856" w:type="dxa"/>
            <w:vAlign w:val="center"/>
          </w:tcPr>
          <w:p w14:paraId="428B9E1C" w14:textId="77777777" w:rsidR="008B39B1" w:rsidRDefault="008B39B1" w:rsidP="008B7C47">
            <w:pPr>
              <w:spacing w:after="0"/>
              <w:jc w:val="center"/>
            </w:pPr>
            <w:r>
              <w:t>51.3</w:t>
            </w:r>
          </w:p>
        </w:tc>
        <w:tc>
          <w:tcPr>
            <w:tcW w:w="718" w:type="dxa"/>
            <w:vAlign w:val="center"/>
          </w:tcPr>
          <w:p w14:paraId="013D6ECB" w14:textId="77777777" w:rsidR="008B39B1" w:rsidRDefault="008B39B1" w:rsidP="008B7C47">
            <w:pPr>
              <w:spacing w:after="0"/>
              <w:jc w:val="center"/>
            </w:pPr>
            <w:r>
              <w:t>46.9</w:t>
            </w:r>
          </w:p>
        </w:tc>
        <w:tc>
          <w:tcPr>
            <w:tcW w:w="795" w:type="dxa"/>
            <w:vAlign w:val="center"/>
          </w:tcPr>
          <w:p w14:paraId="2CD01453" w14:textId="77777777" w:rsidR="008B39B1" w:rsidRDefault="008B39B1" w:rsidP="008B7C47">
            <w:pPr>
              <w:spacing w:after="0"/>
              <w:jc w:val="center"/>
            </w:pPr>
            <w:r>
              <w:t>50.9</w:t>
            </w:r>
          </w:p>
        </w:tc>
      </w:tr>
      <w:tr w:rsidR="008B39B1" w14:paraId="436AC8D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C1A6070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AF2A777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A0F66F5" w14:textId="77777777" w:rsidR="008B39B1" w:rsidRDefault="008B39B1" w:rsidP="008B7C47">
            <w:pPr>
              <w:spacing w:after="0"/>
              <w:jc w:val="center"/>
            </w:pPr>
            <w:r>
              <w:t>53.9</w:t>
            </w:r>
          </w:p>
        </w:tc>
        <w:tc>
          <w:tcPr>
            <w:tcW w:w="856" w:type="dxa"/>
            <w:vAlign w:val="center"/>
          </w:tcPr>
          <w:p w14:paraId="1BED9FF8" w14:textId="77777777" w:rsidR="008B39B1" w:rsidRDefault="008B39B1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718" w:type="dxa"/>
            <w:vAlign w:val="center"/>
          </w:tcPr>
          <w:p w14:paraId="061EB434" w14:textId="77777777" w:rsidR="008B39B1" w:rsidRDefault="008B39B1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795" w:type="dxa"/>
            <w:vAlign w:val="center"/>
          </w:tcPr>
          <w:p w14:paraId="62F3F0D3" w14:textId="77777777" w:rsidR="008B39B1" w:rsidRDefault="008B39B1" w:rsidP="008B7C47">
            <w:pPr>
              <w:spacing w:after="0"/>
              <w:jc w:val="center"/>
            </w:pPr>
            <w:r>
              <w:t>60.4</w:t>
            </w:r>
          </w:p>
        </w:tc>
      </w:tr>
      <w:tr w:rsidR="008B39B1" w14:paraId="69C387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2A88393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CC8E92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3864DBB" w14:textId="77777777" w:rsidR="008B39B1" w:rsidRDefault="008B39B1" w:rsidP="008B7C47">
            <w:pPr>
              <w:spacing w:after="0"/>
              <w:jc w:val="center"/>
            </w:pPr>
            <w:r>
              <w:t>26.8</w:t>
            </w:r>
          </w:p>
        </w:tc>
        <w:tc>
          <w:tcPr>
            <w:tcW w:w="856" w:type="dxa"/>
            <w:vAlign w:val="center"/>
          </w:tcPr>
          <w:p w14:paraId="6260DED7" w14:textId="77777777" w:rsidR="008B39B1" w:rsidRDefault="008B39B1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951CB20" w14:textId="77777777" w:rsidR="008B39B1" w:rsidRDefault="008B39B1" w:rsidP="008B7C47">
            <w:pPr>
              <w:spacing w:after="0"/>
              <w:jc w:val="center"/>
            </w:pPr>
            <w:r>
              <w:t>26.7</w:t>
            </w:r>
          </w:p>
        </w:tc>
        <w:tc>
          <w:tcPr>
            <w:tcW w:w="795" w:type="dxa"/>
            <w:vAlign w:val="center"/>
          </w:tcPr>
          <w:p w14:paraId="11EA6F7B" w14:textId="77777777" w:rsidR="008B39B1" w:rsidRDefault="008B39B1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811A3D1" w14:textId="77777777" w:rsidR="006A6F83" w:rsidRDefault="006A6F83" w:rsidP="006A6F8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41331A1" wp14:editId="0DBE5CA5">
            <wp:extent cx="5753100" cy="6248400"/>
            <wp:effectExtent l="0" t="0" r="0" b="0"/>
            <wp:docPr id="1056582165" name="Bil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7BCA" w14:textId="15316299" w:rsidR="006A6F83" w:rsidRDefault="006A6F83" w:rsidP="006A6F8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33</w:t>
      </w:r>
    </w:p>
    <w:p w14:paraId="5633EAF9" w14:textId="71161ADE" w:rsidR="008B39B1" w:rsidRDefault="008B39B1">
      <w:pPr>
        <w:spacing w:after="160" w:line="259" w:lineRule="auto"/>
      </w:pPr>
      <w:r>
        <w:br w:type="page"/>
      </w:r>
    </w:p>
    <w:p w14:paraId="4D272469" w14:textId="77777777" w:rsidR="00FD44E8" w:rsidRDefault="00FD44E8" w:rsidP="00FD44E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9E90B12" wp14:editId="11FE32AA">
            <wp:extent cx="5762625" cy="6276975"/>
            <wp:effectExtent l="0" t="0" r="9525" b="9525"/>
            <wp:docPr id="1217387425" name="Bil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52EB" w14:textId="7A712571" w:rsidR="006A6F83" w:rsidRDefault="00FD44E8" w:rsidP="00FD44E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33</w:t>
      </w:r>
    </w:p>
    <w:p w14:paraId="2FD14146" w14:textId="77777777" w:rsidR="00BC014D" w:rsidRDefault="00BC014D" w:rsidP="00BC014D"/>
    <w:p w14:paraId="3267E1F9" w14:textId="77777777" w:rsidR="00702649" w:rsidRDefault="00702649" w:rsidP="007026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4ADCBE" wp14:editId="03014C80">
            <wp:extent cx="7989255" cy="4325309"/>
            <wp:effectExtent l="3175" t="0" r="0" b="0"/>
            <wp:docPr id="216572745" name="Bil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3252" cy="432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31FF" w14:textId="1C5B41CF" w:rsidR="00FD44E8" w:rsidRDefault="00702649" w:rsidP="0070264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33</w:t>
      </w:r>
    </w:p>
    <w:p w14:paraId="20CA4566" w14:textId="5A6503D1" w:rsidR="00BC014D" w:rsidRPr="00E26D95" w:rsidRDefault="00BC014D" w:rsidP="00BC014D">
      <w:pPr>
        <w:pStyle w:val="Overskrift2"/>
      </w:pPr>
      <w:bookmarkStart w:id="47" w:name="_Toc196065072"/>
      <w:r>
        <w:lastRenderedPageBreak/>
        <w:t>Test nr 36</w:t>
      </w:r>
      <w:bookmarkEnd w:id="47"/>
    </w:p>
    <w:p w14:paraId="7B5E9FB4" w14:textId="13975B70" w:rsidR="00A46FAF" w:rsidRDefault="00A46FAF" w:rsidP="00A46FA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36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A46FAF" w14:paraId="6F866C8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821BD30" w14:textId="77777777" w:rsidR="00A46FAF" w:rsidRDefault="00A46FAF" w:rsidP="008B7C47">
            <w:pPr>
              <w:spacing w:after="0"/>
              <w:jc w:val="center"/>
            </w:pPr>
            <w:r>
              <w:t>Test nummer: 36</w:t>
            </w:r>
          </w:p>
        </w:tc>
        <w:tc>
          <w:tcPr>
            <w:tcW w:w="1158" w:type="dxa"/>
            <w:vAlign w:val="center"/>
          </w:tcPr>
          <w:p w14:paraId="4163E3EE" w14:textId="77777777" w:rsidR="00A46FAF" w:rsidRDefault="00A46FA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02C074A" w14:textId="77777777" w:rsidR="00A46FAF" w:rsidRDefault="00A46FA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42075F4" w14:textId="77777777" w:rsidR="00A46FAF" w:rsidRDefault="00A46FAF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0C59E3D7" w14:textId="77777777" w:rsidR="00A46FAF" w:rsidRDefault="00A46FAF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A46FAF" w14:paraId="2BE0449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2FF0E9A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DDFF865" w14:textId="77777777" w:rsidR="00A46FAF" w:rsidRDefault="00A46FAF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4491B59" w14:textId="77777777" w:rsidR="00A46FAF" w:rsidRDefault="00A46FAF" w:rsidP="008B7C47">
            <w:pPr>
              <w:spacing w:after="0"/>
              <w:jc w:val="center"/>
            </w:pPr>
            <w:r>
              <w:t>5.80</w:t>
            </w:r>
          </w:p>
        </w:tc>
        <w:tc>
          <w:tcPr>
            <w:tcW w:w="1513" w:type="dxa"/>
            <w:vAlign w:val="center"/>
          </w:tcPr>
          <w:p w14:paraId="33AB0B4F" w14:textId="77777777" w:rsidR="00A46FAF" w:rsidRDefault="00A46FAF" w:rsidP="008B7C47">
            <w:pPr>
              <w:spacing w:after="0"/>
              <w:jc w:val="center"/>
            </w:pPr>
            <w:r>
              <w:t>6.90</w:t>
            </w:r>
          </w:p>
        </w:tc>
        <w:tc>
          <w:tcPr>
            <w:tcW w:w="1524" w:type="dxa"/>
            <w:vAlign w:val="center"/>
          </w:tcPr>
          <w:p w14:paraId="43DDB7C8" w14:textId="77777777" w:rsidR="00A46FAF" w:rsidRDefault="00A46FAF" w:rsidP="008B7C47">
            <w:pPr>
              <w:spacing w:after="0"/>
              <w:jc w:val="center"/>
            </w:pPr>
            <w:r>
              <w:t>2.77</w:t>
            </w:r>
          </w:p>
        </w:tc>
      </w:tr>
      <w:tr w:rsidR="00A46FAF" w14:paraId="624DE12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5B3C233" w14:textId="77777777" w:rsidR="00A46FAF" w:rsidRDefault="00A46FAF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C2DEF99" w14:textId="77777777" w:rsidR="00A46FAF" w:rsidRDefault="00A46FAF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94DAEF4" w14:textId="77777777" w:rsidR="00A46FAF" w:rsidRDefault="00A46FAF" w:rsidP="008B7C47">
            <w:pPr>
              <w:spacing w:after="0"/>
              <w:jc w:val="center"/>
            </w:pPr>
            <w:r>
              <w:t>6.82</w:t>
            </w:r>
          </w:p>
        </w:tc>
        <w:tc>
          <w:tcPr>
            <w:tcW w:w="1513" w:type="dxa"/>
            <w:vAlign w:val="center"/>
          </w:tcPr>
          <w:p w14:paraId="743D8F8B" w14:textId="77777777" w:rsidR="00A46FAF" w:rsidRDefault="00A46FAF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24" w:type="dxa"/>
            <w:vAlign w:val="center"/>
          </w:tcPr>
          <w:p w14:paraId="78B8BD94" w14:textId="77777777" w:rsidR="00A46FAF" w:rsidRDefault="00A46FAF" w:rsidP="008B7C47">
            <w:pPr>
              <w:spacing w:after="0"/>
              <w:jc w:val="center"/>
            </w:pPr>
            <w:r>
              <w:t>2.93</w:t>
            </w:r>
          </w:p>
        </w:tc>
      </w:tr>
      <w:tr w:rsidR="00A46FAF" w14:paraId="7E5ADE6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0C3A840" w14:textId="77777777" w:rsidR="00A46FAF" w:rsidRDefault="00A46FAF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D1A8E98" w14:textId="77777777" w:rsidR="00A46FAF" w:rsidRDefault="00A46FAF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EDD33EA" w14:textId="77777777" w:rsidR="00A46FAF" w:rsidRDefault="00A46FAF" w:rsidP="008B7C47">
            <w:pPr>
              <w:spacing w:after="0"/>
              <w:jc w:val="center"/>
            </w:pPr>
            <w:r>
              <w:t>3.52</w:t>
            </w:r>
          </w:p>
        </w:tc>
        <w:tc>
          <w:tcPr>
            <w:tcW w:w="1513" w:type="dxa"/>
            <w:vAlign w:val="center"/>
          </w:tcPr>
          <w:p w14:paraId="571D518D" w14:textId="77777777" w:rsidR="00A46FAF" w:rsidRDefault="00A46FAF" w:rsidP="008B7C47">
            <w:pPr>
              <w:spacing w:after="0"/>
              <w:jc w:val="center"/>
            </w:pPr>
            <w:r>
              <w:t>2.87</w:t>
            </w:r>
          </w:p>
        </w:tc>
        <w:tc>
          <w:tcPr>
            <w:tcW w:w="1524" w:type="dxa"/>
            <w:vAlign w:val="center"/>
          </w:tcPr>
          <w:p w14:paraId="1ACE7B3F" w14:textId="77777777" w:rsidR="00A46FAF" w:rsidRDefault="00A46FAF" w:rsidP="008B7C47">
            <w:pPr>
              <w:spacing w:after="0"/>
              <w:jc w:val="center"/>
            </w:pPr>
            <w:r>
              <w:t>0.85</w:t>
            </w:r>
          </w:p>
        </w:tc>
      </w:tr>
      <w:tr w:rsidR="00A46FAF" w14:paraId="5EDC247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F11F571" w14:textId="77777777" w:rsidR="00A46FAF" w:rsidRDefault="00A46FAF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F01F7E5" w14:textId="77777777" w:rsidR="00A46FAF" w:rsidRDefault="00A46FAF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98FF22B" w14:textId="77777777" w:rsidR="00A46FAF" w:rsidRDefault="00A46FAF" w:rsidP="008B7C47">
            <w:pPr>
              <w:spacing w:after="0"/>
              <w:jc w:val="center"/>
            </w:pPr>
            <w:r>
              <w:t>1.13</w:t>
            </w:r>
          </w:p>
        </w:tc>
        <w:tc>
          <w:tcPr>
            <w:tcW w:w="1513" w:type="dxa"/>
            <w:vAlign w:val="center"/>
          </w:tcPr>
          <w:p w14:paraId="624A3DB3" w14:textId="77777777" w:rsidR="00A46FAF" w:rsidRDefault="00A46FAF" w:rsidP="008B7C47">
            <w:pPr>
              <w:spacing w:after="0"/>
              <w:jc w:val="center"/>
            </w:pPr>
            <w:r>
              <w:t>1.53</w:t>
            </w:r>
          </w:p>
        </w:tc>
        <w:tc>
          <w:tcPr>
            <w:tcW w:w="1524" w:type="dxa"/>
            <w:vAlign w:val="center"/>
          </w:tcPr>
          <w:p w14:paraId="552DF350" w14:textId="77777777" w:rsidR="00A46FAF" w:rsidRDefault="00A46FAF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E70ED36" w14:textId="77777777" w:rsidR="00A46FAF" w:rsidRDefault="00A46FAF" w:rsidP="00A46FAF"/>
    <w:p w14:paraId="0D48F8A0" w14:textId="46F4A8E5" w:rsidR="00A46FAF" w:rsidRDefault="00A46FAF" w:rsidP="00A46FA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36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A46FAF" w14:paraId="4F1C5B9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376DAF5" w14:textId="77777777" w:rsidR="00A46FAF" w:rsidRDefault="00A46FAF" w:rsidP="008B7C47">
            <w:pPr>
              <w:spacing w:after="0"/>
              <w:jc w:val="center"/>
            </w:pPr>
            <w:r>
              <w:t>Test nummer: 36</w:t>
            </w:r>
          </w:p>
        </w:tc>
        <w:tc>
          <w:tcPr>
            <w:tcW w:w="914" w:type="dxa"/>
            <w:vMerge w:val="restart"/>
            <w:vAlign w:val="center"/>
          </w:tcPr>
          <w:p w14:paraId="41BAB1C2" w14:textId="77777777" w:rsidR="00A46FAF" w:rsidRDefault="00A46FA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24247A1" w14:textId="77777777" w:rsidR="00A46FAF" w:rsidRDefault="00A46FA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3C2B166" w14:textId="77777777" w:rsidR="00A46FAF" w:rsidRDefault="00A46FAF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A46FAF" w14:paraId="47B4F80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DF278EA" w14:textId="77777777" w:rsidR="00A46FAF" w:rsidRDefault="00A46FAF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A15604E" w14:textId="77777777" w:rsidR="00A46FAF" w:rsidRDefault="00A46FAF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11C6C20" w14:textId="77777777" w:rsidR="00A46FAF" w:rsidRDefault="00A46FA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A6CCEA9" w14:textId="77777777" w:rsidR="00A46FAF" w:rsidRDefault="00A46FAF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B40E45E" w14:textId="77777777" w:rsidR="00A46FAF" w:rsidRDefault="00A46FA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3859BC0" w14:textId="77777777" w:rsidR="00A46FAF" w:rsidRDefault="00A46FAF" w:rsidP="008B7C47">
            <w:pPr>
              <w:spacing w:after="0"/>
              <w:jc w:val="center"/>
            </w:pPr>
            <w:r>
              <w:t>Max</w:t>
            </w:r>
          </w:p>
        </w:tc>
      </w:tr>
      <w:tr w:rsidR="00A46FAF" w14:paraId="727E8AD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49C183C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35A7AA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1205618" w14:textId="77777777" w:rsidR="00A46FAF" w:rsidRDefault="00A46FAF" w:rsidP="008B7C47">
            <w:pPr>
              <w:spacing w:after="0"/>
              <w:jc w:val="center"/>
            </w:pPr>
            <w:r>
              <w:t>47.6</w:t>
            </w:r>
          </w:p>
        </w:tc>
        <w:tc>
          <w:tcPr>
            <w:tcW w:w="856" w:type="dxa"/>
            <w:vAlign w:val="center"/>
          </w:tcPr>
          <w:p w14:paraId="0093D99F" w14:textId="77777777" w:rsidR="00A46FAF" w:rsidRDefault="00A46FAF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431068D3" w14:textId="77777777" w:rsidR="00A46FAF" w:rsidRDefault="00A46FAF" w:rsidP="008B7C47">
            <w:pPr>
              <w:spacing w:after="0"/>
              <w:jc w:val="center"/>
            </w:pPr>
            <w:r>
              <w:t>48.2</w:t>
            </w:r>
          </w:p>
        </w:tc>
        <w:tc>
          <w:tcPr>
            <w:tcW w:w="795" w:type="dxa"/>
            <w:vAlign w:val="center"/>
          </w:tcPr>
          <w:p w14:paraId="67924C1B" w14:textId="77777777" w:rsidR="00A46FAF" w:rsidRDefault="00A46FAF" w:rsidP="008B7C47">
            <w:pPr>
              <w:spacing w:after="0"/>
              <w:jc w:val="center"/>
            </w:pPr>
            <w:r>
              <w:t>51.2</w:t>
            </w:r>
          </w:p>
        </w:tc>
      </w:tr>
      <w:tr w:rsidR="00A46FAF" w14:paraId="10E239D8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BA21F11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58EC6D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16EDCBB" w14:textId="77777777" w:rsidR="00A46FAF" w:rsidRDefault="00A46FAF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856" w:type="dxa"/>
            <w:vAlign w:val="center"/>
          </w:tcPr>
          <w:p w14:paraId="3516B55F" w14:textId="77777777" w:rsidR="00A46FAF" w:rsidRDefault="00A46FAF" w:rsidP="008B7C47">
            <w:pPr>
              <w:spacing w:after="0"/>
              <w:jc w:val="center"/>
            </w:pPr>
            <w:r>
              <w:t>61.1</w:t>
            </w:r>
          </w:p>
        </w:tc>
        <w:tc>
          <w:tcPr>
            <w:tcW w:w="718" w:type="dxa"/>
            <w:vAlign w:val="center"/>
          </w:tcPr>
          <w:p w14:paraId="4338C345" w14:textId="77777777" w:rsidR="00A46FAF" w:rsidRDefault="00A46FAF" w:rsidP="008B7C47">
            <w:pPr>
              <w:spacing w:after="0"/>
              <w:jc w:val="center"/>
            </w:pPr>
            <w:r>
              <w:t>55.9</w:t>
            </w:r>
          </w:p>
        </w:tc>
        <w:tc>
          <w:tcPr>
            <w:tcW w:w="795" w:type="dxa"/>
            <w:vAlign w:val="center"/>
          </w:tcPr>
          <w:p w14:paraId="73A80C06" w14:textId="77777777" w:rsidR="00A46FAF" w:rsidRDefault="00A46FAF" w:rsidP="008B7C47">
            <w:pPr>
              <w:spacing w:after="0"/>
              <w:jc w:val="center"/>
            </w:pPr>
            <w:r>
              <w:t>60.5</w:t>
            </w:r>
          </w:p>
        </w:tc>
      </w:tr>
      <w:tr w:rsidR="00A46FAF" w14:paraId="0361ECA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1D1CA17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842BE2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385CA4A" w14:textId="77777777" w:rsidR="00A46FAF" w:rsidRDefault="00A46FAF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2EAE56EB" w14:textId="77777777" w:rsidR="00A46FAF" w:rsidRDefault="00A46FA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1494DA2" w14:textId="77777777" w:rsidR="00A46FAF" w:rsidRDefault="00A46FAF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795" w:type="dxa"/>
            <w:vAlign w:val="center"/>
          </w:tcPr>
          <w:p w14:paraId="24343F02" w14:textId="77777777" w:rsidR="00A46FAF" w:rsidRDefault="00A46FAF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4FDA0721" w14:textId="77777777" w:rsidR="00E708DB" w:rsidRDefault="00E708DB" w:rsidP="00E708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610296" wp14:editId="732211A4">
            <wp:extent cx="5753100" cy="6267450"/>
            <wp:effectExtent l="0" t="0" r="0" b="0"/>
            <wp:docPr id="1442977019" name="Bil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00EF" w14:textId="0185B6A4" w:rsidR="00BC014D" w:rsidRDefault="00E708DB" w:rsidP="00E708DB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36</w:t>
      </w:r>
    </w:p>
    <w:p w14:paraId="6AEF10E9" w14:textId="77777777" w:rsidR="00EB4E96" w:rsidRDefault="00EB4E96" w:rsidP="00EB4E9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C3B929" wp14:editId="26F5D46F">
            <wp:extent cx="5753100" cy="6267450"/>
            <wp:effectExtent l="0" t="0" r="0" b="0"/>
            <wp:docPr id="2024522857" name="Bil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F06A" w14:textId="7EA497EE" w:rsidR="00E708DB" w:rsidRDefault="00EB4E96" w:rsidP="00EB4E9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36</w:t>
      </w:r>
    </w:p>
    <w:p w14:paraId="2926559C" w14:textId="77777777" w:rsidR="00D95BE4" w:rsidRDefault="00D95BE4" w:rsidP="00D95BE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E4A6C3" wp14:editId="226475A0">
            <wp:extent cx="8096250" cy="4396639"/>
            <wp:effectExtent l="2222" t="0" r="2223" b="2222"/>
            <wp:docPr id="323204141" name="Bil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589" cy="4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C1F2" w14:textId="4468B4D6" w:rsidR="00EB4E96" w:rsidRPr="00EB4E96" w:rsidRDefault="00D95BE4" w:rsidP="00D95BE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36</w:t>
      </w:r>
    </w:p>
    <w:sectPr w:rsidR="00EB4E96" w:rsidRPr="00EB4E96" w:rsidSect="00E30DCD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270" w:right="1418" w:bottom="1985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8BDBD" w14:textId="77777777" w:rsidR="00F81DF2" w:rsidRDefault="00F81DF2" w:rsidP="00D24534">
      <w:pPr>
        <w:spacing w:after="0" w:line="240" w:lineRule="auto"/>
      </w:pPr>
      <w:r>
        <w:separator/>
      </w:r>
    </w:p>
  </w:endnote>
  <w:endnote w:type="continuationSeparator" w:id="0">
    <w:p w14:paraId="3C2F814D" w14:textId="77777777" w:rsidR="00F81DF2" w:rsidRDefault="00F81DF2" w:rsidP="00D24534">
      <w:pPr>
        <w:spacing w:after="0" w:line="240" w:lineRule="auto"/>
      </w:pPr>
      <w:r>
        <w:continuationSeparator/>
      </w:r>
    </w:p>
  </w:endnote>
  <w:endnote w:type="continuationNotice" w:id="1">
    <w:p w14:paraId="24D016E6" w14:textId="77777777" w:rsidR="00F81DF2" w:rsidRDefault="00F81DF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E78B2" w14:textId="77777777" w:rsidR="002D5533" w:rsidRDefault="002D5533"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6A15FAC1" wp14:editId="6841AAAF">
              <wp:simplePos x="0" y="0"/>
              <wp:positionH relativeFrom="page">
                <wp:posOffset>899160</wp:posOffset>
              </wp:positionH>
              <wp:positionV relativeFrom="page">
                <wp:posOffset>10048240</wp:posOffset>
              </wp:positionV>
              <wp:extent cx="5760720" cy="0"/>
              <wp:effectExtent l="0" t="0" r="0" b="0"/>
              <wp:wrapNone/>
              <wp:docPr id="1762518321" name="Rett linje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72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84AB540" id="Rett linje 2" o:spid="_x0000_s1026" alt="&quot;&quot;" style="position:absolute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70.8pt,791.2pt" to="524.4pt,7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" strokecolor="black [3213]" strokeweight=".5pt">
              <v:stroke joinstyle="miter"/>
              <w10:wrap anchorx="page" anchory="page"/>
            </v:line>
          </w:pict>
        </mc:Fallback>
      </mc:AlternateContent>
    </w:r>
    <w:r>
      <w:t>Etternavn</w:t>
    </w:r>
    <w:r>
      <w:tab/>
    </w:r>
    <w:r w:rsidRPr="00D24534">
      <w:rPr>
        <w:sz w:val="18"/>
        <w:szCs w:val="18"/>
      </w:rPr>
      <w:fldChar w:fldCharType="begin"/>
    </w:r>
    <w:r w:rsidRPr="00D24534">
      <w:rPr>
        <w:sz w:val="18"/>
        <w:szCs w:val="18"/>
      </w:rPr>
      <w:instrText xml:space="preserve"> page </w:instrText>
    </w:r>
    <w:r w:rsidRPr="00D24534">
      <w:rPr>
        <w:sz w:val="18"/>
        <w:szCs w:val="18"/>
      </w:rPr>
      <w:fldChar w:fldCharType="separate"/>
    </w:r>
    <w:r w:rsidRPr="00D24534">
      <w:rPr>
        <w:noProof/>
        <w:sz w:val="18"/>
        <w:szCs w:val="18"/>
      </w:rPr>
      <w:t>1</w:t>
    </w:r>
    <w:r w:rsidRPr="00D24534">
      <w:rPr>
        <w:sz w:val="18"/>
        <w:szCs w:val="18"/>
      </w:rPr>
      <w:fldChar w:fldCharType="end"/>
    </w:r>
    <w:r>
      <w:tab/>
      <w:t>Tittel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25872" w14:textId="77777777" w:rsidR="00394A54" w:rsidRDefault="00394A54">
    <w:pPr>
      <w:pStyle w:val="Bunnteks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25402" w14:textId="758B83D8" w:rsidR="00D24534" w:rsidRDefault="00D24534">
    <w:pPr>
      <w:pStyle w:val="Bunntekst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2D4D7B69" wp14:editId="1084303B">
              <wp:simplePos x="0" y="0"/>
              <wp:positionH relativeFrom="page">
                <wp:posOffset>899160</wp:posOffset>
              </wp:positionH>
              <wp:positionV relativeFrom="page">
                <wp:posOffset>10048240</wp:posOffset>
              </wp:positionV>
              <wp:extent cx="5760720" cy="0"/>
              <wp:effectExtent l="0" t="0" r="0" b="0"/>
              <wp:wrapNone/>
              <wp:docPr id="23" name="Rett linje 2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72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6C071EB" id="Rett linje 23" o:spid="_x0000_s1026" alt="&quot;&quot;" style="position:absolute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70.8pt,791.2pt" to="524.4pt,7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" strokecolor="black [3213]" strokeweight=".5pt">
              <v:stroke joinstyle="miter"/>
              <w10:wrap anchorx="page" anchory="page"/>
            </v:line>
          </w:pict>
        </mc:Fallback>
      </mc:AlternateContent>
    </w:r>
    <w:r w:rsidR="00821B07">
      <w:t>EK3-25</w:t>
    </w:r>
    <w:r>
      <w:tab/>
    </w:r>
    <w:r w:rsidRPr="00D24534">
      <w:rPr>
        <w:sz w:val="18"/>
        <w:szCs w:val="18"/>
      </w:rPr>
      <w:fldChar w:fldCharType="begin"/>
    </w:r>
    <w:r w:rsidRPr="00D24534">
      <w:rPr>
        <w:sz w:val="18"/>
        <w:szCs w:val="18"/>
      </w:rPr>
      <w:instrText xml:space="preserve"> page </w:instrText>
    </w:r>
    <w:r w:rsidRPr="00D24534">
      <w:rPr>
        <w:sz w:val="18"/>
        <w:szCs w:val="18"/>
      </w:rPr>
      <w:fldChar w:fldCharType="separate"/>
    </w:r>
    <w:r w:rsidRPr="00D24534">
      <w:rPr>
        <w:noProof/>
        <w:sz w:val="18"/>
        <w:szCs w:val="18"/>
      </w:rPr>
      <w:t>1</w:t>
    </w:r>
    <w:r w:rsidRPr="00D24534">
      <w:rPr>
        <w:sz w:val="18"/>
        <w:szCs w:val="18"/>
      </w:rPr>
      <w:fldChar w:fldCharType="end"/>
    </w:r>
    <w:r>
      <w:tab/>
    </w:r>
    <w:r w:rsidR="00821B07">
      <w:t>2025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CC247C" w14:textId="77777777" w:rsidR="00394A54" w:rsidRDefault="00394A54">
    <w:pPr>
      <w:pStyle w:val="Bunn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DB858" w14:textId="77777777" w:rsidR="00F81DF2" w:rsidRDefault="00F81DF2" w:rsidP="00DD56B4">
      <w:pPr>
        <w:spacing w:after="360" w:line="240" w:lineRule="auto"/>
      </w:pPr>
      <w:r>
        <w:t>____________</w:t>
      </w:r>
    </w:p>
  </w:footnote>
  <w:footnote w:type="continuationSeparator" w:id="0">
    <w:p w14:paraId="14D69C18" w14:textId="77777777" w:rsidR="00F81DF2" w:rsidRDefault="00F81DF2" w:rsidP="00D24534">
      <w:pPr>
        <w:spacing w:after="0" w:line="240" w:lineRule="auto"/>
      </w:pPr>
      <w:r>
        <w:continuationSeparator/>
      </w:r>
    </w:p>
  </w:footnote>
  <w:footnote w:type="continuationNotice" w:id="1">
    <w:p w14:paraId="0F3BED96" w14:textId="77777777" w:rsidR="00F81DF2" w:rsidRDefault="00F81DF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686BEF" w14:textId="77777777" w:rsidR="00394A54" w:rsidRDefault="00394A54">
    <w:pPr>
      <w:pStyle w:val="Top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6074F" w14:textId="77777777" w:rsidR="00394A54" w:rsidRDefault="00394A54">
    <w:pPr>
      <w:pStyle w:val="Top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F43E3" w14:textId="77777777" w:rsidR="00352086" w:rsidRDefault="00394A54">
    <w:pPr>
      <w:pStyle w:val="Toppteks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A3B0D0B" wp14:editId="06702F0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9675" cy="4436745"/>
          <wp:effectExtent l="0" t="0" r="3175" b="1905"/>
          <wp:wrapNone/>
          <wp:docPr id="395" name="Grafikk 3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" name="Grafikk 16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75" cy="4436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52086">
      <w:rPr>
        <w:noProof/>
      </w:rPr>
      <w:drawing>
        <wp:anchor distT="0" distB="0" distL="114300" distR="114300" simplePos="0" relativeHeight="251658242" behindDoc="0" locked="0" layoutInCell="1" allowOverlap="1" wp14:anchorId="18C8AC5C" wp14:editId="6588FB38">
          <wp:simplePos x="0" y="0"/>
          <wp:positionH relativeFrom="page">
            <wp:posOffset>899795</wp:posOffset>
          </wp:positionH>
          <wp:positionV relativeFrom="page">
            <wp:posOffset>899795</wp:posOffset>
          </wp:positionV>
          <wp:extent cx="1616075" cy="368935"/>
          <wp:effectExtent l="0" t="0" r="3175" b="0"/>
          <wp:wrapNone/>
          <wp:docPr id="396" name="Grafikk 3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6075" cy="3689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10F2F"/>
    <w:multiLevelType w:val="hybridMultilevel"/>
    <w:tmpl w:val="5124411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D6A20"/>
    <w:multiLevelType w:val="hybridMultilevel"/>
    <w:tmpl w:val="56568D8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B63A6"/>
    <w:multiLevelType w:val="multilevel"/>
    <w:tmpl w:val="293C6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FB4F3F"/>
    <w:multiLevelType w:val="hybridMultilevel"/>
    <w:tmpl w:val="C2A4A996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C1A65"/>
    <w:multiLevelType w:val="multilevel"/>
    <w:tmpl w:val="A754E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D72CF2"/>
    <w:multiLevelType w:val="multilevel"/>
    <w:tmpl w:val="69320528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0BA7037"/>
    <w:multiLevelType w:val="multilevel"/>
    <w:tmpl w:val="E8467C08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67A008E"/>
    <w:multiLevelType w:val="hybridMultilevel"/>
    <w:tmpl w:val="E550BF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3C2479"/>
    <w:multiLevelType w:val="hybridMultilevel"/>
    <w:tmpl w:val="C1461D5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A4DA8"/>
    <w:multiLevelType w:val="hybridMultilevel"/>
    <w:tmpl w:val="E81C253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46FEF"/>
    <w:multiLevelType w:val="hybridMultilevel"/>
    <w:tmpl w:val="CCC8AA3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856644">
    <w:abstractNumId w:val="6"/>
  </w:num>
  <w:num w:numId="2" w16cid:durableId="68239548">
    <w:abstractNumId w:val="5"/>
  </w:num>
  <w:num w:numId="3" w16cid:durableId="1855532452">
    <w:abstractNumId w:val="2"/>
  </w:num>
  <w:num w:numId="4" w16cid:durableId="1260676356">
    <w:abstractNumId w:val="4"/>
  </w:num>
  <w:num w:numId="5" w16cid:durableId="1250430732">
    <w:abstractNumId w:val="9"/>
  </w:num>
  <w:num w:numId="6" w16cid:durableId="158271124">
    <w:abstractNumId w:val="0"/>
  </w:num>
  <w:num w:numId="7" w16cid:durableId="412287794">
    <w:abstractNumId w:val="7"/>
  </w:num>
  <w:num w:numId="8" w16cid:durableId="1031615947">
    <w:abstractNumId w:val="8"/>
  </w:num>
  <w:num w:numId="9" w16cid:durableId="42486963">
    <w:abstractNumId w:val="3"/>
  </w:num>
  <w:num w:numId="10" w16cid:durableId="1481313444">
    <w:abstractNumId w:val="1"/>
  </w:num>
  <w:num w:numId="11" w16cid:durableId="9359426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533"/>
    <w:rsid w:val="0000083E"/>
    <w:rsid w:val="000062C3"/>
    <w:rsid w:val="00010A5C"/>
    <w:rsid w:val="00016CAC"/>
    <w:rsid w:val="000170A4"/>
    <w:rsid w:val="00017CBB"/>
    <w:rsid w:val="00051AA5"/>
    <w:rsid w:val="00070DCC"/>
    <w:rsid w:val="00072134"/>
    <w:rsid w:val="00080870"/>
    <w:rsid w:val="000816FB"/>
    <w:rsid w:val="00090BAB"/>
    <w:rsid w:val="0009293C"/>
    <w:rsid w:val="00093248"/>
    <w:rsid w:val="000A21B1"/>
    <w:rsid w:val="000A2F78"/>
    <w:rsid w:val="000B7278"/>
    <w:rsid w:val="000B7420"/>
    <w:rsid w:val="000C12DC"/>
    <w:rsid w:val="000C1B99"/>
    <w:rsid w:val="000C399E"/>
    <w:rsid w:val="000D3EBD"/>
    <w:rsid w:val="000F5DA2"/>
    <w:rsid w:val="0011672C"/>
    <w:rsid w:val="00127649"/>
    <w:rsid w:val="00142394"/>
    <w:rsid w:val="00144633"/>
    <w:rsid w:val="0015396D"/>
    <w:rsid w:val="001557DC"/>
    <w:rsid w:val="00165780"/>
    <w:rsid w:val="0017169C"/>
    <w:rsid w:val="00177FF0"/>
    <w:rsid w:val="00192453"/>
    <w:rsid w:val="001A10A5"/>
    <w:rsid w:val="001C1756"/>
    <w:rsid w:val="002063A6"/>
    <w:rsid w:val="00217A33"/>
    <w:rsid w:val="00220413"/>
    <w:rsid w:val="00221E47"/>
    <w:rsid w:val="00223E6C"/>
    <w:rsid w:val="00225F64"/>
    <w:rsid w:val="002638A7"/>
    <w:rsid w:val="00272FC3"/>
    <w:rsid w:val="002750E0"/>
    <w:rsid w:val="002820F9"/>
    <w:rsid w:val="002A5681"/>
    <w:rsid w:val="002B0946"/>
    <w:rsid w:val="002B79EC"/>
    <w:rsid w:val="002D1DEB"/>
    <w:rsid w:val="002D5533"/>
    <w:rsid w:val="002D572B"/>
    <w:rsid w:val="00327BAD"/>
    <w:rsid w:val="00331AF0"/>
    <w:rsid w:val="00351B38"/>
    <w:rsid w:val="00352086"/>
    <w:rsid w:val="00363B71"/>
    <w:rsid w:val="003645F4"/>
    <w:rsid w:val="00375C0F"/>
    <w:rsid w:val="003819DA"/>
    <w:rsid w:val="00385533"/>
    <w:rsid w:val="003866C9"/>
    <w:rsid w:val="003866CB"/>
    <w:rsid w:val="00390C4B"/>
    <w:rsid w:val="0039333C"/>
    <w:rsid w:val="00394A54"/>
    <w:rsid w:val="003A16A5"/>
    <w:rsid w:val="003A515A"/>
    <w:rsid w:val="003B0202"/>
    <w:rsid w:val="003B1E23"/>
    <w:rsid w:val="003B3DC3"/>
    <w:rsid w:val="003B6327"/>
    <w:rsid w:val="003C7925"/>
    <w:rsid w:val="003E41F7"/>
    <w:rsid w:val="003E5460"/>
    <w:rsid w:val="003F01A8"/>
    <w:rsid w:val="003F6EF2"/>
    <w:rsid w:val="00413D34"/>
    <w:rsid w:val="004211EB"/>
    <w:rsid w:val="0042165B"/>
    <w:rsid w:val="00432335"/>
    <w:rsid w:val="00445F38"/>
    <w:rsid w:val="004475C5"/>
    <w:rsid w:val="0045674A"/>
    <w:rsid w:val="0046475D"/>
    <w:rsid w:val="004714F7"/>
    <w:rsid w:val="0047715C"/>
    <w:rsid w:val="00477319"/>
    <w:rsid w:val="00490D88"/>
    <w:rsid w:val="004A5141"/>
    <w:rsid w:val="004D13B7"/>
    <w:rsid w:val="004D1430"/>
    <w:rsid w:val="004F5C96"/>
    <w:rsid w:val="004F786E"/>
    <w:rsid w:val="00527F9D"/>
    <w:rsid w:val="00560345"/>
    <w:rsid w:val="00562B03"/>
    <w:rsid w:val="00563A67"/>
    <w:rsid w:val="00572765"/>
    <w:rsid w:val="005A6BE0"/>
    <w:rsid w:val="005A7C98"/>
    <w:rsid w:val="005B12E8"/>
    <w:rsid w:val="005B1A25"/>
    <w:rsid w:val="005B3D1F"/>
    <w:rsid w:val="005B6A4A"/>
    <w:rsid w:val="005C0034"/>
    <w:rsid w:val="005C3AF9"/>
    <w:rsid w:val="005D0756"/>
    <w:rsid w:val="005E470F"/>
    <w:rsid w:val="005E6BD9"/>
    <w:rsid w:val="005F1CC9"/>
    <w:rsid w:val="005F440C"/>
    <w:rsid w:val="00603FCE"/>
    <w:rsid w:val="00610D4C"/>
    <w:rsid w:val="00631596"/>
    <w:rsid w:val="006379BE"/>
    <w:rsid w:val="0064541E"/>
    <w:rsid w:val="006576A5"/>
    <w:rsid w:val="00657CA4"/>
    <w:rsid w:val="00682D86"/>
    <w:rsid w:val="006909F8"/>
    <w:rsid w:val="006A6F83"/>
    <w:rsid w:val="006B3C70"/>
    <w:rsid w:val="006D3BCD"/>
    <w:rsid w:val="006F7A66"/>
    <w:rsid w:val="00700F95"/>
    <w:rsid w:val="00702649"/>
    <w:rsid w:val="00703BD2"/>
    <w:rsid w:val="00704B9A"/>
    <w:rsid w:val="007154D5"/>
    <w:rsid w:val="007203E9"/>
    <w:rsid w:val="00722AE4"/>
    <w:rsid w:val="00723F18"/>
    <w:rsid w:val="00731C3A"/>
    <w:rsid w:val="007440F4"/>
    <w:rsid w:val="00747FF6"/>
    <w:rsid w:val="007508F2"/>
    <w:rsid w:val="007520F5"/>
    <w:rsid w:val="00760AC1"/>
    <w:rsid w:val="0076159A"/>
    <w:rsid w:val="00770FDB"/>
    <w:rsid w:val="00771C75"/>
    <w:rsid w:val="00774057"/>
    <w:rsid w:val="00776436"/>
    <w:rsid w:val="0077678A"/>
    <w:rsid w:val="007A3C36"/>
    <w:rsid w:val="007A76BE"/>
    <w:rsid w:val="007B0402"/>
    <w:rsid w:val="007B66B4"/>
    <w:rsid w:val="007C514A"/>
    <w:rsid w:val="007D034C"/>
    <w:rsid w:val="007E643F"/>
    <w:rsid w:val="007F2A51"/>
    <w:rsid w:val="007F55D1"/>
    <w:rsid w:val="007F5A6E"/>
    <w:rsid w:val="007F7771"/>
    <w:rsid w:val="008009FC"/>
    <w:rsid w:val="0081098B"/>
    <w:rsid w:val="0082042E"/>
    <w:rsid w:val="00821B07"/>
    <w:rsid w:val="00824DD9"/>
    <w:rsid w:val="00826B27"/>
    <w:rsid w:val="008333C8"/>
    <w:rsid w:val="00843569"/>
    <w:rsid w:val="00852320"/>
    <w:rsid w:val="00854F75"/>
    <w:rsid w:val="00856F72"/>
    <w:rsid w:val="00876863"/>
    <w:rsid w:val="008819CD"/>
    <w:rsid w:val="00886DEC"/>
    <w:rsid w:val="00886FB2"/>
    <w:rsid w:val="00890128"/>
    <w:rsid w:val="00897B9D"/>
    <w:rsid w:val="008A0BDE"/>
    <w:rsid w:val="008A2E46"/>
    <w:rsid w:val="008B03F4"/>
    <w:rsid w:val="008B1022"/>
    <w:rsid w:val="008B39B1"/>
    <w:rsid w:val="008C49CD"/>
    <w:rsid w:val="008D10D7"/>
    <w:rsid w:val="00921168"/>
    <w:rsid w:val="00923535"/>
    <w:rsid w:val="00924817"/>
    <w:rsid w:val="00934923"/>
    <w:rsid w:val="009375CF"/>
    <w:rsid w:val="00944247"/>
    <w:rsid w:val="009454AD"/>
    <w:rsid w:val="00957A86"/>
    <w:rsid w:val="009654D2"/>
    <w:rsid w:val="00966CFF"/>
    <w:rsid w:val="00967209"/>
    <w:rsid w:val="00970DD5"/>
    <w:rsid w:val="00970E36"/>
    <w:rsid w:val="009777B0"/>
    <w:rsid w:val="009869D9"/>
    <w:rsid w:val="00987169"/>
    <w:rsid w:val="00987949"/>
    <w:rsid w:val="009920DE"/>
    <w:rsid w:val="00992129"/>
    <w:rsid w:val="00994B61"/>
    <w:rsid w:val="00995C7E"/>
    <w:rsid w:val="009A1AA8"/>
    <w:rsid w:val="009A7B8A"/>
    <w:rsid w:val="009B53ED"/>
    <w:rsid w:val="009B6BCA"/>
    <w:rsid w:val="009B7F1D"/>
    <w:rsid w:val="009C254E"/>
    <w:rsid w:val="009E08E0"/>
    <w:rsid w:val="009E26FE"/>
    <w:rsid w:val="009F1073"/>
    <w:rsid w:val="00A013B4"/>
    <w:rsid w:val="00A12338"/>
    <w:rsid w:val="00A24A3E"/>
    <w:rsid w:val="00A33276"/>
    <w:rsid w:val="00A46FAF"/>
    <w:rsid w:val="00A472ED"/>
    <w:rsid w:val="00A50D9B"/>
    <w:rsid w:val="00A55877"/>
    <w:rsid w:val="00A605D3"/>
    <w:rsid w:val="00A62142"/>
    <w:rsid w:val="00A76DC3"/>
    <w:rsid w:val="00A9530C"/>
    <w:rsid w:val="00A97702"/>
    <w:rsid w:val="00AA0EAA"/>
    <w:rsid w:val="00AA3A6F"/>
    <w:rsid w:val="00AB5C9B"/>
    <w:rsid w:val="00AD771F"/>
    <w:rsid w:val="00AF78ED"/>
    <w:rsid w:val="00B03AEB"/>
    <w:rsid w:val="00B051CE"/>
    <w:rsid w:val="00B108D8"/>
    <w:rsid w:val="00B116B0"/>
    <w:rsid w:val="00B32598"/>
    <w:rsid w:val="00B3345C"/>
    <w:rsid w:val="00B411DF"/>
    <w:rsid w:val="00B50060"/>
    <w:rsid w:val="00B64EC5"/>
    <w:rsid w:val="00B67C81"/>
    <w:rsid w:val="00B72182"/>
    <w:rsid w:val="00B74BC8"/>
    <w:rsid w:val="00B851CB"/>
    <w:rsid w:val="00B86A4A"/>
    <w:rsid w:val="00B87CE8"/>
    <w:rsid w:val="00BC014D"/>
    <w:rsid w:val="00BC08A1"/>
    <w:rsid w:val="00BC4BC4"/>
    <w:rsid w:val="00BC4BC5"/>
    <w:rsid w:val="00BD50C1"/>
    <w:rsid w:val="00C0590E"/>
    <w:rsid w:val="00C16E59"/>
    <w:rsid w:val="00C213D5"/>
    <w:rsid w:val="00C338A5"/>
    <w:rsid w:val="00C37A4F"/>
    <w:rsid w:val="00C453C9"/>
    <w:rsid w:val="00C5119D"/>
    <w:rsid w:val="00C62CA2"/>
    <w:rsid w:val="00C630AC"/>
    <w:rsid w:val="00C63DE0"/>
    <w:rsid w:val="00C65A1E"/>
    <w:rsid w:val="00C71E9E"/>
    <w:rsid w:val="00C82710"/>
    <w:rsid w:val="00C853AB"/>
    <w:rsid w:val="00C93B5B"/>
    <w:rsid w:val="00CA4AF6"/>
    <w:rsid w:val="00CB5AFB"/>
    <w:rsid w:val="00CB6969"/>
    <w:rsid w:val="00CB7A1B"/>
    <w:rsid w:val="00CC6354"/>
    <w:rsid w:val="00CC7671"/>
    <w:rsid w:val="00CF4C8A"/>
    <w:rsid w:val="00D009A6"/>
    <w:rsid w:val="00D01EDC"/>
    <w:rsid w:val="00D06394"/>
    <w:rsid w:val="00D24534"/>
    <w:rsid w:val="00D25B64"/>
    <w:rsid w:val="00D32744"/>
    <w:rsid w:val="00D37105"/>
    <w:rsid w:val="00D531DA"/>
    <w:rsid w:val="00D613DB"/>
    <w:rsid w:val="00D76CC0"/>
    <w:rsid w:val="00D80B9C"/>
    <w:rsid w:val="00D94493"/>
    <w:rsid w:val="00D95BE4"/>
    <w:rsid w:val="00D97E5D"/>
    <w:rsid w:val="00DA4789"/>
    <w:rsid w:val="00DA4DCF"/>
    <w:rsid w:val="00DB3620"/>
    <w:rsid w:val="00DB6108"/>
    <w:rsid w:val="00DD56B4"/>
    <w:rsid w:val="00DD5727"/>
    <w:rsid w:val="00DD659A"/>
    <w:rsid w:val="00DF628E"/>
    <w:rsid w:val="00E118E9"/>
    <w:rsid w:val="00E26316"/>
    <w:rsid w:val="00E26D95"/>
    <w:rsid w:val="00E26D9E"/>
    <w:rsid w:val="00E3080C"/>
    <w:rsid w:val="00E30DCD"/>
    <w:rsid w:val="00E503F2"/>
    <w:rsid w:val="00E507BD"/>
    <w:rsid w:val="00E5635A"/>
    <w:rsid w:val="00E62594"/>
    <w:rsid w:val="00E708DB"/>
    <w:rsid w:val="00E729BE"/>
    <w:rsid w:val="00E8437E"/>
    <w:rsid w:val="00EA57AD"/>
    <w:rsid w:val="00EB45B5"/>
    <w:rsid w:val="00EB4E96"/>
    <w:rsid w:val="00EB5DC7"/>
    <w:rsid w:val="00EC2B04"/>
    <w:rsid w:val="00EC63B2"/>
    <w:rsid w:val="00EF6D7C"/>
    <w:rsid w:val="00F10621"/>
    <w:rsid w:val="00F15F00"/>
    <w:rsid w:val="00F2166A"/>
    <w:rsid w:val="00F21DE5"/>
    <w:rsid w:val="00F22894"/>
    <w:rsid w:val="00F30FF6"/>
    <w:rsid w:val="00F36046"/>
    <w:rsid w:val="00F45286"/>
    <w:rsid w:val="00F4745C"/>
    <w:rsid w:val="00F579BE"/>
    <w:rsid w:val="00F61714"/>
    <w:rsid w:val="00F64D9E"/>
    <w:rsid w:val="00F65EAD"/>
    <w:rsid w:val="00F748C5"/>
    <w:rsid w:val="00F76188"/>
    <w:rsid w:val="00F81A8C"/>
    <w:rsid w:val="00F81DF2"/>
    <w:rsid w:val="00F91603"/>
    <w:rsid w:val="00F95ED9"/>
    <w:rsid w:val="00FA07F7"/>
    <w:rsid w:val="00FA1555"/>
    <w:rsid w:val="00FA69AA"/>
    <w:rsid w:val="00FB30D3"/>
    <w:rsid w:val="00FC6699"/>
    <w:rsid w:val="00FD44E8"/>
    <w:rsid w:val="00FE18A6"/>
    <w:rsid w:val="00FE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429A12"/>
  <w15:docId w15:val="{E2D4D91B-0EDD-47AB-9AA3-6F12A58AE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qFormat/>
    <w:rsid w:val="00987169"/>
    <w:pPr>
      <w:spacing w:after="460" w:line="300" w:lineRule="auto"/>
    </w:pPr>
  </w:style>
  <w:style w:type="paragraph" w:styleId="Overskrift1">
    <w:name w:val="heading 1"/>
    <w:basedOn w:val="Normal"/>
    <w:next w:val="Normal"/>
    <w:link w:val="Overskrift1Tegn"/>
    <w:uiPriority w:val="9"/>
    <w:qFormat/>
    <w:rsid w:val="00DD659A"/>
    <w:pPr>
      <w:keepNext/>
      <w:keepLines/>
      <w:numPr>
        <w:numId w:val="2"/>
      </w:numPr>
      <w:spacing w:line="600" w:lineRule="atLeast"/>
      <w:outlineLvl w:val="0"/>
    </w:pPr>
    <w:rPr>
      <w:rFonts w:asciiTheme="majorHAnsi" w:eastAsiaTheme="majorEastAsia" w:hAnsiTheme="majorHAnsi" w:cstheme="majorBidi"/>
      <w:color w:val="000000" w:themeColor="text1"/>
      <w:spacing w:val="-5"/>
      <w:sz w:val="48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qFormat/>
    <w:rsid w:val="003F01A8"/>
    <w:pPr>
      <w:keepNext/>
      <w:keepLines/>
      <w:numPr>
        <w:ilvl w:val="1"/>
        <w:numId w:val="2"/>
      </w:numPr>
      <w:spacing w:line="480" w:lineRule="atLeast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qFormat/>
    <w:rsid w:val="003645F4"/>
    <w:pPr>
      <w:keepNext/>
      <w:keepLines/>
      <w:numPr>
        <w:ilvl w:val="2"/>
        <w:numId w:val="2"/>
      </w:numPr>
      <w:spacing w:line="360" w:lineRule="atLeast"/>
      <w:outlineLvl w:val="2"/>
    </w:pPr>
    <w:rPr>
      <w:rFonts w:asciiTheme="majorHAnsi" w:eastAsiaTheme="majorEastAsia" w:hAnsiTheme="majorHAnsi" w:cstheme="majorBidi"/>
      <w:b/>
      <w:color w:val="000000" w:themeColor="text1"/>
      <w:sz w:val="26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qFormat/>
    <w:rsid w:val="00967209"/>
    <w:pPr>
      <w:keepNext/>
      <w:keepLines/>
      <w:numPr>
        <w:ilvl w:val="3"/>
        <w:numId w:val="2"/>
      </w:numPr>
      <w:spacing w:after="0" w:line="320" w:lineRule="atLeast"/>
      <w:outlineLvl w:val="3"/>
    </w:pPr>
    <w:rPr>
      <w:rFonts w:asciiTheme="majorHAnsi" w:eastAsiaTheme="majorEastAsia" w:hAnsiTheme="majorHAnsi" w:cstheme="majorBidi"/>
      <w:iCs/>
      <w:color w:val="000000" w:themeColor="text1"/>
      <w:sz w:val="24"/>
    </w:rPr>
  </w:style>
  <w:style w:type="paragraph" w:styleId="Overskrift5">
    <w:name w:val="heading 5"/>
    <w:basedOn w:val="Normal"/>
    <w:next w:val="Normal"/>
    <w:link w:val="Overskrift5Tegn"/>
    <w:uiPriority w:val="9"/>
    <w:semiHidden/>
    <w:qFormat/>
    <w:rsid w:val="00704B9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5900B3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qFormat/>
    <w:rsid w:val="00704B9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3B0077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qFormat/>
    <w:rsid w:val="00704B9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3B0077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qFormat/>
    <w:rsid w:val="00704B9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qFormat/>
    <w:rsid w:val="00704B9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Topptekst">
    <w:name w:val="header"/>
    <w:basedOn w:val="Normal"/>
    <w:link w:val="TopptekstTegn"/>
    <w:uiPriority w:val="99"/>
    <w:semiHidden/>
    <w:rsid w:val="00D245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semiHidden/>
    <w:rsid w:val="00D24534"/>
  </w:style>
  <w:style w:type="paragraph" w:styleId="Bunntekst">
    <w:name w:val="footer"/>
    <w:basedOn w:val="Normal"/>
    <w:link w:val="BunntekstTegn"/>
    <w:uiPriority w:val="99"/>
    <w:semiHidden/>
    <w:rsid w:val="00D24534"/>
    <w:pPr>
      <w:tabs>
        <w:tab w:val="center" w:pos="4536"/>
        <w:tab w:val="right" w:pos="9072"/>
      </w:tabs>
      <w:spacing w:after="0" w:line="240" w:lineRule="auto"/>
    </w:pPr>
    <w:rPr>
      <w:sz w:val="16"/>
    </w:rPr>
  </w:style>
  <w:style w:type="character" w:customStyle="1" w:styleId="BunntekstTegn">
    <w:name w:val="Bunntekst Tegn"/>
    <w:basedOn w:val="Standardskriftforavsnitt"/>
    <w:link w:val="Bunntekst"/>
    <w:uiPriority w:val="99"/>
    <w:semiHidden/>
    <w:rsid w:val="00D24534"/>
    <w:rPr>
      <w:sz w:val="16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DD659A"/>
    <w:rPr>
      <w:rFonts w:asciiTheme="majorHAnsi" w:eastAsiaTheme="majorEastAsia" w:hAnsiTheme="majorHAnsi" w:cstheme="majorBidi"/>
      <w:color w:val="000000" w:themeColor="text1"/>
      <w:spacing w:val="-5"/>
      <w:sz w:val="48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3F01A8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3645F4"/>
    <w:rPr>
      <w:rFonts w:asciiTheme="majorHAnsi" w:eastAsiaTheme="majorEastAsia" w:hAnsiTheme="majorHAnsi" w:cstheme="majorBidi"/>
      <w:b/>
      <w:color w:val="000000" w:themeColor="text1"/>
      <w:sz w:val="26"/>
      <w:szCs w:val="24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D24534"/>
    <w:rPr>
      <w:rFonts w:asciiTheme="majorHAnsi" w:eastAsiaTheme="majorEastAsia" w:hAnsiTheme="majorHAnsi" w:cstheme="majorBidi"/>
      <w:iCs/>
      <w:color w:val="000000" w:themeColor="text1"/>
      <w:sz w:val="24"/>
    </w:rPr>
  </w:style>
  <w:style w:type="paragraph" w:styleId="Fotnotetekst">
    <w:name w:val="footnote text"/>
    <w:basedOn w:val="Normal"/>
    <w:link w:val="FotnotetekstTegn"/>
    <w:uiPriority w:val="99"/>
    <w:semiHidden/>
    <w:rsid w:val="00DD56B4"/>
    <w:pPr>
      <w:spacing w:after="0" w:line="240" w:lineRule="auto"/>
    </w:pPr>
    <w:rPr>
      <w:sz w:val="16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DD56B4"/>
    <w:rPr>
      <w:sz w:val="16"/>
      <w:szCs w:val="20"/>
    </w:rPr>
  </w:style>
  <w:style w:type="character" w:styleId="Fotnotereferanse">
    <w:name w:val="footnote reference"/>
    <w:basedOn w:val="Standardskriftforavsnitt"/>
    <w:uiPriority w:val="99"/>
    <w:semiHidden/>
    <w:rsid w:val="007F5A6E"/>
    <w:rPr>
      <w:vertAlign w:val="superscript"/>
    </w:rPr>
  </w:style>
  <w:style w:type="table" w:styleId="Tabellrutenett">
    <w:name w:val="Table Grid"/>
    <w:basedOn w:val="Vanligtabell"/>
    <w:uiPriority w:val="39"/>
    <w:rsid w:val="00B87CE8"/>
    <w:pPr>
      <w:spacing w:after="0" w:line="240" w:lineRule="auto"/>
    </w:pPr>
    <w:tblPr>
      <w:tblBorders>
        <w:top w:val="single" w:sz="4" w:space="0" w:color="1D1D1B"/>
        <w:left w:val="single" w:sz="4" w:space="0" w:color="1D1D1B"/>
        <w:bottom w:val="single" w:sz="4" w:space="0" w:color="1D1D1B"/>
        <w:right w:val="single" w:sz="4" w:space="0" w:color="1D1D1B"/>
        <w:insideH w:val="single" w:sz="4" w:space="0" w:color="1D1D1B"/>
        <w:insideV w:val="single" w:sz="4" w:space="0" w:color="1D1D1B"/>
      </w:tblBorders>
    </w:tblPr>
  </w:style>
  <w:style w:type="paragraph" w:styleId="Tittel">
    <w:name w:val="Title"/>
    <w:basedOn w:val="Normal"/>
    <w:next w:val="Normal"/>
    <w:link w:val="TittelTegn"/>
    <w:uiPriority w:val="10"/>
    <w:qFormat/>
    <w:rsid w:val="00352086"/>
    <w:pPr>
      <w:framePr w:hSpace="142" w:wrap="around" w:vAnchor="page" w:hAnchor="text" w:y="10916"/>
      <w:spacing w:after="500" w:line="240" w:lineRule="auto"/>
      <w:contextualSpacing/>
      <w:suppressOverlap/>
    </w:pPr>
    <w:rPr>
      <w:rFonts w:ascii="Times New Roman" w:eastAsiaTheme="majorEastAsia" w:hAnsi="Times New Roman" w:cstheme="majorBidi"/>
      <w:kern w:val="28"/>
      <w:sz w:val="60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352086"/>
    <w:rPr>
      <w:rFonts w:ascii="Times New Roman" w:eastAsiaTheme="majorEastAsia" w:hAnsi="Times New Roman" w:cstheme="majorBidi"/>
      <w:kern w:val="28"/>
      <w:sz w:val="60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352086"/>
    <w:pPr>
      <w:numPr>
        <w:ilvl w:val="1"/>
      </w:numPr>
      <w:spacing w:after="160"/>
    </w:pPr>
    <w:rPr>
      <w:rFonts w:eastAsiaTheme="minorEastAsia"/>
      <w:color w:val="000000" w:themeColor="text1"/>
      <w:sz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352086"/>
    <w:rPr>
      <w:rFonts w:eastAsiaTheme="minorEastAsia"/>
      <w:color w:val="000000" w:themeColor="text1"/>
      <w:sz w:val="28"/>
    </w:rPr>
  </w:style>
  <w:style w:type="character" w:styleId="Plassholdertekst">
    <w:name w:val="Placeholder Text"/>
    <w:basedOn w:val="Standardskriftforavsnitt"/>
    <w:uiPriority w:val="99"/>
    <w:semiHidden/>
    <w:rsid w:val="00AD771F"/>
    <w:rPr>
      <w:color w:val="808080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220413"/>
    <w:pPr>
      <w:numPr>
        <w:numId w:val="0"/>
      </w:numPr>
      <w:spacing w:after="1640"/>
      <w:outlineLvl w:val="9"/>
    </w:pPr>
    <w:rPr>
      <w:spacing w:val="0"/>
      <w:lang w:eastAsia="nb-NO"/>
    </w:rPr>
  </w:style>
  <w:style w:type="paragraph" w:styleId="INNH1">
    <w:name w:val="toc 1"/>
    <w:basedOn w:val="Normal"/>
    <w:next w:val="Normal"/>
    <w:autoRedefine/>
    <w:uiPriority w:val="39"/>
    <w:rsid w:val="00C853AB"/>
    <w:pPr>
      <w:pBdr>
        <w:bottom w:val="single" w:sz="4" w:space="1" w:color="auto"/>
        <w:between w:val="single" w:sz="4" w:space="1" w:color="auto"/>
      </w:pBdr>
      <w:tabs>
        <w:tab w:val="right" w:pos="9062"/>
      </w:tabs>
      <w:spacing w:before="320" w:after="40" w:line="240" w:lineRule="auto"/>
    </w:pPr>
    <w:rPr>
      <w:b/>
      <w:noProof/>
    </w:rPr>
  </w:style>
  <w:style w:type="character" w:styleId="Hyperkobling">
    <w:name w:val="Hyperlink"/>
    <w:basedOn w:val="Standardskriftforavsnitt"/>
    <w:uiPriority w:val="99"/>
    <w:unhideWhenUsed/>
    <w:rsid w:val="00994B61"/>
    <w:rPr>
      <w:color w:val="7800EF"/>
      <w:u w:val="single"/>
    </w:rPr>
  </w:style>
  <w:style w:type="paragraph" w:styleId="INNH2">
    <w:name w:val="toc 2"/>
    <w:basedOn w:val="Normal"/>
    <w:next w:val="Normal"/>
    <w:autoRedefine/>
    <w:uiPriority w:val="39"/>
    <w:rsid w:val="00C853AB"/>
    <w:pPr>
      <w:tabs>
        <w:tab w:val="right" w:pos="9062"/>
      </w:tabs>
      <w:spacing w:before="180" w:after="100"/>
    </w:pPr>
  </w:style>
  <w:style w:type="paragraph" w:styleId="INNH3">
    <w:name w:val="toc 3"/>
    <w:basedOn w:val="Normal"/>
    <w:next w:val="Normal"/>
    <w:autoRedefine/>
    <w:uiPriority w:val="39"/>
    <w:rsid w:val="00704B9A"/>
    <w:pPr>
      <w:spacing w:after="100"/>
    </w:pPr>
  </w:style>
  <w:style w:type="paragraph" w:customStyle="1" w:styleId="UnummerertOverskrift1">
    <w:name w:val="Unummerert Overskrift 1"/>
    <w:basedOn w:val="Overskrift1"/>
    <w:next w:val="Normal"/>
    <w:qFormat/>
    <w:rsid w:val="00704B9A"/>
    <w:pPr>
      <w:numPr>
        <w:numId w:val="0"/>
      </w:numPr>
    </w:p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704B9A"/>
    <w:rPr>
      <w:rFonts w:asciiTheme="majorHAnsi" w:eastAsiaTheme="majorEastAsia" w:hAnsiTheme="majorHAnsi" w:cstheme="majorBidi"/>
      <w:color w:val="5900B3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704B9A"/>
    <w:rPr>
      <w:rFonts w:asciiTheme="majorHAnsi" w:eastAsiaTheme="majorEastAsia" w:hAnsiTheme="majorHAnsi" w:cstheme="majorBidi"/>
      <w:color w:val="3B0077" w:themeColor="accent1" w:themeShade="7F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704B9A"/>
    <w:rPr>
      <w:rFonts w:asciiTheme="majorHAnsi" w:eastAsiaTheme="majorEastAsia" w:hAnsiTheme="majorHAnsi" w:cstheme="majorBidi"/>
      <w:i/>
      <w:iCs/>
      <w:color w:val="3B0077" w:themeColor="accent1" w:themeShade="7F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704B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704B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erk">
    <w:name w:val="Strong"/>
    <w:basedOn w:val="Standardskriftforavsnitt"/>
    <w:uiPriority w:val="22"/>
    <w:qFormat/>
    <w:rsid w:val="00C853AB"/>
    <w:rPr>
      <w:b/>
      <w:bCs/>
    </w:rPr>
  </w:style>
  <w:style w:type="character" w:styleId="Utheving">
    <w:name w:val="Emphasis"/>
    <w:basedOn w:val="Standardskriftforavsnitt"/>
    <w:qFormat/>
    <w:rsid w:val="00C853AB"/>
    <w:rPr>
      <w:i/>
      <w:iCs/>
    </w:rPr>
  </w:style>
  <w:style w:type="character" w:styleId="Ulstomtale">
    <w:name w:val="Unresolved Mention"/>
    <w:basedOn w:val="Standardskriftforavsnitt"/>
    <w:uiPriority w:val="99"/>
    <w:semiHidden/>
    <w:rsid w:val="00C853AB"/>
    <w:rPr>
      <w:color w:val="605E5C"/>
      <w:shd w:val="clear" w:color="auto" w:fill="E1DFDD"/>
    </w:rPr>
  </w:style>
  <w:style w:type="paragraph" w:styleId="Bildetekst">
    <w:name w:val="caption"/>
    <w:aliases w:val="Figurtekst"/>
    <w:basedOn w:val="Normal"/>
    <w:next w:val="Normal"/>
    <w:uiPriority w:val="99"/>
    <w:qFormat/>
    <w:rsid w:val="009A1AA8"/>
    <w:pPr>
      <w:spacing w:after="120" w:line="240" w:lineRule="auto"/>
    </w:pPr>
    <w:rPr>
      <w:rFonts w:ascii="Times New Roman" w:hAnsi="Times New Roman"/>
      <w:i/>
      <w:iCs/>
      <w:color w:val="000000" w:themeColor="text1"/>
      <w:sz w:val="20"/>
      <w:szCs w:val="18"/>
    </w:rPr>
  </w:style>
  <w:style w:type="paragraph" w:customStyle="1" w:styleId="Forsidetekst">
    <w:name w:val="Forsidetekst"/>
    <w:basedOn w:val="Normal"/>
    <w:qFormat/>
    <w:rsid w:val="00703BD2"/>
    <w:pPr>
      <w:framePr w:hSpace="142" w:wrap="around" w:vAnchor="page" w:hAnchor="text" w:y="10916"/>
      <w:spacing w:after="0"/>
      <w:suppressOverlap/>
    </w:pPr>
    <w:rPr>
      <w:sz w:val="20"/>
      <w:szCs w:val="20"/>
    </w:rPr>
  </w:style>
  <w:style w:type="character" w:styleId="Fulgthyperkobling">
    <w:name w:val="FollowedHyperlink"/>
    <w:basedOn w:val="Standardskriftforavsnitt"/>
    <w:uiPriority w:val="99"/>
    <w:semiHidden/>
    <w:rsid w:val="004D1430"/>
    <w:rPr>
      <w:color w:val="9359EF" w:themeColor="followedHyperlink"/>
      <w:u w:val="single"/>
    </w:rPr>
  </w:style>
  <w:style w:type="table" w:customStyle="1" w:styleId="Blank">
    <w:name w:val="Blank"/>
    <w:basedOn w:val="Vanligtabell"/>
    <w:uiPriority w:val="99"/>
    <w:rsid w:val="004211EB"/>
    <w:pPr>
      <w:spacing w:after="0" w:line="240" w:lineRule="auto"/>
    </w:pPr>
    <w:tblPr/>
  </w:style>
  <w:style w:type="paragraph" w:styleId="Listeavsnitt">
    <w:name w:val="List Paragraph"/>
    <w:basedOn w:val="Normal"/>
    <w:uiPriority w:val="34"/>
    <w:semiHidden/>
    <w:qFormat/>
    <w:rsid w:val="00B74B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2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7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9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8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6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3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4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0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4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footer" Target="footer1.xml"/><Relationship Id="rId107" Type="http://schemas.openxmlformats.org/officeDocument/2006/relationships/footer" Target="footer4.xml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1.xml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eader" Target="header3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oter" Target="footer2.xml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oter" Target="footer3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2.png"/><Relationship Id="rId2" Type="http://schemas.openxmlformats.org/officeDocument/2006/relationships/image" Target="media/image91.svg"/><Relationship Id="rId1" Type="http://schemas.openxmlformats.org/officeDocument/2006/relationships/image" Target="media/image90.png"/><Relationship Id="rId4" Type="http://schemas.openxmlformats.org/officeDocument/2006/relationships/image" Target="media/image93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ran\Downloads\Oppgavemal%20Bachelor%20bokm&#229;l%20(3).dotx" TargetMode="External"/></Relationships>
</file>

<file path=word/theme/theme1.xml><?xml version="1.0" encoding="utf-8"?>
<a:theme xmlns:a="http://schemas.openxmlformats.org/drawingml/2006/main" name="Office-tema">
  <a:themeElements>
    <a:clrScheme name="Egendefinert 25">
      <a:dk1>
        <a:sysClr val="windowText" lastClr="000000"/>
      </a:dk1>
      <a:lt1>
        <a:sysClr val="window" lastClr="FFFFFF"/>
      </a:lt1>
      <a:dk2>
        <a:srgbClr val="2F0B63"/>
      </a:dk2>
      <a:lt2>
        <a:srgbClr val="FFF5EE"/>
      </a:lt2>
      <a:accent1>
        <a:srgbClr val="7800F0"/>
      </a:accent1>
      <a:accent2>
        <a:srgbClr val="FF6202"/>
      </a:accent2>
      <a:accent3>
        <a:srgbClr val="2F0B63"/>
      </a:accent3>
      <a:accent4>
        <a:srgbClr val="EF7DBB"/>
      </a:accent4>
      <a:accent5>
        <a:srgbClr val="9359EF"/>
      </a:accent5>
      <a:accent6>
        <a:srgbClr val="CFFF1F"/>
      </a:accent6>
      <a:hlink>
        <a:srgbClr val="9359EF"/>
      </a:hlink>
      <a:folHlink>
        <a:srgbClr val="9359EF"/>
      </a:folHlink>
    </a:clrScheme>
    <a:fontScheme name="Egendefinert 65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root>
  <title/>
  <forfatternavn/>
</root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081a24a-fa0b-4e29-9f15-bf50868a08c4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4DD32C1104DA444A63FAE9E98B2AE59" ma:contentTypeVersion="10" ma:contentTypeDescription="Opprett et nytt dokument." ma:contentTypeScope="" ma:versionID="00de328c6866f51c522600d31c3383b4">
  <xsd:schema xmlns:xsd="http://www.w3.org/2001/XMLSchema" xmlns:xs="http://www.w3.org/2001/XMLSchema" xmlns:p="http://schemas.microsoft.com/office/2006/metadata/properties" xmlns:ns2="1081a24a-fa0b-4e29-9f15-bf50868a08c4" targetNamespace="http://schemas.microsoft.com/office/2006/metadata/properties" ma:root="true" ma:fieldsID="47cffc791d898baaf6ccf14387f7e6f6" ns2:_="">
    <xsd:import namespace="1081a24a-fa0b-4e29-9f15-bf50868a08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81a24a-fa0b-4e29-9f15-bf50868a08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7d912fff-f0be-4533-ba2b-d4ff65658f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AE3DB6D-AF43-42D4-A37B-3233F98FDBB9}">
  <ds:schemaRefs/>
</ds:datastoreItem>
</file>

<file path=customXml/itemProps2.xml><?xml version="1.0" encoding="utf-8"?>
<ds:datastoreItem xmlns:ds="http://schemas.openxmlformats.org/officeDocument/2006/customXml" ds:itemID="{DF9334C0-82E1-4EE0-9B8B-7DF9828BF761}">
  <ds:schemaRefs>
    <ds:schemaRef ds:uri="http://schemas.microsoft.com/office/2006/metadata/properties"/>
    <ds:schemaRef ds:uri="http://schemas.microsoft.com/office/infopath/2007/PartnerControls"/>
    <ds:schemaRef ds:uri="1081a24a-fa0b-4e29-9f15-bf50868a08c4"/>
  </ds:schemaRefs>
</ds:datastoreItem>
</file>

<file path=customXml/itemProps3.xml><?xml version="1.0" encoding="utf-8"?>
<ds:datastoreItem xmlns:ds="http://schemas.openxmlformats.org/officeDocument/2006/customXml" ds:itemID="{DC92F9EE-BBE5-4736-AAAA-7C361AF0B72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CF380C-CA59-4580-9AD1-C69AB775B16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240BA88-B4B0-4FDC-93D0-192ED0D8C60B}"/>
</file>

<file path=docProps/app.xml><?xml version="1.0" encoding="utf-8"?>
<Properties xmlns="http://schemas.openxmlformats.org/officeDocument/2006/extended-properties" xmlns:vt="http://schemas.openxmlformats.org/officeDocument/2006/docPropsVTypes">
  <Template>Oppgavemal Bachelor bokmål (3)</Template>
  <TotalTime>545</TotalTime>
  <Pages>136</Pages>
  <Words>6059</Words>
  <Characters>32114</Characters>
  <Application>Microsoft Office Word</Application>
  <DocSecurity>0</DocSecurity>
  <Lines>267</Lines>
  <Paragraphs>76</Paragraphs>
  <ScaleCrop>false</ScaleCrop>
  <HeadingPairs>
    <vt:vector size="4" baseType="variant">
      <vt:variant>
        <vt:lpstr>Tittel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Lise Ringstad</dc:creator>
  <cp:keywords/>
  <dc:description/>
  <cp:lastModifiedBy>Håkon André Tveitan</cp:lastModifiedBy>
  <cp:revision>207</cp:revision>
  <cp:lastPrinted>2023-10-19T13:07:00Z</cp:lastPrinted>
  <dcterms:created xsi:type="dcterms:W3CDTF">2024-07-04T08:42:00Z</dcterms:created>
  <dcterms:modified xsi:type="dcterms:W3CDTF">2025-04-22T07:35:00Z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Selmer 011</vt:lpwstr>
  </property>
  <property fmtid="{D5CDD505-2E9C-101B-9397-08002B2CF9AE}" pid="3" name="ContentTypeId">
    <vt:lpwstr>0x010100C4DD32C1104DA444A63FAE9E98B2AE59</vt:lpwstr>
  </property>
  <property fmtid="{D5CDD505-2E9C-101B-9397-08002B2CF9AE}" pid="4" name="MediaServiceImageTags">
    <vt:lpwstr/>
  </property>
</Properties>
</file>